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1699"/>
        <w:gridCol w:w="3744"/>
      </w:tblGrid>
      <w:tr w:rsidR="00C540F8" w:rsidRPr="00C93969" w14:paraId="6DF2B635" w14:textId="77777777" w:rsidTr="00C540F8">
        <w:trPr>
          <w:trHeight w:val="1170"/>
          <w:jc w:val="center"/>
        </w:trPr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E6B6F" w14:textId="77777777" w:rsidR="00C540F8" w:rsidRPr="00C93969" w:rsidRDefault="00C540F8" w:rsidP="00ED4DFF">
            <w:pPr>
              <w:bidi/>
              <w:rPr>
                <w:rFonts w:eastAsia="Calibri"/>
                <w:b/>
                <w:bCs/>
                <w:sz w:val="28"/>
                <w:szCs w:val="28"/>
                <w:rtl/>
              </w:rPr>
            </w:pPr>
            <w:r w:rsidRPr="00C93969">
              <w:rPr>
                <w:rFonts w:eastAsia="Calibri"/>
                <w:b/>
                <w:bCs/>
                <w:sz w:val="28"/>
                <w:szCs w:val="28"/>
                <w:rtl/>
              </w:rPr>
              <w:t>جامعة</w:t>
            </w:r>
            <w:r w:rsidRPr="00C93969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Pr="00C93969">
              <w:rPr>
                <w:rFonts w:eastAsia="Calibri"/>
                <w:b/>
                <w:bCs/>
                <w:sz w:val="28"/>
                <w:szCs w:val="28"/>
                <w:rtl/>
              </w:rPr>
              <w:t>الاسكندرية</w:t>
            </w:r>
          </w:p>
          <w:p w14:paraId="068C39D3" w14:textId="77777777" w:rsidR="00C540F8" w:rsidRPr="00C93969" w:rsidRDefault="00C540F8" w:rsidP="00ED4DFF">
            <w:pPr>
              <w:bidi/>
              <w:rPr>
                <w:rFonts w:eastAsia="Calibri"/>
                <w:b/>
                <w:bCs/>
                <w:sz w:val="28"/>
                <w:szCs w:val="28"/>
                <w:rtl/>
              </w:rPr>
            </w:pPr>
            <w:r w:rsidRPr="00C93969">
              <w:rPr>
                <w:rFonts w:eastAsia="Calibri"/>
                <w:b/>
                <w:bCs/>
                <w:sz w:val="28"/>
                <w:szCs w:val="28"/>
                <w:rtl/>
              </w:rPr>
              <w:t>كلية</w:t>
            </w:r>
            <w:r w:rsidRPr="00C93969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Pr="00C93969">
              <w:rPr>
                <w:rFonts w:eastAsia="Calibri"/>
                <w:b/>
                <w:bCs/>
                <w:sz w:val="28"/>
                <w:szCs w:val="28"/>
                <w:rtl/>
              </w:rPr>
              <w:t>الهندسة</w:t>
            </w:r>
          </w:p>
          <w:p w14:paraId="4C93057B" w14:textId="77777777" w:rsidR="00C540F8" w:rsidRPr="00C93969" w:rsidRDefault="00C540F8" w:rsidP="00ED4DFF">
            <w:pPr>
              <w:bidi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 w:rsidRPr="00C93969">
              <w:rPr>
                <w:rFonts w:eastAsia="Calibri" w:hint="cs"/>
                <w:b/>
                <w:bCs/>
                <w:sz w:val="28"/>
                <w:szCs w:val="28"/>
                <w:rtl/>
              </w:rPr>
              <w:t>برنامج</w:t>
            </w:r>
            <w:r w:rsidRPr="00C93969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Pr="00C93969">
              <w:rPr>
                <w:rFonts w:eastAsia="Calibri"/>
                <w:b/>
                <w:bCs/>
                <w:sz w:val="28"/>
                <w:szCs w:val="28"/>
                <w:rtl/>
              </w:rPr>
              <w:t>هندسة</w:t>
            </w:r>
            <w:r w:rsidRPr="00C93969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Pr="00C93969">
              <w:rPr>
                <w:rFonts w:eastAsia="Calibri"/>
                <w:b/>
                <w:bCs/>
                <w:sz w:val="28"/>
                <w:szCs w:val="28"/>
                <w:rtl/>
              </w:rPr>
              <w:t>الحاسب</w:t>
            </w:r>
            <w:r w:rsidRPr="00C93969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Pr="00C93969">
              <w:rPr>
                <w:rFonts w:eastAsia="Calibri"/>
                <w:b/>
                <w:bCs/>
                <w:sz w:val="28"/>
                <w:szCs w:val="28"/>
                <w:rtl/>
              </w:rPr>
              <w:t>و</w:t>
            </w:r>
            <w:r w:rsidRPr="00C93969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الاتصالات</w:t>
            </w:r>
          </w:p>
          <w:p w14:paraId="3F461181" w14:textId="366E1DE7" w:rsidR="00A512D4" w:rsidRPr="00C93969" w:rsidRDefault="00C540F8" w:rsidP="00DC5AD0">
            <w:pPr>
              <w:bidi/>
              <w:ind w:left="773" w:hanging="773"/>
              <w:rPr>
                <w:rFonts w:eastAsia="Calibri"/>
                <w:b/>
                <w:bCs/>
                <w:sz w:val="28"/>
                <w:szCs w:val="28"/>
                <w:rtl/>
                <w:lang w:bidi="ar-EG"/>
              </w:rPr>
            </w:pPr>
            <w:r w:rsidRPr="00C93969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مادة</w:t>
            </w:r>
            <w:r w:rsidRPr="00C93969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372812" w:rsidRPr="00C93969"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نظم التشغيل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A6930" w14:textId="77777777" w:rsidR="00C540F8" w:rsidRPr="00C93969" w:rsidRDefault="00A52C94" w:rsidP="00ED4DFF">
            <w:pPr>
              <w:bidi/>
              <w:jc w:val="center"/>
              <w:rPr>
                <w:rFonts w:eastAsia="Calibri"/>
                <w:b/>
                <w:bCs/>
                <w:sz w:val="28"/>
                <w:szCs w:val="28"/>
                <w:rtl/>
              </w:rPr>
            </w:pPr>
            <w:r w:rsidRPr="00C93969">
              <w:rPr>
                <w:rFonts w:eastAsia="Calibr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076AC72" wp14:editId="43C281F5">
                  <wp:extent cx="699770" cy="835025"/>
                  <wp:effectExtent l="19050" t="0" r="5080" b="0"/>
                  <wp:docPr id="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83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242C8" w14:textId="77777777" w:rsidR="00C540F8" w:rsidRPr="00C93969" w:rsidRDefault="00C540F8" w:rsidP="00D40AF7">
            <w:pPr>
              <w:jc w:val="left"/>
              <w:rPr>
                <w:rFonts w:eastAsia="Calibri"/>
                <w:b/>
                <w:bCs/>
                <w:sz w:val="28"/>
                <w:szCs w:val="28"/>
              </w:rPr>
            </w:pPr>
            <w:r w:rsidRPr="00C93969">
              <w:rPr>
                <w:rFonts w:eastAsia="Calibri"/>
                <w:b/>
                <w:bCs/>
                <w:sz w:val="28"/>
                <w:szCs w:val="28"/>
              </w:rPr>
              <w:t>Alexandria University</w:t>
            </w:r>
          </w:p>
          <w:p w14:paraId="4708E5AC" w14:textId="77777777" w:rsidR="00C540F8" w:rsidRPr="00C93969" w:rsidRDefault="00C540F8" w:rsidP="00D40AF7">
            <w:pPr>
              <w:jc w:val="left"/>
              <w:rPr>
                <w:rFonts w:eastAsia="Calibri"/>
                <w:b/>
                <w:bCs/>
                <w:sz w:val="28"/>
                <w:szCs w:val="28"/>
              </w:rPr>
            </w:pPr>
            <w:r w:rsidRPr="00C93969">
              <w:rPr>
                <w:rFonts w:eastAsia="Calibri"/>
                <w:b/>
                <w:bCs/>
                <w:sz w:val="28"/>
                <w:szCs w:val="28"/>
              </w:rPr>
              <w:t>Faculty of Engineering</w:t>
            </w:r>
          </w:p>
          <w:p w14:paraId="3B5FCA5B" w14:textId="77777777" w:rsidR="00C540F8" w:rsidRPr="00C93969" w:rsidRDefault="00C540F8" w:rsidP="00D40AF7">
            <w:pPr>
              <w:ind w:left="1016" w:right="-134" w:hanging="1016"/>
              <w:jc w:val="left"/>
              <w:rPr>
                <w:rFonts w:eastAsia="Calibri"/>
                <w:b/>
                <w:bCs/>
                <w:sz w:val="28"/>
                <w:szCs w:val="28"/>
              </w:rPr>
            </w:pPr>
            <w:r w:rsidRPr="00C93969">
              <w:rPr>
                <w:rFonts w:eastAsia="Calibri"/>
                <w:b/>
                <w:bCs/>
                <w:sz w:val="28"/>
                <w:szCs w:val="28"/>
              </w:rPr>
              <w:t>Comp. &amp; Comm. Engineering</w:t>
            </w:r>
          </w:p>
          <w:p w14:paraId="64E2DAD9" w14:textId="323F034B" w:rsidR="00A512D4" w:rsidRPr="00C93969" w:rsidRDefault="00C540F8" w:rsidP="00DC5AD0">
            <w:pPr>
              <w:ind w:left="219" w:right="-57" w:hanging="219"/>
              <w:jc w:val="left"/>
              <w:rPr>
                <w:rFonts w:eastAsia="Calibri"/>
                <w:b/>
                <w:bCs/>
                <w:sz w:val="28"/>
                <w:szCs w:val="28"/>
              </w:rPr>
            </w:pPr>
            <w:r w:rsidRPr="00C93969">
              <w:rPr>
                <w:rFonts w:eastAsia="Calibri"/>
                <w:b/>
                <w:bCs/>
                <w:sz w:val="28"/>
                <w:szCs w:val="28"/>
              </w:rPr>
              <w:t>CC</w:t>
            </w:r>
            <w:r w:rsidR="00372812" w:rsidRPr="00C93969">
              <w:rPr>
                <w:rFonts w:eastAsia="Calibri"/>
                <w:b/>
                <w:bCs/>
                <w:sz w:val="28"/>
                <w:szCs w:val="28"/>
              </w:rPr>
              <w:t>373: Operating Systems</w:t>
            </w:r>
          </w:p>
        </w:tc>
      </w:tr>
    </w:tbl>
    <w:p w14:paraId="1345075E" w14:textId="77777777" w:rsidR="00C540F8" w:rsidRPr="00C93969" w:rsidRDefault="00C540F8" w:rsidP="00C540F8">
      <w:pPr>
        <w:contextualSpacing/>
        <w:jc w:val="center"/>
        <w:rPr>
          <w:b/>
          <w:bCs/>
          <w:sz w:val="28"/>
          <w:szCs w:val="28"/>
          <w:u w:val="single"/>
        </w:rPr>
      </w:pPr>
    </w:p>
    <w:p w14:paraId="5A385B37" w14:textId="59E0FAE3" w:rsidR="00C540F8" w:rsidRPr="00C93969" w:rsidRDefault="00BB632A" w:rsidP="00C540F8">
      <w:pPr>
        <w:contextualSpacing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Lab2</w:t>
      </w:r>
    </w:p>
    <w:p w14:paraId="3F10446B" w14:textId="04235CC0" w:rsidR="00C540F8" w:rsidRPr="00C93969" w:rsidRDefault="00BB632A" w:rsidP="00D40AF7">
      <w:pPr>
        <w:contextualSpacing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Mini shell</w:t>
      </w:r>
    </w:p>
    <w:p w14:paraId="6E1D84E0" w14:textId="77777777" w:rsidR="00D40AF7" w:rsidRPr="00C93969" w:rsidRDefault="00D40AF7" w:rsidP="00D40AF7">
      <w:pPr>
        <w:autoSpaceDE w:val="0"/>
        <w:autoSpaceDN w:val="0"/>
        <w:adjustRightInd w:val="0"/>
        <w:jc w:val="left"/>
        <w:rPr>
          <w:sz w:val="24"/>
        </w:rPr>
      </w:pPr>
    </w:p>
    <w:p w14:paraId="092F2376" w14:textId="5DC179A7" w:rsidR="002E346F" w:rsidRDefault="00CD5982" w:rsidP="002E346F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 xml:space="preserve">Introduction: </w:t>
      </w:r>
    </w:p>
    <w:p w14:paraId="6264EE75" w14:textId="551CE2D5" w:rsidR="00CD5982" w:rsidRDefault="00CD5982" w:rsidP="002E346F">
      <w:pPr>
        <w:autoSpaceDE w:val="0"/>
        <w:autoSpaceDN w:val="0"/>
        <w:adjustRightInd w:val="0"/>
        <w:jc w:val="left"/>
        <w:rPr>
          <w:sz w:val="24"/>
        </w:rPr>
      </w:pPr>
    </w:p>
    <w:p w14:paraId="5036E789" w14:textId="407CB47B" w:rsidR="00CD5982" w:rsidRDefault="00CD5982" w:rsidP="002E346F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 xml:space="preserve">The main goal is to build a </w:t>
      </w:r>
      <w:proofErr w:type="spellStart"/>
      <w:r>
        <w:rPr>
          <w:sz w:val="24"/>
        </w:rPr>
        <w:t>minishell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excute</w:t>
      </w:r>
      <w:proofErr w:type="spellEnd"/>
      <w:r>
        <w:rPr>
          <w:sz w:val="24"/>
        </w:rPr>
        <w:t xml:space="preserve"> some simple shell commands, some sources is being provided so you don’t need to start from scratch.</w:t>
      </w:r>
    </w:p>
    <w:p w14:paraId="0B249FB7" w14:textId="170FD878" w:rsidR="00CD5982" w:rsidRDefault="00CD5982" w:rsidP="002E346F">
      <w:pPr>
        <w:autoSpaceDE w:val="0"/>
        <w:autoSpaceDN w:val="0"/>
        <w:adjustRightInd w:val="0"/>
        <w:jc w:val="left"/>
        <w:rPr>
          <w:sz w:val="24"/>
        </w:rPr>
      </w:pPr>
    </w:p>
    <w:p w14:paraId="55F034C8" w14:textId="6BBA4442" w:rsidR="00CD5982" w:rsidRDefault="00CD5982" w:rsidP="002E346F">
      <w:pPr>
        <w:autoSpaceDE w:val="0"/>
        <w:autoSpaceDN w:val="0"/>
        <w:adjustRightInd w:val="0"/>
        <w:jc w:val="left"/>
        <w:rPr>
          <w:sz w:val="24"/>
        </w:rPr>
      </w:pPr>
    </w:p>
    <w:p w14:paraId="63D97602" w14:textId="5600D7F6" w:rsidR="00CD5982" w:rsidRPr="002624BF" w:rsidRDefault="00CD5982" w:rsidP="002E346F">
      <w:pPr>
        <w:autoSpaceDE w:val="0"/>
        <w:autoSpaceDN w:val="0"/>
        <w:adjustRightInd w:val="0"/>
        <w:jc w:val="left"/>
        <w:rPr>
          <w:sz w:val="24"/>
          <w:u w:val="single"/>
        </w:rPr>
      </w:pPr>
      <w:r w:rsidRPr="002624BF">
        <w:rPr>
          <w:sz w:val="24"/>
          <w:u w:val="single"/>
        </w:rPr>
        <w:t>First Part:  Understand the source code provided</w:t>
      </w:r>
    </w:p>
    <w:p w14:paraId="7969E6CF" w14:textId="77777777" w:rsidR="00CD5982" w:rsidRDefault="00CD5982" w:rsidP="002E346F">
      <w:pPr>
        <w:autoSpaceDE w:val="0"/>
        <w:autoSpaceDN w:val="0"/>
        <w:adjustRightInd w:val="0"/>
        <w:jc w:val="left"/>
        <w:rPr>
          <w:sz w:val="24"/>
        </w:rPr>
      </w:pPr>
    </w:p>
    <w:p w14:paraId="729A9AEF" w14:textId="6861CF6E" w:rsidR="00CD5982" w:rsidRDefault="00CD5982" w:rsidP="002E346F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 xml:space="preserve">Mainly we use Lex and </w:t>
      </w:r>
      <w:proofErr w:type="spellStart"/>
      <w:r>
        <w:rPr>
          <w:sz w:val="24"/>
        </w:rPr>
        <w:t>Yacc</w:t>
      </w:r>
      <w:proofErr w:type="spellEnd"/>
      <w:r>
        <w:rPr>
          <w:sz w:val="24"/>
        </w:rPr>
        <w:t xml:space="preserve"> to build the scanner and parser for your shell </w:t>
      </w:r>
      <w:r>
        <w:rPr>
          <w:sz w:val="24"/>
        </w:rPr>
        <w:br/>
        <w:t xml:space="preserve">please take some time to learn Lex and </w:t>
      </w:r>
      <w:proofErr w:type="spellStart"/>
      <w:r>
        <w:rPr>
          <w:sz w:val="24"/>
        </w:rPr>
        <w:t>Yacc</w:t>
      </w:r>
      <w:proofErr w:type="spellEnd"/>
      <w:r>
        <w:rPr>
          <w:sz w:val="24"/>
        </w:rPr>
        <w:t xml:space="preserve"> before starting </w:t>
      </w:r>
    </w:p>
    <w:p w14:paraId="0B5F905F" w14:textId="6C32508B" w:rsidR="00CD5982" w:rsidRDefault="00CD5982" w:rsidP="002E346F">
      <w:pPr>
        <w:autoSpaceDE w:val="0"/>
        <w:autoSpaceDN w:val="0"/>
        <w:adjustRightInd w:val="0"/>
        <w:jc w:val="left"/>
        <w:rPr>
          <w:sz w:val="24"/>
        </w:rPr>
      </w:pPr>
    </w:p>
    <w:p w14:paraId="6148E200" w14:textId="28311702" w:rsidR="00CD5982" w:rsidRDefault="00CD5982" w:rsidP="002E346F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Here are some tutorials on</w:t>
      </w:r>
      <w:hyperlink r:id="rId9" w:history="1">
        <w:r>
          <w:rPr>
            <w:rStyle w:val="Hyperlink"/>
            <w:sz w:val="27"/>
            <w:szCs w:val="27"/>
          </w:rPr>
          <w:t> </w:t>
        </w:r>
      </w:hyperlink>
      <w:hyperlink r:id="rId10" w:history="1">
        <w:r>
          <w:rPr>
            <w:rStyle w:val="Hyperlink"/>
            <w:sz w:val="27"/>
            <w:szCs w:val="27"/>
          </w:rPr>
          <w:t>Lex</w:t>
        </w:r>
      </w:hyperlink>
      <w:r>
        <w:rPr>
          <w:color w:val="000000"/>
          <w:sz w:val="27"/>
          <w:szCs w:val="27"/>
        </w:rPr>
        <w:t> and </w:t>
      </w:r>
      <w:proofErr w:type="spellStart"/>
      <w:r>
        <w:fldChar w:fldCharType="begin"/>
      </w:r>
      <w:r>
        <w:instrText xml:space="preserve"> HYPERLINK "http://www.opengroup.org/onlinepubs/7990989775/xcu/yacc.html" </w:instrText>
      </w:r>
      <w:r>
        <w:fldChar w:fldCharType="separate"/>
      </w:r>
      <w:r>
        <w:rPr>
          <w:rStyle w:val="Hyperlink"/>
          <w:sz w:val="27"/>
          <w:szCs w:val="27"/>
        </w:rPr>
        <w:t>Yacc</w:t>
      </w:r>
      <w:proofErr w:type="spellEnd"/>
      <w:r>
        <w:rPr>
          <w:rStyle w:val="Hyperlink"/>
          <w:sz w:val="27"/>
          <w:szCs w:val="27"/>
        </w:rPr>
        <w:t> </w:t>
      </w:r>
      <w:r>
        <w:fldChar w:fldCharType="end"/>
      </w:r>
      <w:r>
        <w:rPr>
          <w:color w:val="000000"/>
          <w:sz w:val="27"/>
          <w:szCs w:val="27"/>
        </w:rPr>
        <w:t>.</w:t>
      </w:r>
    </w:p>
    <w:p w14:paraId="6CD58379" w14:textId="6EC8895C" w:rsidR="00CD5982" w:rsidRDefault="00CD5982" w:rsidP="00CD5982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Also</w:t>
      </w:r>
      <w:proofErr w:type="gramEnd"/>
      <w:r>
        <w:rPr>
          <w:color w:val="000000"/>
          <w:sz w:val="27"/>
          <w:szCs w:val="27"/>
        </w:rPr>
        <w:t xml:space="preserve"> video to watch </w:t>
      </w:r>
      <w:hyperlink r:id="rId11" w:history="1">
        <w:r w:rsidRPr="00CD5982">
          <w:rPr>
            <w:rStyle w:val="Hyperlink"/>
            <w:sz w:val="27"/>
            <w:szCs w:val="27"/>
          </w:rPr>
          <w:t>here</w:t>
        </w:r>
      </w:hyperlink>
      <w:r>
        <w:rPr>
          <w:color w:val="000000"/>
          <w:sz w:val="27"/>
          <w:szCs w:val="27"/>
        </w:rPr>
        <w:t xml:space="preserve"> </w:t>
      </w:r>
    </w:p>
    <w:p w14:paraId="1E4A797F" w14:textId="2A23C658" w:rsidR="00CD5982" w:rsidRDefault="00CD5982" w:rsidP="00CD5982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</w:p>
    <w:p w14:paraId="397CE334" w14:textId="2A85358A" w:rsidR="00CD5982" w:rsidRDefault="00CD5982" w:rsidP="00CD5982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Download the Lab2-src-tar.gz file that contains all what you need in your machine and do the following command that will unpack the files for you </w:t>
      </w:r>
    </w:p>
    <w:p w14:paraId="5193057B" w14:textId="1987D5BF" w:rsidR="00CD5982" w:rsidRPr="00CD5982" w:rsidRDefault="00CD5982" w:rsidP="00CD5982">
      <w:pPr>
        <w:ind w:left="720"/>
        <w:jc w:val="left"/>
        <w:rPr>
          <w:color w:val="000000"/>
          <w:sz w:val="27"/>
          <w:szCs w:val="27"/>
        </w:rPr>
      </w:pPr>
      <w:proofErr w:type="spellStart"/>
      <w:r w:rsidRPr="00CD5982">
        <w:rPr>
          <w:rFonts w:ascii="Courier New" w:hAnsi="Courier New" w:cs="Courier New"/>
          <w:color w:val="000000"/>
          <w:sz w:val="27"/>
          <w:szCs w:val="27"/>
        </w:rPr>
        <w:t>gzip</w:t>
      </w:r>
      <w:proofErr w:type="spellEnd"/>
      <w:r w:rsidRPr="00CD5982">
        <w:rPr>
          <w:rFonts w:ascii="Courier New" w:hAnsi="Courier New" w:cs="Courier New"/>
          <w:color w:val="000000"/>
          <w:sz w:val="27"/>
          <w:szCs w:val="27"/>
        </w:rPr>
        <w:t xml:space="preserve"> -dc lab2-src.tar.gz | tar </w:t>
      </w:r>
      <w:proofErr w:type="spellStart"/>
      <w:r w:rsidRPr="00CD5982">
        <w:rPr>
          <w:rFonts w:ascii="Courier New" w:hAnsi="Courier New" w:cs="Courier New"/>
          <w:color w:val="000000"/>
          <w:sz w:val="27"/>
          <w:szCs w:val="27"/>
        </w:rPr>
        <w:t>xvf</w:t>
      </w:r>
      <w:proofErr w:type="spellEnd"/>
      <w:r w:rsidRPr="00CD5982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2624BF">
        <w:rPr>
          <w:rFonts w:ascii="Courier New" w:hAnsi="Courier New" w:cs="Courier New"/>
          <w:color w:val="000000"/>
          <w:sz w:val="27"/>
          <w:szCs w:val="27"/>
        </w:rPr>
        <w:t xml:space="preserve">– </w:t>
      </w:r>
    </w:p>
    <w:p w14:paraId="7A0F343C" w14:textId="1BC3DC2D" w:rsidR="00A93A44" w:rsidRDefault="00A93A44" w:rsidP="00A93A44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Let’s give you overview about the project </w:t>
      </w:r>
      <w:proofErr w:type="spellStart"/>
      <w:r>
        <w:rPr>
          <w:color w:val="000000"/>
          <w:sz w:val="27"/>
          <w:szCs w:val="27"/>
        </w:rPr>
        <w:t>arcticture</w:t>
      </w:r>
      <w:proofErr w:type="spellEnd"/>
      <w:r>
        <w:rPr>
          <w:color w:val="000000"/>
          <w:sz w:val="27"/>
          <w:szCs w:val="27"/>
        </w:rPr>
        <w:t xml:space="preserve"> before doing your first run. </w:t>
      </w:r>
    </w:p>
    <w:p w14:paraId="7D9354E7" w14:textId="4798551C" w:rsidR="00F07D02" w:rsidRDefault="00F07D02" w:rsidP="00F07D02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</w:p>
    <w:p w14:paraId="3A05EDD6" w14:textId="77777777" w:rsidR="00F07D02" w:rsidRPr="00F07D02" w:rsidRDefault="00F07D02" w:rsidP="00F07D02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</w:p>
    <w:p w14:paraId="3C0BB846" w14:textId="6832BD41" w:rsidR="00A93A44" w:rsidRDefault="00A93A44" w:rsidP="00A93A4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EE285E1" wp14:editId="347BDB6B">
            <wp:simplePos x="0" y="0"/>
            <wp:positionH relativeFrom="column">
              <wp:posOffset>0</wp:posOffset>
            </wp:positionH>
            <wp:positionV relativeFrom="paragraph">
              <wp:posOffset>-2386</wp:posOffset>
            </wp:positionV>
            <wp:extent cx="1666875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77" y="21415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3A44">
        <w:rPr>
          <w:b/>
          <w:bCs/>
          <w:noProof/>
        </w:rPr>
        <w:t>examples</w:t>
      </w:r>
      <w:r w:rsidRPr="00A93A44">
        <w:rPr>
          <w:noProof/>
        </w:rPr>
        <w:t xml:space="preserve"> folder  which have some code snippit that may help you while development</w:t>
      </w:r>
      <w:r w:rsidRPr="00A93A44">
        <w:rPr>
          <w:color w:val="000000"/>
          <w:sz w:val="22"/>
          <w:szCs w:val="22"/>
        </w:rPr>
        <w:t xml:space="preserve"> </w:t>
      </w:r>
    </w:p>
    <w:p w14:paraId="5EED5B69" w14:textId="1325AB6C" w:rsidR="00A93A44" w:rsidRPr="00A93A44" w:rsidRDefault="00A93A44" w:rsidP="00A93A4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  <w:r w:rsidRPr="00A93A44">
        <w:rPr>
          <w:b/>
          <w:bCs/>
          <w:noProof/>
        </w:rPr>
        <w:t>Commands.cc</w:t>
      </w:r>
      <w:r>
        <w:rPr>
          <w:noProof/>
        </w:rPr>
        <w:t xml:space="preserve"> and </w:t>
      </w:r>
      <w:r w:rsidRPr="00A93A44">
        <w:rPr>
          <w:b/>
          <w:bCs/>
          <w:noProof/>
        </w:rPr>
        <w:t>command.h</w:t>
      </w:r>
      <w:r>
        <w:rPr>
          <w:noProof/>
        </w:rPr>
        <w:t xml:space="preserve"> is where you will put most of the C code </w:t>
      </w:r>
    </w:p>
    <w:p w14:paraId="504FC248" w14:textId="5826AC0F" w:rsidR="00A93A44" w:rsidRPr="00A93A44" w:rsidRDefault="00A93A44" w:rsidP="00A93A4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  <w:r w:rsidRPr="00A93A44">
        <w:rPr>
          <w:b/>
          <w:bCs/>
          <w:noProof/>
        </w:rPr>
        <w:t>Makefile</w:t>
      </w:r>
      <w:r>
        <w:rPr>
          <w:noProof/>
        </w:rPr>
        <w:t xml:space="preserve"> no need to do any changes there </w:t>
      </w:r>
    </w:p>
    <w:p w14:paraId="6E8C7004" w14:textId="1559A25C" w:rsidR="00A93A44" w:rsidRPr="00F07D02" w:rsidRDefault="00A93A44" w:rsidP="00A93A4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  <w:r w:rsidRPr="00A93A44">
        <w:rPr>
          <w:b/>
          <w:bCs/>
          <w:noProof/>
        </w:rPr>
        <w:t>shell.l</w:t>
      </w:r>
      <w:r>
        <w:rPr>
          <w:noProof/>
        </w:rPr>
        <w:t xml:space="preserve"> and </w:t>
      </w:r>
      <w:r w:rsidRPr="00A93A44">
        <w:rPr>
          <w:b/>
          <w:bCs/>
          <w:noProof/>
        </w:rPr>
        <w:t>shell.y</w:t>
      </w:r>
      <w:r>
        <w:rPr>
          <w:noProof/>
        </w:rPr>
        <w:t xml:space="preserve"> is lex and yacc configuration files </w:t>
      </w:r>
    </w:p>
    <w:p w14:paraId="2AB65567" w14:textId="07A9F818" w:rsidR="00F07D02" w:rsidRPr="00F07D02" w:rsidRDefault="00F07D02" w:rsidP="00F07D02">
      <w:pPr>
        <w:autoSpaceDE w:val="0"/>
        <w:autoSpaceDN w:val="0"/>
        <w:adjustRightInd w:val="0"/>
        <w:ind w:left="360"/>
        <w:jc w:val="left"/>
        <w:rPr>
          <w:color w:val="000000"/>
          <w:sz w:val="27"/>
          <w:szCs w:val="27"/>
        </w:rPr>
      </w:pPr>
    </w:p>
    <w:p w14:paraId="560C7525" w14:textId="31A8EBD7" w:rsidR="00A93A44" w:rsidRDefault="00A93A44" w:rsidP="00A93A44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</w:p>
    <w:p w14:paraId="386C6B2D" w14:textId="32586F8C" w:rsidR="00F07D02" w:rsidRDefault="00F07D02" w:rsidP="00A93A44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</w:p>
    <w:p w14:paraId="05BC0B4E" w14:textId="1A0A60B7" w:rsidR="00F07D02" w:rsidRDefault="00F07D02" w:rsidP="00A93A44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</w:p>
    <w:p w14:paraId="1B2D1ADC" w14:textId="2C6C1D40" w:rsidR="00F07D02" w:rsidRDefault="00F07D02" w:rsidP="00A93A44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</w:p>
    <w:p w14:paraId="4AAAE3FC" w14:textId="18F91C2E" w:rsidR="00F07D02" w:rsidRDefault="00F07D02" w:rsidP="00A93A44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</w:p>
    <w:p w14:paraId="27BADE30" w14:textId="46EAAA3C" w:rsidR="00F07D02" w:rsidRDefault="00F07D02" w:rsidP="00A93A44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</w:p>
    <w:p w14:paraId="63D288FB" w14:textId="77777777" w:rsidR="00F07D02" w:rsidRDefault="00F07D02" w:rsidP="00A93A44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</w:p>
    <w:p w14:paraId="4495EEC0" w14:textId="77777777" w:rsidR="00F07D02" w:rsidRDefault="00F07D02" w:rsidP="00A93A44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</w:p>
    <w:p w14:paraId="33918E9F" w14:textId="1EDDF893" w:rsidR="00F07D02" w:rsidRDefault="00F07D02" w:rsidP="00A93A44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Let’s start to run:</w:t>
      </w:r>
    </w:p>
    <w:p w14:paraId="0BB6FEA8" w14:textId="77777777" w:rsidR="00F07D02" w:rsidRPr="00F07D02" w:rsidRDefault="00F07D02" w:rsidP="00F07D02">
      <w:pPr>
        <w:spacing w:before="100" w:beforeAutospacing="1" w:after="100" w:afterAutospacing="1"/>
        <w:jc w:val="left"/>
        <w:rPr>
          <w:color w:val="000000"/>
          <w:sz w:val="28"/>
          <w:szCs w:val="28"/>
        </w:rPr>
      </w:pPr>
      <w:r w:rsidRPr="00F07D02">
        <w:rPr>
          <w:color w:val="000000"/>
          <w:sz w:val="28"/>
          <w:szCs w:val="28"/>
        </w:rPr>
        <w:t xml:space="preserve">Build the shell program by </w:t>
      </w:r>
      <w:proofErr w:type="gramStart"/>
      <w:r w:rsidRPr="00F07D02">
        <w:rPr>
          <w:color w:val="000000"/>
          <w:sz w:val="28"/>
          <w:szCs w:val="28"/>
        </w:rPr>
        <w:t>typing :</w:t>
      </w:r>
      <w:proofErr w:type="gramEnd"/>
    </w:p>
    <w:p w14:paraId="065418B9" w14:textId="77777777" w:rsidR="00F07D02" w:rsidRPr="00F07D02" w:rsidRDefault="00F07D02" w:rsidP="00F07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000000"/>
          <w:szCs w:val="20"/>
        </w:rPr>
      </w:pPr>
      <w:r w:rsidRPr="00F07D02">
        <w:rPr>
          <w:rFonts w:ascii="Courier New" w:hAnsi="Courier New" w:cs="Courier New"/>
          <w:color w:val="000000"/>
          <w:szCs w:val="20"/>
        </w:rPr>
        <w:t>           make</w:t>
      </w:r>
    </w:p>
    <w:p w14:paraId="634532B1" w14:textId="77777777" w:rsidR="00F07D02" w:rsidRPr="00F07D02" w:rsidRDefault="00F07D02" w:rsidP="00F07D02">
      <w:pPr>
        <w:jc w:val="left"/>
        <w:rPr>
          <w:color w:val="000000"/>
          <w:sz w:val="28"/>
          <w:szCs w:val="28"/>
        </w:rPr>
      </w:pPr>
      <w:r w:rsidRPr="00F07D02">
        <w:rPr>
          <w:color w:val="000000"/>
          <w:sz w:val="28"/>
          <w:szCs w:val="28"/>
        </w:rPr>
        <w:t>To run it type:</w:t>
      </w:r>
    </w:p>
    <w:p w14:paraId="70B6A70F" w14:textId="7610105B" w:rsidR="00F07D02" w:rsidRPr="00F07D02" w:rsidRDefault="00F07D02" w:rsidP="00F07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000000"/>
          <w:szCs w:val="20"/>
        </w:rPr>
      </w:pPr>
      <w:r w:rsidRPr="00F07D02">
        <w:rPr>
          <w:rFonts w:ascii="Courier New" w:hAnsi="Courier New" w:cs="Courier New"/>
          <w:color w:val="000000"/>
          <w:szCs w:val="20"/>
        </w:rPr>
        <w:t xml:space="preserve">           </w:t>
      </w:r>
      <w:proofErr w:type="gramStart"/>
      <w:r>
        <w:rPr>
          <w:rFonts w:ascii="Courier New" w:hAnsi="Courier New" w:cs="Courier New"/>
          <w:color w:val="000000"/>
          <w:szCs w:val="20"/>
        </w:rPr>
        <w:t>./</w:t>
      </w:r>
      <w:proofErr w:type="gramEnd"/>
      <w:r w:rsidRPr="00F07D02">
        <w:rPr>
          <w:rFonts w:ascii="Courier New" w:hAnsi="Courier New" w:cs="Courier New"/>
          <w:color w:val="000000"/>
          <w:szCs w:val="20"/>
        </w:rPr>
        <w:t>shell</w:t>
      </w:r>
    </w:p>
    <w:p w14:paraId="5B7AED07" w14:textId="77777777" w:rsidR="00F07D02" w:rsidRPr="00F07D02" w:rsidRDefault="00F07D02" w:rsidP="00F07D02">
      <w:pPr>
        <w:jc w:val="left"/>
        <w:rPr>
          <w:color w:val="000000"/>
          <w:sz w:val="28"/>
          <w:szCs w:val="28"/>
        </w:rPr>
      </w:pPr>
      <w:r w:rsidRPr="00F07D02">
        <w:rPr>
          <w:color w:val="000000"/>
          <w:sz w:val="28"/>
          <w:szCs w:val="28"/>
        </w:rPr>
        <w:t>Then type commands like</w:t>
      </w:r>
    </w:p>
    <w:p w14:paraId="15E3FE56" w14:textId="77777777" w:rsidR="00F07D02" w:rsidRPr="00F07D02" w:rsidRDefault="00F07D02" w:rsidP="00F07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000000"/>
          <w:szCs w:val="20"/>
        </w:rPr>
      </w:pPr>
      <w:r w:rsidRPr="00F07D02">
        <w:rPr>
          <w:rFonts w:ascii="Courier New" w:hAnsi="Courier New" w:cs="Courier New"/>
          <w:color w:val="000000"/>
          <w:szCs w:val="20"/>
        </w:rPr>
        <w:t>           ls -al</w:t>
      </w:r>
      <w:r w:rsidRPr="00F07D02">
        <w:rPr>
          <w:rFonts w:ascii="Courier New" w:hAnsi="Courier New" w:cs="Courier New"/>
          <w:color w:val="000000"/>
          <w:szCs w:val="20"/>
        </w:rPr>
        <w:br/>
      </w:r>
      <w:r w:rsidRPr="00F07D02">
        <w:rPr>
          <w:rFonts w:ascii="Courier New" w:hAnsi="Courier New" w:cs="Courier New"/>
          <w:color w:val="000000"/>
          <w:szCs w:val="20"/>
        </w:rPr>
        <w:br/>
        <w:t xml:space="preserve">           ls -al </w:t>
      </w:r>
      <w:proofErr w:type="spellStart"/>
      <w:r w:rsidRPr="00F07D02">
        <w:rPr>
          <w:rFonts w:ascii="Courier New" w:hAnsi="Courier New" w:cs="Courier New"/>
          <w:color w:val="000000"/>
          <w:szCs w:val="20"/>
        </w:rPr>
        <w:t>aaa</w:t>
      </w:r>
      <w:proofErr w:type="spellEnd"/>
      <w:r w:rsidRPr="00F07D02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F07D02">
        <w:rPr>
          <w:rFonts w:ascii="Courier New" w:hAnsi="Courier New" w:cs="Courier New"/>
          <w:color w:val="000000"/>
          <w:szCs w:val="20"/>
        </w:rPr>
        <w:t>bbb</w:t>
      </w:r>
      <w:proofErr w:type="spellEnd"/>
      <w:r w:rsidRPr="00F07D02">
        <w:rPr>
          <w:rFonts w:ascii="Courier New" w:hAnsi="Courier New" w:cs="Courier New"/>
          <w:color w:val="000000"/>
          <w:szCs w:val="20"/>
        </w:rPr>
        <w:t xml:space="preserve"> &gt; out</w:t>
      </w:r>
    </w:p>
    <w:p w14:paraId="66A0E615" w14:textId="46F5234D" w:rsidR="00F07D02" w:rsidRPr="00F07D02" w:rsidRDefault="00F07D02" w:rsidP="00F07D02">
      <w:pPr>
        <w:jc w:val="left"/>
        <w:rPr>
          <w:rFonts w:asciiTheme="majorBidi" w:hAnsiTheme="majorBidi" w:cstheme="majorBidi"/>
          <w:color w:val="000000"/>
          <w:sz w:val="24"/>
        </w:rPr>
      </w:pPr>
      <w:r w:rsidRPr="00F07D02">
        <w:rPr>
          <w:rFonts w:asciiTheme="majorBidi" w:hAnsiTheme="majorBidi" w:cstheme="majorBidi"/>
          <w:color w:val="000000"/>
          <w:sz w:val="24"/>
        </w:rPr>
        <w:t>Check the output printed</w:t>
      </w:r>
    </w:p>
    <w:p w14:paraId="45581BDC" w14:textId="6031AD6C" w:rsidR="00F07D02" w:rsidRPr="00F07D02" w:rsidRDefault="00F07D02" w:rsidP="00F07D02">
      <w:pPr>
        <w:jc w:val="left"/>
        <w:rPr>
          <w:rFonts w:asciiTheme="majorBidi" w:hAnsiTheme="majorBidi" w:cstheme="majorBidi"/>
          <w:color w:val="000000"/>
          <w:sz w:val="24"/>
        </w:rPr>
      </w:pPr>
    </w:p>
    <w:p w14:paraId="6CD6F4A7" w14:textId="1A2B9FE7" w:rsidR="00F07D02" w:rsidRDefault="00F07D02" w:rsidP="00F07D02">
      <w:pPr>
        <w:jc w:val="left"/>
        <w:rPr>
          <w:rFonts w:asciiTheme="majorBidi" w:hAnsiTheme="majorBidi" w:cstheme="majorBidi"/>
          <w:color w:val="000000"/>
          <w:sz w:val="24"/>
        </w:rPr>
      </w:pPr>
      <w:r w:rsidRPr="00F07D02">
        <w:rPr>
          <w:rFonts w:asciiTheme="majorBidi" w:hAnsiTheme="majorBidi" w:cstheme="majorBidi"/>
          <w:color w:val="000000"/>
          <w:sz w:val="24"/>
        </w:rPr>
        <w:t>Try to understand how the program works. First read the </w:t>
      </w:r>
      <w:proofErr w:type="spellStart"/>
      <w:r w:rsidRPr="00F07D02">
        <w:rPr>
          <w:rFonts w:asciiTheme="majorBidi" w:hAnsiTheme="majorBidi" w:cstheme="majorBidi"/>
          <w:b/>
          <w:bCs/>
          <w:sz w:val="24"/>
        </w:rPr>
        <w:t>Makefile</w:t>
      </w:r>
      <w:proofErr w:type="spellEnd"/>
      <w:r w:rsidRPr="00F07D02">
        <w:rPr>
          <w:rFonts w:asciiTheme="majorBidi" w:hAnsiTheme="majorBidi" w:cstheme="majorBidi"/>
          <w:color w:val="000000"/>
          <w:sz w:val="24"/>
        </w:rPr>
        <w:t> to learn how the program is built. The file </w:t>
      </w:r>
      <w:proofErr w:type="spellStart"/>
      <w:proofErr w:type="gramStart"/>
      <w:r w:rsidRPr="00F07D02">
        <w:rPr>
          <w:rFonts w:asciiTheme="majorBidi" w:hAnsiTheme="majorBidi" w:cstheme="majorBidi"/>
          <w:b/>
          <w:bCs/>
          <w:sz w:val="24"/>
        </w:rPr>
        <w:t>command</w:t>
      </w:r>
      <w:proofErr w:type="gramEnd"/>
      <w:r w:rsidRPr="00F07D02">
        <w:rPr>
          <w:rFonts w:asciiTheme="majorBidi" w:hAnsiTheme="majorBidi" w:cstheme="majorBidi"/>
          <w:b/>
          <w:bCs/>
          <w:sz w:val="24"/>
        </w:rPr>
        <w:t>.h</w:t>
      </w:r>
      <w:proofErr w:type="spellEnd"/>
      <w:r w:rsidRPr="00F07D02">
        <w:rPr>
          <w:rFonts w:asciiTheme="majorBidi" w:hAnsiTheme="majorBidi" w:cstheme="majorBidi"/>
          <w:color w:val="000000"/>
          <w:sz w:val="24"/>
        </w:rPr>
        <w:t> implements the data structure that represents a shell command. The struct </w:t>
      </w:r>
      <w:proofErr w:type="spellStart"/>
      <w:r w:rsidRPr="00F07D02">
        <w:rPr>
          <w:rFonts w:ascii="Consolas" w:hAnsi="Consolas" w:cstheme="majorBidi"/>
          <w:b/>
          <w:bCs/>
          <w:i/>
          <w:iCs/>
          <w:color w:val="000000"/>
          <w:sz w:val="22"/>
          <w:szCs w:val="22"/>
        </w:rPr>
        <w:t>SimpleCommand</w:t>
      </w:r>
      <w:proofErr w:type="spellEnd"/>
      <w:r w:rsidRPr="00F07D02">
        <w:rPr>
          <w:rFonts w:asciiTheme="majorBidi" w:hAnsiTheme="majorBidi" w:cstheme="majorBidi"/>
          <w:color w:val="000000"/>
          <w:sz w:val="24"/>
        </w:rPr>
        <w:t xml:space="preserve"> implements the list of arguments of a simple command. </w:t>
      </w:r>
      <w:proofErr w:type="gramStart"/>
      <w:r w:rsidRPr="00F07D02">
        <w:rPr>
          <w:rFonts w:asciiTheme="majorBidi" w:hAnsiTheme="majorBidi" w:cstheme="majorBidi"/>
          <w:color w:val="000000"/>
          <w:sz w:val="24"/>
        </w:rPr>
        <w:t>Usually</w:t>
      </w:r>
      <w:proofErr w:type="gramEnd"/>
      <w:r w:rsidRPr="00F07D02">
        <w:rPr>
          <w:rFonts w:asciiTheme="majorBidi" w:hAnsiTheme="majorBidi" w:cstheme="majorBidi"/>
          <w:color w:val="000000"/>
          <w:sz w:val="24"/>
        </w:rPr>
        <w:t xml:space="preserve"> a shell command can be represented by only one </w:t>
      </w:r>
      <w:proofErr w:type="spellStart"/>
      <w:r w:rsidRPr="00F07D02">
        <w:rPr>
          <w:rFonts w:ascii="Consolas" w:hAnsi="Consolas" w:cstheme="majorBidi"/>
          <w:b/>
          <w:bCs/>
          <w:i/>
          <w:iCs/>
          <w:color w:val="000000"/>
          <w:sz w:val="22"/>
          <w:szCs w:val="22"/>
        </w:rPr>
        <w:t>SimpleCommand</w:t>
      </w:r>
      <w:proofErr w:type="spellEnd"/>
      <w:r w:rsidRPr="00F07D02">
        <w:rPr>
          <w:rFonts w:asciiTheme="majorBidi" w:hAnsiTheme="majorBidi" w:cstheme="majorBidi"/>
          <w:color w:val="000000"/>
          <w:sz w:val="24"/>
        </w:rPr>
        <w:t>. However, when pipes are used, a command will consist of more than one </w:t>
      </w:r>
      <w:proofErr w:type="spellStart"/>
      <w:r w:rsidRPr="00F07D02">
        <w:rPr>
          <w:rFonts w:ascii="Consolas" w:hAnsi="Consolas" w:cstheme="majorBidi"/>
          <w:b/>
          <w:bCs/>
          <w:i/>
          <w:iCs/>
          <w:color w:val="000000"/>
          <w:sz w:val="22"/>
          <w:szCs w:val="22"/>
        </w:rPr>
        <w:t>SimpleCommand</w:t>
      </w:r>
      <w:proofErr w:type="spellEnd"/>
      <w:r w:rsidRPr="00F07D02">
        <w:rPr>
          <w:rFonts w:asciiTheme="majorBidi" w:hAnsiTheme="majorBidi" w:cstheme="majorBidi"/>
          <w:color w:val="000000"/>
          <w:sz w:val="24"/>
        </w:rPr>
        <w:t>. The struct </w:t>
      </w:r>
      <w:r w:rsidRPr="00F07D02">
        <w:rPr>
          <w:rFonts w:asciiTheme="majorBidi" w:hAnsiTheme="majorBidi" w:cstheme="majorBidi"/>
          <w:i/>
          <w:iCs/>
          <w:color w:val="000000"/>
          <w:sz w:val="24"/>
        </w:rPr>
        <w:t>Command</w:t>
      </w:r>
      <w:r w:rsidRPr="00F07D02">
        <w:rPr>
          <w:rFonts w:asciiTheme="majorBidi" w:hAnsiTheme="majorBidi" w:cstheme="majorBidi"/>
          <w:color w:val="000000"/>
          <w:sz w:val="24"/>
        </w:rPr>
        <w:t> represents a list of </w:t>
      </w:r>
      <w:proofErr w:type="spellStart"/>
      <w:r w:rsidRPr="00F07D02">
        <w:rPr>
          <w:rFonts w:asciiTheme="majorBidi" w:hAnsiTheme="majorBidi" w:cstheme="majorBidi"/>
          <w:i/>
          <w:iCs/>
          <w:color w:val="000000"/>
          <w:sz w:val="24"/>
        </w:rPr>
        <w:t>SimpleCommand</w:t>
      </w:r>
      <w:proofErr w:type="spellEnd"/>
      <w:r w:rsidRPr="00F07D02">
        <w:rPr>
          <w:rFonts w:asciiTheme="majorBidi" w:hAnsiTheme="majorBidi" w:cstheme="majorBidi"/>
          <w:color w:val="000000"/>
          <w:sz w:val="24"/>
        </w:rPr>
        <w:t> structs. Other fields that the </w:t>
      </w:r>
      <w:r w:rsidRPr="00F07D02">
        <w:rPr>
          <w:rFonts w:asciiTheme="majorBidi" w:hAnsiTheme="majorBidi" w:cstheme="majorBidi"/>
          <w:i/>
          <w:iCs/>
          <w:color w:val="000000"/>
          <w:sz w:val="24"/>
        </w:rPr>
        <w:t>Command</w:t>
      </w:r>
      <w:r w:rsidRPr="00F07D02">
        <w:rPr>
          <w:rFonts w:asciiTheme="majorBidi" w:hAnsiTheme="majorBidi" w:cstheme="majorBidi"/>
          <w:color w:val="000000"/>
          <w:sz w:val="24"/>
        </w:rPr>
        <w:t> struct has are </w:t>
      </w:r>
      <w:r w:rsidRPr="00F07D02">
        <w:rPr>
          <w:rFonts w:asciiTheme="majorBidi" w:hAnsiTheme="majorBidi" w:cstheme="majorBidi"/>
          <w:b/>
          <w:bCs/>
          <w:i/>
          <w:iCs/>
          <w:color w:val="000000"/>
          <w:sz w:val="24"/>
        </w:rPr>
        <w:t>_</w:t>
      </w:r>
      <w:proofErr w:type="spellStart"/>
      <w:r w:rsidRPr="00F07D02">
        <w:rPr>
          <w:rFonts w:asciiTheme="majorBidi" w:hAnsiTheme="majorBidi" w:cstheme="majorBidi"/>
          <w:b/>
          <w:bCs/>
          <w:i/>
          <w:iCs/>
          <w:color w:val="000000"/>
          <w:sz w:val="24"/>
        </w:rPr>
        <w:t>outFile</w:t>
      </w:r>
      <w:proofErr w:type="spellEnd"/>
      <w:r w:rsidRPr="00F07D02">
        <w:rPr>
          <w:rFonts w:asciiTheme="majorBidi" w:hAnsiTheme="majorBidi" w:cstheme="majorBidi"/>
          <w:color w:val="000000"/>
          <w:sz w:val="24"/>
        </w:rPr>
        <w:t>, </w:t>
      </w:r>
      <w:r w:rsidRPr="00F07D02">
        <w:rPr>
          <w:rFonts w:asciiTheme="majorBidi" w:hAnsiTheme="majorBidi" w:cstheme="majorBidi"/>
          <w:b/>
          <w:bCs/>
          <w:i/>
          <w:iCs/>
          <w:color w:val="000000"/>
          <w:sz w:val="24"/>
        </w:rPr>
        <w:t>_</w:t>
      </w:r>
      <w:proofErr w:type="spellStart"/>
      <w:r w:rsidRPr="00F07D02">
        <w:rPr>
          <w:rFonts w:asciiTheme="majorBidi" w:hAnsiTheme="majorBidi" w:cstheme="majorBidi"/>
          <w:b/>
          <w:bCs/>
          <w:i/>
          <w:iCs/>
          <w:color w:val="000000"/>
          <w:sz w:val="24"/>
        </w:rPr>
        <w:t>inputFile</w:t>
      </w:r>
      <w:proofErr w:type="spellEnd"/>
      <w:r w:rsidRPr="00F07D02">
        <w:rPr>
          <w:rFonts w:asciiTheme="majorBidi" w:hAnsiTheme="majorBidi" w:cstheme="majorBidi"/>
          <w:color w:val="000000"/>
          <w:sz w:val="24"/>
        </w:rPr>
        <w:t>, and </w:t>
      </w:r>
      <w:r w:rsidRPr="00F07D02">
        <w:rPr>
          <w:rFonts w:asciiTheme="majorBidi" w:hAnsiTheme="majorBidi" w:cstheme="majorBidi"/>
          <w:b/>
          <w:bCs/>
          <w:i/>
          <w:iCs/>
          <w:color w:val="000000"/>
          <w:sz w:val="24"/>
        </w:rPr>
        <w:t>_</w:t>
      </w:r>
      <w:proofErr w:type="spellStart"/>
      <w:r w:rsidRPr="00F07D02">
        <w:rPr>
          <w:rFonts w:asciiTheme="majorBidi" w:hAnsiTheme="majorBidi" w:cstheme="majorBidi"/>
          <w:b/>
          <w:bCs/>
          <w:i/>
          <w:iCs/>
          <w:color w:val="000000"/>
          <w:sz w:val="24"/>
        </w:rPr>
        <w:t>errFile</w:t>
      </w:r>
      <w:proofErr w:type="spellEnd"/>
      <w:r w:rsidRPr="00F07D02">
        <w:rPr>
          <w:rFonts w:asciiTheme="majorBidi" w:hAnsiTheme="majorBidi" w:cstheme="majorBidi"/>
          <w:color w:val="000000"/>
          <w:sz w:val="24"/>
        </w:rPr>
        <w:t> that represent input, output, and error redirection</w:t>
      </w:r>
      <w:r>
        <w:rPr>
          <w:rFonts w:asciiTheme="majorBidi" w:hAnsiTheme="majorBidi" w:cstheme="majorBidi"/>
          <w:color w:val="000000"/>
          <w:sz w:val="24"/>
        </w:rPr>
        <w:t>.</w:t>
      </w:r>
    </w:p>
    <w:p w14:paraId="16A21E70" w14:textId="64766708" w:rsidR="00F07D02" w:rsidRDefault="00F07D02" w:rsidP="00F07D02">
      <w:pPr>
        <w:jc w:val="left"/>
        <w:rPr>
          <w:rFonts w:asciiTheme="majorBidi" w:hAnsiTheme="majorBidi" w:cstheme="majorBidi"/>
          <w:color w:val="000000"/>
          <w:sz w:val="24"/>
        </w:rPr>
      </w:pPr>
    </w:p>
    <w:p w14:paraId="40D66F85" w14:textId="77777777" w:rsidR="00F07D02" w:rsidRDefault="00F07D02" w:rsidP="00F07D02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Currently the shell program implements a very simple grammar:</w:t>
      </w:r>
    </w:p>
    <w:p w14:paraId="7D811E86" w14:textId="6CDA74F4" w:rsidR="00F07D02" w:rsidRDefault="00F07D02" w:rsidP="00F07D02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  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]* [&gt; filename]</w:t>
      </w:r>
    </w:p>
    <w:p w14:paraId="5D7CF962" w14:textId="502456F6" w:rsidR="00F07D02" w:rsidRDefault="00F07D02" w:rsidP="00F07D0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will have to modify </w:t>
      </w:r>
      <w:proofErr w:type="spellStart"/>
      <w:proofErr w:type="gramStart"/>
      <w:r w:rsidRPr="00F07D02">
        <w:rPr>
          <w:color w:val="000000"/>
          <w:sz w:val="27"/>
          <w:szCs w:val="27"/>
        </w:rPr>
        <w:t>shell.y</w:t>
      </w:r>
      <w:proofErr w:type="spellEnd"/>
      <w:proofErr w:type="gramEnd"/>
      <w:r>
        <w:rPr>
          <w:color w:val="000000"/>
          <w:sz w:val="27"/>
          <w:szCs w:val="27"/>
        </w:rPr>
        <w:t> to implement a more complex grammar</w:t>
      </w:r>
    </w:p>
    <w:p w14:paraId="1FAF7723" w14:textId="77777777" w:rsidR="00F07D02" w:rsidRDefault="00F07D02" w:rsidP="00F07D02">
      <w:pPr>
        <w:rPr>
          <w:color w:val="000000"/>
          <w:sz w:val="27"/>
          <w:szCs w:val="27"/>
        </w:rPr>
      </w:pPr>
    </w:p>
    <w:p w14:paraId="1E780470" w14:textId="1D457EC3" w:rsidR="00F07D02" w:rsidRDefault="00F07D02" w:rsidP="00F07D02">
      <w:pPr>
        <w:pStyle w:val="HTMLPreformatted"/>
        <w:rPr>
          <w:color w:val="000000"/>
        </w:rPr>
      </w:pPr>
      <w:proofErr w:type="spellStart"/>
      <w:r w:rsidRPr="00F07D02">
        <w:rPr>
          <w:color w:val="000000"/>
        </w:rPr>
        <w:t>cmd</w:t>
      </w:r>
      <w:proofErr w:type="spellEnd"/>
      <w:r w:rsidRPr="00F07D02">
        <w:rPr>
          <w:color w:val="000000"/>
        </w:rPr>
        <w:t xml:space="preserve"> [</w:t>
      </w:r>
      <w:proofErr w:type="spellStart"/>
      <w:r w:rsidRPr="00F07D02">
        <w:rPr>
          <w:color w:val="000000"/>
        </w:rPr>
        <w:t>arg</w:t>
      </w:r>
      <w:proofErr w:type="spellEnd"/>
      <w:r w:rsidRPr="00F07D02">
        <w:rPr>
          <w:color w:val="000000"/>
        </w:rPr>
        <w:t xml:space="preserve">]* [ | </w:t>
      </w:r>
      <w:proofErr w:type="spellStart"/>
      <w:r w:rsidRPr="00F07D02">
        <w:rPr>
          <w:color w:val="000000"/>
        </w:rPr>
        <w:t>cmd</w:t>
      </w:r>
      <w:proofErr w:type="spellEnd"/>
      <w:r w:rsidRPr="00F07D02">
        <w:rPr>
          <w:color w:val="000000"/>
        </w:rPr>
        <w:t xml:space="preserve"> [</w:t>
      </w:r>
      <w:proofErr w:type="spellStart"/>
      <w:r w:rsidRPr="00F07D02">
        <w:rPr>
          <w:color w:val="000000"/>
        </w:rPr>
        <w:t>arg</w:t>
      </w:r>
      <w:proofErr w:type="spellEnd"/>
      <w:r w:rsidRPr="00F07D02">
        <w:rPr>
          <w:color w:val="000000"/>
        </w:rPr>
        <w:t>]</w:t>
      </w:r>
      <w:proofErr w:type="gramStart"/>
      <w:r w:rsidRPr="00F07D02">
        <w:rPr>
          <w:color w:val="000000"/>
        </w:rPr>
        <w:t>* ]</w:t>
      </w:r>
      <w:proofErr w:type="gramEnd"/>
      <w:r w:rsidRPr="00F07D02">
        <w:rPr>
          <w:color w:val="000000"/>
        </w:rPr>
        <w:t>* [ [&gt; filename] [&lt; filename] [&gt;&gt; filename] ]* [&amp;]</w:t>
      </w:r>
    </w:p>
    <w:p w14:paraId="50830A0A" w14:textId="037B49CE" w:rsidR="00F07D02" w:rsidRDefault="00F07D02" w:rsidP="00F07D02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the necessary actions in </w:t>
      </w:r>
      <w:proofErr w:type="spellStart"/>
      <w:proofErr w:type="gramStart"/>
      <w:r w:rsidRPr="00F07D02">
        <w:rPr>
          <w:color w:val="000000"/>
          <w:sz w:val="27"/>
          <w:szCs w:val="27"/>
        </w:rPr>
        <w:t>shell.y</w:t>
      </w:r>
      <w:proofErr w:type="spellEnd"/>
      <w:proofErr w:type="gramEnd"/>
      <w:r>
        <w:rPr>
          <w:color w:val="000000"/>
          <w:sz w:val="27"/>
          <w:szCs w:val="27"/>
        </w:rPr>
        <w:t> to fill in the </w:t>
      </w:r>
      <w:r>
        <w:rPr>
          <w:i/>
          <w:iCs/>
          <w:color w:val="000000"/>
          <w:sz w:val="27"/>
          <w:szCs w:val="27"/>
        </w:rPr>
        <w:t>Command</w:t>
      </w:r>
      <w:r>
        <w:rPr>
          <w:color w:val="000000"/>
          <w:sz w:val="27"/>
          <w:szCs w:val="27"/>
        </w:rPr>
        <w:t> struct. Make sure that the </w:t>
      </w:r>
      <w:r>
        <w:rPr>
          <w:i/>
          <w:iCs/>
          <w:color w:val="000000"/>
          <w:sz w:val="27"/>
          <w:szCs w:val="27"/>
        </w:rPr>
        <w:t>Command</w:t>
      </w:r>
      <w:r>
        <w:rPr>
          <w:color w:val="000000"/>
          <w:sz w:val="27"/>
          <w:szCs w:val="27"/>
        </w:rPr>
        <w:t> struct is printed correctly.</w:t>
      </w:r>
    </w:p>
    <w:p w14:paraId="075A4C36" w14:textId="77777777" w:rsidR="00F07D02" w:rsidRPr="00F07D02" w:rsidRDefault="00F07D02" w:rsidP="00F07D02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r w:rsidRPr="00F07D02">
        <w:rPr>
          <w:color w:val="000000"/>
          <w:sz w:val="27"/>
          <w:szCs w:val="27"/>
        </w:rPr>
        <w:t>Run your program against the following commands:</w:t>
      </w:r>
    </w:p>
    <w:p w14:paraId="6FAF9627" w14:textId="77777777" w:rsidR="00F07D02" w:rsidRDefault="00F07D02" w:rsidP="00F07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000000"/>
          <w:szCs w:val="20"/>
        </w:rPr>
      </w:pPr>
      <w:r w:rsidRPr="00F07D02">
        <w:rPr>
          <w:rFonts w:ascii="Courier New" w:hAnsi="Courier New" w:cs="Courier New"/>
          <w:color w:val="000000"/>
          <w:szCs w:val="20"/>
        </w:rPr>
        <w:t>            ls</w:t>
      </w:r>
      <w:r w:rsidRPr="00F07D02">
        <w:rPr>
          <w:rFonts w:ascii="Courier New" w:hAnsi="Courier New" w:cs="Courier New"/>
          <w:color w:val="000000"/>
          <w:szCs w:val="20"/>
        </w:rPr>
        <w:br/>
        <w:t>            ls -al</w:t>
      </w:r>
      <w:r w:rsidRPr="00F07D02">
        <w:rPr>
          <w:rFonts w:ascii="Courier New" w:hAnsi="Courier New" w:cs="Courier New"/>
          <w:color w:val="000000"/>
          <w:szCs w:val="20"/>
        </w:rPr>
        <w:br/>
        <w:t xml:space="preserve">            ls -al </w:t>
      </w:r>
      <w:proofErr w:type="spellStart"/>
      <w:r w:rsidRPr="00F07D02">
        <w:rPr>
          <w:rFonts w:ascii="Courier New" w:hAnsi="Courier New" w:cs="Courier New"/>
          <w:color w:val="000000"/>
          <w:szCs w:val="20"/>
        </w:rPr>
        <w:t>aaa</w:t>
      </w:r>
      <w:proofErr w:type="spellEnd"/>
      <w:r w:rsidRPr="00F07D02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F07D02">
        <w:rPr>
          <w:rFonts w:ascii="Courier New" w:hAnsi="Courier New" w:cs="Courier New"/>
          <w:color w:val="000000"/>
          <w:szCs w:val="20"/>
        </w:rPr>
        <w:t>bbb</w:t>
      </w:r>
      <w:proofErr w:type="spellEnd"/>
      <w:r w:rsidRPr="00F07D02">
        <w:rPr>
          <w:rFonts w:ascii="Courier New" w:hAnsi="Courier New" w:cs="Courier New"/>
          <w:color w:val="000000"/>
          <w:szCs w:val="20"/>
        </w:rPr>
        <w:t xml:space="preserve"> cc</w:t>
      </w:r>
      <w:r w:rsidRPr="00F07D02">
        <w:rPr>
          <w:rFonts w:ascii="Courier New" w:hAnsi="Courier New" w:cs="Courier New"/>
          <w:color w:val="000000"/>
          <w:szCs w:val="20"/>
        </w:rPr>
        <w:br/>
      </w:r>
      <w:bookmarkStart w:id="0" w:name="_Hlk117181210"/>
      <w:r w:rsidRPr="00F07D02">
        <w:rPr>
          <w:rFonts w:ascii="Courier New" w:hAnsi="Courier New" w:cs="Courier New"/>
          <w:color w:val="000000"/>
          <w:szCs w:val="20"/>
        </w:rPr>
        <w:t xml:space="preserve">            ls -al </w:t>
      </w:r>
      <w:proofErr w:type="spellStart"/>
      <w:r w:rsidRPr="00F07D02">
        <w:rPr>
          <w:rFonts w:ascii="Courier New" w:hAnsi="Courier New" w:cs="Courier New"/>
          <w:color w:val="000000"/>
          <w:szCs w:val="20"/>
        </w:rPr>
        <w:t>aaa</w:t>
      </w:r>
      <w:proofErr w:type="spellEnd"/>
      <w:r w:rsidRPr="00F07D02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F07D02">
        <w:rPr>
          <w:rFonts w:ascii="Courier New" w:hAnsi="Courier New" w:cs="Courier New"/>
          <w:color w:val="000000"/>
          <w:szCs w:val="20"/>
        </w:rPr>
        <w:t>bbb</w:t>
      </w:r>
      <w:proofErr w:type="spellEnd"/>
      <w:r w:rsidRPr="00F07D02">
        <w:rPr>
          <w:rFonts w:ascii="Courier New" w:hAnsi="Courier New" w:cs="Courier New"/>
          <w:color w:val="000000"/>
          <w:szCs w:val="20"/>
        </w:rPr>
        <w:t xml:space="preserve"> cc &gt; </w:t>
      </w:r>
      <w:proofErr w:type="spellStart"/>
      <w:r w:rsidRPr="00F07D02">
        <w:rPr>
          <w:rFonts w:ascii="Courier New" w:hAnsi="Courier New" w:cs="Courier New"/>
          <w:color w:val="000000"/>
          <w:szCs w:val="20"/>
        </w:rPr>
        <w:t>outfile</w:t>
      </w:r>
      <w:bookmarkEnd w:id="0"/>
      <w:proofErr w:type="spellEnd"/>
    </w:p>
    <w:p w14:paraId="2E2A6213" w14:textId="5EA80288" w:rsidR="00F07D02" w:rsidRPr="00F07D02" w:rsidRDefault="00F07D02" w:rsidP="00F07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000000"/>
          <w:szCs w:val="20"/>
        </w:rPr>
      </w:pPr>
      <w:r w:rsidRPr="00F07D02">
        <w:rPr>
          <w:rFonts w:ascii="Courier New" w:hAnsi="Courier New" w:cs="Courier New"/>
          <w:color w:val="000000"/>
          <w:szCs w:val="20"/>
        </w:rPr>
        <w:t xml:space="preserve">            ls -al </w:t>
      </w:r>
      <w:proofErr w:type="spellStart"/>
      <w:r w:rsidRPr="00F07D02">
        <w:rPr>
          <w:rFonts w:ascii="Courier New" w:hAnsi="Courier New" w:cs="Courier New"/>
          <w:color w:val="000000"/>
          <w:szCs w:val="20"/>
        </w:rPr>
        <w:t>aaa</w:t>
      </w:r>
      <w:proofErr w:type="spellEnd"/>
      <w:r w:rsidRPr="00F07D02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F07D02">
        <w:rPr>
          <w:rFonts w:ascii="Courier New" w:hAnsi="Courier New" w:cs="Courier New"/>
          <w:color w:val="000000"/>
          <w:szCs w:val="20"/>
        </w:rPr>
        <w:t>bbb</w:t>
      </w:r>
      <w:proofErr w:type="spellEnd"/>
      <w:r w:rsidRPr="00F07D02">
        <w:rPr>
          <w:rFonts w:ascii="Courier New" w:hAnsi="Courier New" w:cs="Courier New"/>
          <w:color w:val="000000"/>
          <w:szCs w:val="20"/>
        </w:rPr>
        <w:t xml:space="preserve"> cc </w:t>
      </w:r>
      <w:r>
        <w:rPr>
          <w:rFonts w:ascii="Courier New" w:hAnsi="Courier New" w:cs="Courier New"/>
          <w:color w:val="000000"/>
          <w:szCs w:val="20"/>
        </w:rPr>
        <w:t>&gt;</w:t>
      </w:r>
      <w:r w:rsidRPr="00F07D02">
        <w:rPr>
          <w:rFonts w:ascii="Courier New" w:hAnsi="Courier New" w:cs="Courier New"/>
          <w:color w:val="000000"/>
          <w:szCs w:val="20"/>
        </w:rPr>
        <w:t>&gt; outfile</w:t>
      </w:r>
      <w:r w:rsidRPr="00F07D02">
        <w:rPr>
          <w:rFonts w:ascii="Courier New" w:hAnsi="Courier New" w:cs="Courier New"/>
          <w:color w:val="000000"/>
          <w:szCs w:val="20"/>
        </w:rPr>
        <w:br/>
        <w:t xml:space="preserve">            cat </w:t>
      </w:r>
      <w:r w:rsidR="00087F23">
        <w:rPr>
          <w:rFonts w:ascii="Courier New" w:hAnsi="Courier New" w:cs="Courier New"/>
          <w:color w:val="000000"/>
          <w:szCs w:val="20"/>
        </w:rPr>
        <w:t xml:space="preserve">file </w:t>
      </w:r>
      <w:r w:rsidRPr="00F07D02">
        <w:rPr>
          <w:rFonts w:ascii="Courier New" w:hAnsi="Courier New" w:cs="Courier New"/>
          <w:color w:val="000000"/>
          <w:szCs w:val="20"/>
        </w:rPr>
        <w:t>| grep</w:t>
      </w:r>
      <w:r w:rsidR="00087F23">
        <w:rPr>
          <w:rFonts w:ascii="Courier New" w:hAnsi="Courier New" w:cs="Courier New"/>
          <w:color w:val="000000"/>
          <w:szCs w:val="20"/>
        </w:rPr>
        <w:t xml:space="preserve"> text</w:t>
      </w:r>
      <w:r w:rsidRPr="00F07D02">
        <w:rPr>
          <w:rFonts w:ascii="Courier New" w:hAnsi="Courier New" w:cs="Courier New"/>
          <w:color w:val="000000"/>
          <w:szCs w:val="20"/>
        </w:rPr>
        <w:br/>
        <w:t xml:space="preserve">            </w:t>
      </w:r>
      <w:bookmarkStart w:id="1" w:name="_Hlk117181255"/>
      <w:r w:rsidRPr="00F07D02">
        <w:rPr>
          <w:rFonts w:ascii="Courier New" w:hAnsi="Courier New" w:cs="Courier New"/>
          <w:color w:val="000000"/>
          <w:szCs w:val="20"/>
        </w:rPr>
        <w:t xml:space="preserve">ls | cat | grep &gt; out &lt; </w:t>
      </w:r>
      <w:proofErr w:type="spellStart"/>
      <w:r w:rsidRPr="00F07D02">
        <w:rPr>
          <w:rFonts w:ascii="Courier New" w:hAnsi="Courier New" w:cs="Courier New"/>
          <w:color w:val="000000"/>
          <w:szCs w:val="20"/>
        </w:rPr>
        <w:t>inp</w:t>
      </w:r>
      <w:bookmarkEnd w:id="1"/>
      <w:proofErr w:type="spellEnd"/>
      <w:r w:rsidRPr="00F07D02">
        <w:rPr>
          <w:rFonts w:ascii="Courier New" w:hAnsi="Courier New" w:cs="Courier New"/>
          <w:color w:val="000000"/>
          <w:szCs w:val="20"/>
        </w:rPr>
        <w:br/>
        <w:t xml:space="preserve">            ls </w:t>
      </w:r>
      <w:proofErr w:type="spellStart"/>
      <w:r w:rsidRPr="00F07D02">
        <w:rPr>
          <w:rFonts w:ascii="Courier New" w:hAnsi="Courier New" w:cs="Courier New"/>
          <w:color w:val="000000"/>
          <w:szCs w:val="20"/>
        </w:rPr>
        <w:t>aaaa</w:t>
      </w:r>
      <w:proofErr w:type="spellEnd"/>
      <w:r w:rsidRPr="00F07D02">
        <w:rPr>
          <w:rFonts w:ascii="Courier New" w:hAnsi="Courier New" w:cs="Courier New"/>
          <w:color w:val="000000"/>
          <w:szCs w:val="20"/>
        </w:rPr>
        <w:t xml:space="preserve"> | grep </w:t>
      </w:r>
      <w:proofErr w:type="spellStart"/>
      <w:r w:rsidRPr="00F07D02">
        <w:rPr>
          <w:rFonts w:ascii="Courier New" w:hAnsi="Courier New" w:cs="Courier New"/>
          <w:color w:val="000000"/>
          <w:szCs w:val="20"/>
        </w:rPr>
        <w:t>cccc</w:t>
      </w:r>
      <w:proofErr w:type="spellEnd"/>
      <w:r w:rsidRPr="00F07D02">
        <w:rPr>
          <w:rFonts w:ascii="Courier New" w:hAnsi="Courier New" w:cs="Courier New"/>
          <w:color w:val="000000"/>
          <w:szCs w:val="20"/>
        </w:rPr>
        <w:t xml:space="preserve"> | grep </w:t>
      </w:r>
      <w:proofErr w:type="spellStart"/>
      <w:r w:rsidRPr="00F07D02">
        <w:rPr>
          <w:rFonts w:ascii="Courier New" w:hAnsi="Courier New" w:cs="Courier New"/>
          <w:color w:val="000000"/>
          <w:szCs w:val="20"/>
        </w:rPr>
        <w:t>jjjj</w:t>
      </w:r>
      <w:proofErr w:type="spellEnd"/>
      <w:r w:rsidRPr="00F07D02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F07D02">
        <w:rPr>
          <w:rFonts w:ascii="Courier New" w:hAnsi="Courier New" w:cs="Courier New"/>
          <w:color w:val="000000"/>
          <w:szCs w:val="20"/>
        </w:rPr>
        <w:t>ssss</w:t>
      </w:r>
      <w:proofErr w:type="spellEnd"/>
      <w:r w:rsidRPr="00F07D02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F07D02">
        <w:rPr>
          <w:rFonts w:ascii="Courier New" w:hAnsi="Courier New" w:cs="Courier New"/>
          <w:color w:val="000000"/>
          <w:szCs w:val="20"/>
        </w:rPr>
        <w:t>dfdffd</w:t>
      </w:r>
      <w:proofErr w:type="spellEnd"/>
      <w:r w:rsidRPr="00F07D02">
        <w:rPr>
          <w:rFonts w:ascii="Courier New" w:hAnsi="Courier New" w:cs="Courier New"/>
          <w:color w:val="000000"/>
          <w:szCs w:val="20"/>
        </w:rPr>
        <w:br/>
        <w:t>            httpd &amp;</w:t>
      </w:r>
      <w:r w:rsidRPr="00F07D02">
        <w:rPr>
          <w:rFonts w:ascii="Courier New" w:hAnsi="Courier New" w:cs="Courier New"/>
          <w:color w:val="000000"/>
          <w:szCs w:val="20"/>
        </w:rPr>
        <w:br/>
        <w:t xml:space="preserve">            </w:t>
      </w:r>
    </w:p>
    <w:p w14:paraId="7EDB1F94" w14:textId="77777777" w:rsidR="00F07D02" w:rsidRDefault="00F07D02" w:rsidP="00F07D02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</w:p>
    <w:p w14:paraId="2D5B8E86" w14:textId="77777777" w:rsidR="00F07D02" w:rsidRPr="00F07D02" w:rsidRDefault="00F07D02" w:rsidP="00F07D02">
      <w:pPr>
        <w:jc w:val="left"/>
        <w:rPr>
          <w:rFonts w:asciiTheme="majorBidi" w:hAnsiTheme="majorBidi" w:cstheme="majorBidi"/>
          <w:color w:val="000000"/>
          <w:sz w:val="24"/>
        </w:rPr>
      </w:pPr>
    </w:p>
    <w:p w14:paraId="7B36BC1D" w14:textId="77777777" w:rsidR="00390D1D" w:rsidRDefault="00390D1D" w:rsidP="00390D1D">
      <w:pPr>
        <w:pStyle w:val="Heading2"/>
        <w:numPr>
          <w:ilvl w:val="0"/>
          <w:numId w:val="0"/>
        </w:numPr>
        <w:ind w:left="576"/>
        <w:rPr>
          <w:color w:val="000000"/>
          <w:szCs w:val="36"/>
        </w:rPr>
      </w:pPr>
      <w:r>
        <w:rPr>
          <w:color w:val="000000"/>
        </w:rPr>
        <w:lastRenderedPageBreak/>
        <w:t>Second part: Process Creation, Execution, File Redirection, Pipes, and Background</w:t>
      </w:r>
    </w:p>
    <w:p w14:paraId="378619B5" w14:textId="77777777" w:rsidR="00390D1D" w:rsidRDefault="00390D1D" w:rsidP="00390D1D">
      <w:pPr>
        <w:jc w:val="left"/>
      </w:pPr>
      <w:r>
        <w:rPr>
          <w:color w:val="000000"/>
          <w:sz w:val="27"/>
          <w:szCs w:val="27"/>
        </w:rPr>
        <w:t xml:space="preserve">Starting from the command table produced in Part 1, in this part you will execute the simple commands, do the file redirection, piping and if </w:t>
      </w:r>
      <w:proofErr w:type="gramStart"/>
      <w:r>
        <w:rPr>
          <w:color w:val="000000"/>
          <w:sz w:val="27"/>
          <w:szCs w:val="27"/>
        </w:rPr>
        <w:t>necessary</w:t>
      </w:r>
      <w:proofErr w:type="gramEnd"/>
      <w:r>
        <w:rPr>
          <w:color w:val="000000"/>
          <w:sz w:val="27"/>
          <w:szCs w:val="27"/>
        </w:rPr>
        <w:t xml:space="preserve"> wait for the commands to end.</w:t>
      </w:r>
    </w:p>
    <w:p w14:paraId="2E951244" w14:textId="6079D35C" w:rsidR="00390D1D" w:rsidRDefault="00390D1D" w:rsidP="00390D1D">
      <w:pPr>
        <w:numPr>
          <w:ilvl w:val="0"/>
          <w:numId w:val="10"/>
        </w:num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every simple command create a new process using </w:t>
      </w:r>
      <w:proofErr w:type="gramStart"/>
      <w:r>
        <w:rPr>
          <w:i/>
          <w:iCs/>
          <w:color w:val="000000"/>
          <w:sz w:val="27"/>
          <w:szCs w:val="27"/>
        </w:rPr>
        <w:t>fork(</w:t>
      </w:r>
      <w:proofErr w:type="gramEnd"/>
      <w:r>
        <w:rPr>
          <w:i/>
          <w:iCs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 and call </w:t>
      </w:r>
      <w:proofErr w:type="spellStart"/>
      <w:r>
        <w:rPr>
          <w:i/>
          <w:iCs/>
          <w:color w:val="000000"/>
          <w:sz w:val="27"/>
          <w:szCs w:val="27"/>
        </w:rPr>
        <w:t>execvp</w:t>
      </w:r>
      <w:proofErr w:type="spellEnd"/>
      <w:r>
        <w:rPr>
          <w:i/>
          <w:iCs/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t> to execute the corresponding executable. If the _</w:t>
      </w:r>
      <w:proofErr w:type="spellStart"/>
      <w:r>
        <w:rPr>
          <w:color w:val="000000"/>
          <w:sz w:val="27"/>
          <w:szCs w:val="27"/>
        </w:rPr>
        <w:t>bakground</w:t>
      </w:r>
      <w:proofErr w:type="spellEnd"/>
      <w:r>
        <w:rPr>
          <w:color w:val="000000"/>
          <w:sz w:val="27"/>
          <w:szCs w:val="27"/>
        </w:rPr>
        <w:t xml:space="preserve"> flag in the Command struct is not set then your shell has to wait for the last simple command to finish using </w:t>
      </w:r>
      <w:proofErr w:type="spellStart"/>
      <w:proofErr w:type="gramStart"/>
      <w:r>
        <w:rPr>
          <w:i/>
          <w:iCs/>
          <w:color w:val="000000"/>
          <w:sz w:val="27"/>
          <w:szCs w:val="27"/>
        </w:rPr>
        <w:t>waitpid</w:t>
      </w:r>
      <w:proofErr w:type="spellEnd"/>
      <w:r>
        <w:rPr>
          <w:i/>
          <w:iCs/>
          <w:color w:val="000000"/>
          <w:sz w:val="27"/>
          <w:szCs w:val="27"/>
        </w:rPr>
        <w:t>(</w:t>
      </w:r>
      <w:proofErr w:type="gramEnd"/>
      <w:r>
        <w:rPr>
          <w:i/>
          <w:iCs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 Check the manual pages of </w:t>
      </w:r>
      <w:proofErr w:type="gramStart"/>
      <w:r>
        <w:rPr>
          <w:i/>
          <w:iCs/>
          <w:color w:val="000000"/>
          <w:sz w:val="27"/>
          <w:szCs w:val="27"/>
        </w:rPr>
        <w:t>fork(</w:t>
      </w:r>
      <w:proofErr w:type="gramEnd"/>
      <w:r>
        <w:rPr>
          <w:i/>
          <w:iCs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 </w:t>
      </w:r>
      <w:proofErr w:type="spellStart"/>
      <w:r>
        <w:rPr>
          <w:i/>
          <w:iCs/>
          <w:color w:val="000000"/>
          <w:sz w:val="27"/>
          <w:szCs w:val="27"/>
        </w:rPr>
        <w:t>execvp</w:t>
      </w:r>
      <w:proofErr w:type="spellEnd"/>
      <w:r>
        <w:rPr>
          <w:i/>
          <w:iCs/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t>, and </w:t>
      </w:r>
      <w:proofErr w:type="spellStart"/>
      <w:r>
        <w:rPr>
          <w:i/>
          <w:iCs/>
          <w:color w:val="000000"/>
          <w:sz w:val="27"/>
          <w:szCs w:val="27"/>
        </w:rPr>
        <w:t>waitpid</w:t>
      </w:r>
      <w:proofErr w:type="spellEnd"/>
      <w:r>
        <w:rPr>
          <w:i/>
          <w:iCs/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t xml:space="preserve">. </w:t>
      </w:r>
      <w:proofErr w:type="gramStart"/>
      <w:r>
        <w:rPr>
          <w:color w:val="000000"/>
          <w:sz w:val="27"/>
          <w:szCs w:val="27"/>
        </w:rPr>
        <w:t>Also</w:t>
      </w:r>
      <w:proofErr w:type="gramEnd"/>
      <w:r>
        <w:rPr>
          <w:color w:val="000000"/>
          <w:sz w:val="27"/>
          <w:szCs w:val="27"/>
        </w:rPr>
        <w:t xml:space="preserve"> there is an example file that executes processes and does redirection in </w:t>
      </w:r>
      <w:r w:rsidRPr="00390D1D">
        <w:rPr>
          <w:color w:val="000000"/>
          <w:sz w:val="27"/>
          <w:szCs w:val="27"/>
        </w:rPr>
        <w:t>cat_grep.cc</w:t>
      </w:r>
      <w:r>
        <w:rPr>
          <w:color w:val="000000"/>
          <w:sz w:val="27"/>
          <w:szCs w:val="27"/>
        </w:rPr>
        <w:t>. After this part is done you have to be able to execute commands like:</w:t>
      </w:r>
    </w:p>
    <w:p w14:paraId="27EA888E" w14:textId="77777777" w:rsidR="00390D1D" w:rsidRDefault="00390D1D" w:rsidP="00390D1D">
      <w:pPr>
        <w:pStyle w:val="HTMLPreformatted"/>
        <w:spacing w:after="240"/>
        <w:ind w:left="720"/>
        <w:rPr>
          <w:color w:val="000000"/>
        </w:rPr>
      </w:pPr>
      <w:r>
        <w:rPr>
          <w:color w:val="000000"/>
        </w:rPr>
        <w:t>             ls -al</w:t>
      </w:r>
      <w:r>
        <w:rPr>
          <w:color w:val="000000"/>
        </w:rPr>
        <w:br/>
      </w:r>
      <w:r>
        <w:rPr>
          <w:color w:val="000000"/>
        </w:rPr>
        <w:br/>
        <w:t>             ls -al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 &amp;</w:t>
      </w:r>
    </w:p>
    <w:p w14:paraId="6B857EDC" w14:textId="3102F9FF" w:rsidR="00390D1D" w:rsidRDefault="00390D1D" w:rsidP="00390D1D">
      <w:pPr>
        <w:numPr>
          <w:ilvl w:val="0"/>
          <w:numId w:val="10"/>
        </w:num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Now do the file redirection. If any of the input/output/error is different than 0 in the Command struct, then create the files, and use </w:t>
      </w:r>
      <w:r>
        <w:rPr>
          <w:i/>
          <w:iCs/>
          <w:color w:val="000000"/>
          <w:sz w:val="27"/>
          <w:szCs w:val="27"/>
        </w:rPr>
        <w:t>dup2()</w:t>
      </w:r>
      <w:r>
        <w:rPr>
          <w:color w:val="000000"/>
          <w:sz w:val="27"/>
          <w:szCs w:val="27"/>
        </w:rPr>
        <w:t> to redirect file descriptors 0, 1, or 2 to the new files. See the example ls</w:t>
      </w:r>
      <w:r w:rsidRPr="00390D1D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>output</w:t>
      </w:r>
      <w:r w:rsidRPr="00390D1D">
        <w:rPr>
          <w:color w:val="000000"/>
          <w:sz w:val="27"/>
          <w:szCs w:val="27"/>
        </w:rPr>
        <w:t>.cc</w:t>
      </w:r>
      <w:r>
        <w:rPr>
          <w:color w:val="000000"/>
          <w:sz w:val="27"/>
          <w:szCs w:val="27"/>
        </w:rPr>
        <w:t xml:space="preserve"> to see how to do redirection. After this part you </w:t>
      </w:r>
      <w:proofErr w:type="gramStart"/>
      <w:r>
        <w:rPr>
          <w:color w:val="000000"/>
          <w:sz w:val="27"/>
          <w:szCs w:val="27"/>
        </w:rPr>
        <w:t>have to</w:t>
      </w:r>
      <w:proofErr w:type="gramEnd"/>
      <w:r>
        <w:rPr>
          <w:color w:val="000000"/>
          <w:sz w:val="27"/>
          <w:szCs w:val="27"/>
        </w:rPr>
        <w:t xml:space="preserve"> be able to execute commands like:</w:t>
      </w:r>
    </w:p>
    <w:p w14:paraId="07D381F4" w14:textId="1A618265" w:rsidR="00390D1D" w:rsidRDefault="00390D1D" w:rsidP="00390D1D">
      <w:pPr>
        <w:spacing w:before="100" w:beforeAutospacing="1" w:after="100" w:afterAutospacing="1"/>
        <w:ind w:left="720"/>
        <w:jc w:val="left"/>
        <w:rPr>
          <w:color w:val="000000"/>
          <w:sz w:val="27"/>
          <w:szCs w:val="27"/>
        </w:rPr>
      </w:pPr>
    </w:p>
    <w:p w14:paraId="38B00066" w14:textId="77777777" w:rsidR="00390D1D" w:rsidRDefault="00390D1D" w:rsidP="00390D1D">
      <w:pPr>
        <w:pStyle w:val="HTMLPreformatted"/>
        <w:ind w:left="720"/>
        <w:rPr>
          <w:color w:val="000000"/>
        </w:rPr>
      </w:pPr>
      <w:bookmarkStart w:id="2" w:name="_Hlk117183177"/>
      <w:r>
        <w:rPr>
          <w:color w:val="000000"/>
        </w:rPr>
        <w:t>             ls -al &gt; out</w:t>
      </w:r>
      <w:bookmarkEnd w:id="2"/>
    </w:p>
    <w:p w14:paraId="7B609E80" w14:textId="34D99EFF" w:rsidR="00390D1D" w:rsidRDefault="00390D1D" w:rsidP="00390D1D">
      <w:pPr>
        <w:pStyle w:val="HTMLPreformatted"/>
        <w:ind w:left="720"/>
        <w:rPr>
          <w:color w:val="000000"/>
        </w:rPr>
      </w:pPr>
      <w:r>
        <w:rPr>
          <w:color w:val="000000"/>
        </w:rPr>
        <w:t>             ls -al &gt;&gt; out</w:t>
      </w:r>
      <w:r>
        <w:rPr>
          <w:color w:val="000000"/>
        </w:rPr>
        <w:br/>
      </w:r>
      <w:r>
        <w:rPr>
          <w:color w:val="000000"/>
        </w:rPr>
        <w:br/>
        <w:t>             cat out</w:t>
      </w:r>
      <w:r>
        <w:rPr>
          <w:color w:val="000000"/>
        </w:rPr>
        <w:br/>
      </w:r>
      <w:r>
        <w:rPr>
          <w:color w:val="000000"/>
        </w:rPr>
        <w:br/>
        <w:t>             cat &lt; out</w:t>
      </w:r>
      <w:r>
        <w:rPr>
          <w:color w:val="000000"/>
        </w:rPr>
        <w:br/>
      </w:r>
      <w:r>
        <w:rPr>
          <w:color w:val="000000"/>
        </w:rPr>
        <w:br/>
        <w:t>             cat &lt; out &gt; out2</w:t>
      </w:r>
      <w:r>
        <w:rPr>
          <w:color w:val="000000"/>
        </w:rPr>
        <w:br/>
      </w:r>
      <w:r>
        <w:rPr>
          <w:color w:val="000000"/>
        </w:rPr>
        <w:br/>
        <w:t>             cat out2</w:t>
      </w:r>
    </w:p>
    <w:p w14:paraId="44AD99F3" w14:textId="77777777" w:rsidR="00390D1D" w:rsidRDefault="00390D1D" w:rsidP="00390D1D">
      <w:pPr>
        <w:pStyle w:val="HTMLPreformatted"/>
        <w:ind w:left="720"/>
        <w:rPr>
          <w:color w:val="000000"/>
        </w:rPr>
      </w:pPr>
      <w:r>
        <w:rPr>
          <w:color w:val="000000"/>
        </w:rPr>
        <w:t>             ls /</w:t>
      </w:r>
      <w:proofErr w:type="spellStart"/>
      <w:r>
        <w:rPr>
          <w:color w:val="000000"/>
        </w:rPr>
        <w:t>tt</w:t>
      </w:r>
      <w:proofErr w:type="spellEnd"/>
      <w:r>
        <w:rPr>
          <w:color w:val="000000"/>
        </w:rPr>
        <w:t xml:space="preserve"> &gt;&gt;&amp; out2</w:t>
      </w:r>
    </w:p>
    <w:p w14:paraId="1F3E1B34" w14:textId="18C61811" w:rsidR="00390D1D" w:rsidRDefault="00390D1D" w:rsidP="00390D1D">
      <w:pPr>
        <w:numPr>
          <w:ilvl w:val="0"/>
          <w:numId w:val="10"/>
        </w:num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Now do the pipes. Use the call </w:t>
      </w:r>
      <w:proofErr w:type="gramStart"/>
      <w:r>
        <w:rPr>
          <w:i/>
          <w:iCs/>
          <w:color w:val="000000"/>
          <w:sz w:val="27"/>
          <w:szCs w:val="27"/>
        </w:rPr>
        <w:t>pipe(</w:t>
      </w:r>
      <w:proofErr w:type="gramEnd"/>
      <w:r>
        <w:rPr>
          <w:i/>
          <w:iCs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 to create pipes that will interconnect the output of one simple command to the input of the next simple command. use </w:t>
      </w:r>
      <w:r>
        <w:rPr>
          <w:i/>
          <w:iCs/>
          <w:color w:val="000000"/>
          <w:sz w:val="27"/>
          <w:szCs w:val="27"/>
        </w:rPr>
        <w:t>dup2()</w:t>
      </w:r>
      <w:r>
        <w:rPr>
          <w:color w:val="000000"/>
          <w:sz w:val="27"/>
          <w:szCs w:val="27"/>
        </w:rPr>
        <w:t> to do the redirection. See the example </w:t>
      </w:r>
      <w:r w:rsidRPr="00390D1D">
        <w:rPr>
          <w:color w:val="000000"/>
          <w:sz w:val="27"/>
          <w:szCs w:val="27"/>
        </w:rPr>
        <w:t>cat_grep.cc</w:t>
      </w:r>
      <w:r>
        <w:rPr>
          <w:color w:val="000000"/>
          <w:sz w:val="27"/>
          <w:szCs w:val="27"/>
        </w:rPr>
        <w:t xml:space="preserve"> to see how to construct pipes and do redirection. After this part you </w:t>
      </w:r>
      <w:proofErr w:type="gramStart"/>
      <w:r>
        <w:rPr>
          <w:color w:val="000000"/>
          <w:sz w:val="27"/>
          <w:szCs w:val="27"/>
        </w:rPr>
        <w:t>have to</w:t>
      </w:r>
      <w:proofErr w:type="gramEnd"/>
      <w:r>
        <w:rPr>
          <w:color w:val="000000"/>
          <w:sz w:val="27"/>
          <w:szCs w:val="27"/>
        </w:rPr>
        <w:t xml:space="preserve"> be able to execute commands like:</w:t>
      </w:r>
    </w:p>
    <w:p w14:paraId="2CA655AF" w14:textId="77777777" w:rsidR="00390D1D" w:rsidRDefault="00390D1D" w:rsidP="00390D1D">
      <w:pPr>
        <w:pStyle w:val="HTMLPreformatted"/>
        <w:ind w:left="720"/>
        <w:rPr>
          <w:color w:val="000000"/>
        </w:rPr>
      </w:pPr>
      <w:r>
        <w:rPr>
          <w:color w:val="000000"/>
        </w:rPr>
        <w:t>             ls -al | grep command</w:t>
      </w:r>
      <w:r>
        <w:rPr>
          <w:color w:val="000000"/>
        </w:rPr>
        <w:br/>
      </w:r>
      <w:r>
        <w:rPr>
          <w:color w:val="000000"/>
        </w:rPr>
        <w:br/>
        <w:t xml:space="preserve">             ls -al | grep command | grep </w:t>
      </w:r>
      <w:proofErr w:type="spellStart"/>
      <w:proofErr w:type="gramStart"/>
      <w:r>
        <w:rPr>
          <w:color w:val="000000"/>
        </w:rPr>
        <w:t>command.o</w:t>
      </w:r>
      <w:proofErr w:type="spellEnd"/>
      <w:proofErr w:type="gramEnd"/>
      <w:r>
        <w:rPr>
          <w:color w:val="000000"/>
        </w:rPr>
        <w:br/>
      </w:r>
      <w:r>
        <w:rPr>
          <w:color w:val="000000"/>
        </w:rPr>
        <w:lastRenderedPageBreak/>
        <w:br/>
        <w:t>             ls -al | grep command</w:t>
      </w:r>
      <w:r>
        <w:rPr>
          <w:color w:val="000000"/>
        </w:rPr>
        <w:br/>
      </w:r>
      <w:r>
        <w:rPr>
          <w:color w:val="000000"/>
        </w:rPr>
        <w:br/>
        <w:t xml:space="preserve">             ls -al | grep command | grep </w:t>
      </w:r>
      <w:proofErr w:type="spellStart"/>
      <w:r>
        <w:rPr>
          <w:color w:val="000000"/>
        </w:rPr>
        <w:t>command.o</w:t>
      </w:r>
      <w:proofErr w:type="spellEnd"/>
      <w:r>
        <w:rPr>
          <w:color w:val="000000"/>
        </w:rPr>
        <w:t xml:space="preserve"> &gt; out</w:t>
      </w:r>
      <w:r>
        <w:rPr>
          <w:color w:val="000000"/>
        </w:rPr>
        <w:br/>
      </w:r>
      <w:r>
        <w:rPr>
          <w:color w:val="000000"/>
        </w:rPr>
        <w:br/>
        <w:t>             cat out</w:t>
      </w:r>
    </w:p>
    <w:p w14:paraId="0B8A5105" w14:textId="5A3D7FEE" w:rsidR="00F07D02" w:rsidRDefault="00F07D02" w:rsidP="00A93A44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</w:p>
    <w:p w14:paraId="2B7CF335" w14:textId="7898CC58" w:rsidR="00390D1D" w:rsidRDefault="00390D1D" w:rsidP="00390D1D">
      <w:pPr>
        <w:pStyle w:val="Heading2"/>
        <w:rPr>
          <w:color w:val="000000"/>
        </w:rPr>
      </w:pPr>
      <w:bookmarkStart w:id="3" w:name="_Hlk117183962"/>
      <w:r>
        <w:rPr>
          <w:color w:val="000000"/>
        </w:rPr>
        <w:t>Third part: Control-</w:t>
      </w:r>
      <w:proofErr w:type="gramStart"/>
      <w:r>
        <w:rPr>
          <w:color w:val="000000"/>
        </w:rPr>
        <w:t>C ,Exit</w:t>
      </w:r>
      <w:proofErr w:type="gramEnd"/>
      <w:r>
        <w:rPr>
          <w:color w:val="000000"/>
        </w:rPr>
        <w:t>, Change Directory</w:t>
      </w:r>
      <w:r w:rsidR="00405F2A">
        <w:rPr>
          <w:color w:val="000000"/>
        </w:rPr>
        <w:t xml:space="preserve">, Process creation log file </w:t>
      </w:r>
    </w:p>
    <w:bookmarkEnd w:id="3"/>
    <w:p w14:paraId="7A94E213" w14:textId="29230424" w:rsidR="00390D1D" w:rsidRDefault="00390D1D" w:rsidP="00390D1D">
      <w:pPr>
        <w:numPr>
          <w:ilvl w:val="0"/>
          <w:numId w:val="11"/>
        </w:num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Your shell </w:t>
      </w:r>
      <w:proofErr w:type="gramStart"/>
      <w:r>
        <w:rPr>
          <w:color w:val="000000"/>
          <w:sz w:val="27"/>
          <w:szCs w:val="27"/>
        </w:rPr>
        <w:t>has to</w:t>
      </w:r>
      <w:proofErr w:type="gramEnd"/>
      <w:r>
        <w:rPr>
          <w:color w:val="000000"/>
          <w:sz w:val="27"/>
          <w:szCs w:val="27"/>
        </w:rPr>
        <w:t xml:space="preserve"> ignore ctrl-c. When ctrl-c is typed, a signal SIGINT is generated that kills the program.</w:t>
      </w:r>
    </w:p>
    <w:p w14:paraId="11FDFBA0" w14:textId="77777777" w:rsidR="00390D1D" w:rsidRPr="00390D1D" w:rsidRDefault="00390D1D" w:rsidP="00390D1D">
      <w:pPr>
        <w:numPr>
          <w:ilvl w:val="0"/>
          <w:numId w:val="11"/>
        </w:num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r w:rsidRPr="00390D1D">
        <w:rPr>
          <w:color w:val="000000"/>
          <w:sz w:val="27"/>
          <w:szCs w:val="27"/>
        </w:rPr>
        <w:t>You will also have to implement also an internal command called </w:t>
      </w:r>
      <w:r w:rsidRPr="00390D1D">
        <w:rPr>
          <w:i/>
          <w:iCs/>
          <w:color w:val="000000"/>
          <w:sz w:val="27"/>
          <w:szCs w:val="27"/>
        </w:rPr>
        <w:t>exit</w:t>
      </w:r>
      <w:r w:rsidRPr="00390D1D">
        <w:rPr>
          <w:color w:val="000000"/>
          <w:sz w:val="27"/>
          <w:szCs w:val="27"/>
        </w:rPr>
        <w:t> that will exit the shell when you type it. Remember that the </w:t>
      </w:r>
      <w:r w:rsidRPr="00390D1D">
        <w:rPr>
          <w:i/>
          <w:iCs/>
          <w:color w:val="000000"/>
          <w:sz w:val="27"/>
          <w:szCs w:val="27"/>
        </w:rPr>
        <w:t>exit</w:t>
      </w:r>
      <w:r w:rsidRPr="00390D1D">
        <w:rPr>
          <w:color w:val="000000"/>
          <w:sz w:val="27"/>
          <w:szCs w:val="27"/>
        </w:rPr>
        <w:t xml:space="preserve"> command </w:t>
      </w:r>
      <w:proofErr w:type="gramStart"/>
      <w:r w:rsidRPr="00390D1D">
        <w:rPr>
          <w:color w:val="000000"/>
          <w:sz w:val="27"/>
          <w:szCs w:val="27"/>
        </w:rPr>
        <w:t>has to</w:t>
      </w:r>
      <w:proofErr w:type="gramEnd"/>
      <w:r w:rsidRPr="00390D1D">
        <w:rPr>
          <w:color w:val="000000"/>
          <w:sz w:val="27"/>
          <w:szCs w:val="27"/>
        </w:rPr>
        <w:t xml:space="preserve"> be executed by the shell itself without forking another process.</w:t>
      </w:r>
    </w:p>
    <w:p w14:paraId="57AAD45C" w14:textId="77777777" w:rsidR="00390D1D" w:rsidRPr="00390D1D" w:rsidRDefault="00390D1D" w:rsidP="0039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000000"/>
          <w:szCs w:val="20"/>
        </w:rPr>
      </w:pPr>
      <w:r w:rsidRPr="00390D1D">
        <w:rPr>
          <w:rFonts w:ascii="Courier New" w:hAnsi="Courier New" w:cs="Courier New"/>
          <w:color w:val="000000"/>
          <w:szCs w:val="20"/>
        </w:rPr>
        <w:t xml:space="preserve">             </w:t>
      </w:r>
      <w:proofErr w:type="spellStart"/>
      <w:r w:rsidRPr="00390D1D">
        <w:rPr>
          <w:rFonts w:ascii="Courier New" w:hAnsi="Courier New" w:cs="Courier New"/>
          <w:color w:val="000000"/>
          <w:szCs w:val="20"/>
        </w:rPr>
        <w:t>myshell</w:t>
      </w:r>
      <w:proofErr w:type="spellEnd"/>
      <w:r w:rsidRPr="00390D1D">
        <w:rPr>
          <w:rFonts w:ascii="Courier New" w:hAnsi="Courier New" w:cs="Courier New"/>
          <w:color w:val="000000"/>
          <w:szCs w:val="20"/>
        </w:rPr>
        <w:t>&gt; exit</w:t>
      </w:r>
      <w:r w:rsidRPr="00390D1D">
        <w:rPr>
          <w:rFonts w:ascii="Courier New" w:hAnsi="Courier New" w:cs="Courier New"/>
          <w:color w:val="000000"/>
          <w:szCs w:val="20"/>
        </w:rPr>
        <w:br/>
      </w:r>
      <w:r w:rsidRPr="00390D1D">
        <w:rPr>
          <w:rFonts w:ascii="Courier New" w:hAnsi="Courier New" w:cs="Courier New"/>
          <w:color w:val="000000"/>
          <w:szCs w:val="20"/>
        </w:rPr>
        <w:br/>
        <w:t xml:space="preserve">               </w:t>
      </w:r>
      <w:proofErr w:type="gramStart"/>
      <w:r w:rsidRPr="00390D1D">
        <w:rPr>
          <w:rFonts w:ascii="Courier New" w:hAnsi="Courier New" w:cs="Courier New"/>
          <w:color w:val="000000"/>
          <w:szCs w:val="20"/>
        </w:rPr>
        <w:t>Good bye</w:t>
      </w:r>
      <w:proofErr w:type="gramEnd"/>
      <w:r w:rsidRPr="00390D1D">
        <w:rPr>
          <w:rFonts w:ascii="Courier New" w:hAnsi="Courier New" w:cs="Courier New"/>
          <w:color w:val="000000"/>
          <w:szCs w:val="20"/>
        </w:rPr>
        <w:t>!!</w:t>
      </w:r>
      <w:r w:rsidRPr="00390D1D">
        <w:rPr>
          <w:rFonts w:ascii="Courier New" w:hAnsi="Courier New" w:cs="Courier New"/>
          <w:color w:val="000000"/>
          <w:szCs w:val="20"/>
        </w:rPr>
        <w:br/>
      </w:r>
      <w:r w:rsidRPr="00390D1D">
        <w:rPr>
          <w:rFonts w:ascii="Courier New" w:hAnsi="Courier New" w:cs="Courier New"/>
          <w:color w:val="000000"/>
          <w:szCs w:val="20"/>
        </w:rPr>
        <w:br/>
        <w:t xml:space="preserve">             </w:t>
      </w:r>
      <w:proofErr w:type="spellStart"/>
      <w:r w:rsidRPr="00390D1D">
        <w:rPr>
          <w:rFonts w:ascii="Courier New" w:hAnsi="Courier New" w:cs="Courier New"/>
          <w:color w:val="000000"/>
          <w:szCs w:val="20"/>
        </w:rPr>
        <w:t>csh</w:t>
      </w:r>
      <w:proofErr w:type="spellEnd"/>
      <w:r w:rsidRPr="00390D1D">
        <w:rPr>
          <w:rFonts w:ascii="Courier New" w:hAnsi="Courier New" w:cs="Courier New"/>
          <w:color w:val="000000"/>
          <w:szCs w:val="20"/>
        </w:rPr>
        <w:t>&gt;</w:t>
      </w:r>
    </w:p>
    <w:p w14:paraId="45476E2D" w14:textId="77777777" w:rsidR="00390D1D" w:rsidRPr="00390D1D" w:rsidRDefault="00390D1D" w:rsidP="00390D1D">
      <w:pPr>
        <w:numPr>
          <w:ilvl w:val="0"/>
          <w:numId w:val="11"/>
        </w:num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r w:rsidRPr="00390D1D">
        <w:rPr>
          <w:color w:val="000000"/>
          <w:sz w:val="27"/>
          <w:szCs w:val="27"/>
        </w:rPr>
        <w:t>Implement the </w:t>
      </w:r>
      <w:r w:rsidRPr="00390D1D">
        <w:rPr>
          <w:i/>
          <w:iCs/>
          <w:color w:val="000000"/>
          <w:sz w:val="27"/>
          <w:szCs w:val="27"/>
        </w:rPr>
        <w:t xml:space="preserve">cd [ </w:t>
      </w:r>
      <w:proofErr w:type="spellStart"/>
      <w:proofErr w:type="gramStart"/>
      <w:r w:rsidRPr="00390D1D">
        <w:rPr>
          <w:i/>
          <w:iCs/>
          <w:color w:val="000000"/>
          <w:sz w:val="27"/>
          <w:szCs w:val="27"/>
        </w:rPr>
        <w:t>dir</w:t>
      </w:r>
      <w:proofErr w:type="spellEnd"/>
      <w:r w:rsidRPr="00390D1D">
        <w:rPr>
          <w:i/>
          <w:iCs/>
          <w:color w:val="000000"/>
          <w:sz w:val="27"/>
          <w:szCs w:val="27"/>
        </w:rPr>
        <w:t xml:space="preserve"> ]</w:t>
      </w:r>
      <w:proofErr w:type="gramEnd"/>
      <w:r w:rsidRPr="00390D1D">
        <w:rPr>
          <w:color w:val="000000"/>
          <w:sz w:val="27"/>
          <w:szCs w:val="27"/>
        </w:rPr>
        <w:t> command. This command changes the current directory to </w:t>
      </w:r>
      <w:r w:rsidRPr="00390D1D">
        <w:rPr>
          <w:i/>
          <w:iCs/>
          <w:color w:val="000000"/>
          <w:sz w:val="27"/>
          <w:szCs w:val="27"/>
        </w:rPr>
        <w:t>dir</w:t>
      </w:r>
      <w:r w:rsidRPr="00390D1D">
        <w:rPr>
          <w:color w:val="000000"/>
          <w:sz w:val="27"/>
          <w:szCs w:val="27"/>
        </w:rPr>
        <w:t>. When </w:t>
      </w:r>
      <w:proofErr w:type="spellStart"/>
      <w:r w:rsidRPr="00390D1D">
        <w:rPr>
          <w:i/>
          <w:iCs/>
          <w:color w:val="000000"/>
          <w:sz w:val="27"/>
          <w:szCs w:val="27"/>
        </w:rPr>
        <w:t>dir</w:t>
      </w:r>
      <w:proofErr w:type="spellEnd"/>
      <w:r w:rsidRPr="00390D1D">
        <w:rPr>
          <w:color w:val="000000"/>
          <w:sz w:val="27"/>
          <w:szCs w:val="27"/>
        </w:rPr>
        <w:t xml:space="preserve"> is not specified, the current directory is changed to the home directory. Check "man 2 </w:t>
      </w:r>
      <w:proofErr w:type="spellStart"/>
      <w:r w:rsidRPr="00390D1D">
        <w:rPr>
          <w:color w:val="000000"/>
          <w:sz w:val="27"/>
          <w:szCs w:val="27"/>
        </w:rPr>
        <w:t>chdir</w:t>
      </w:r>
      <w:proofErr w:type="spellEnd"/>
      <w:r w:rsidRPr="00390D1D">
        <w:rPr>
          <w:color w:val="000000"/>
          <w:sz w:val="27"/>
          <w:szCs w:val="27"/>
        </w:rPr>
        <w:t>".</w:t>
      </w:r>
    </w:p>
    <w:p w14:paraId="24C68486" w14:textId="77777777" w:rsidR="00405F2A" w:rsidRPr="00405F2A" w:rsidRDefault="00405F2A" w:rsidP="00405F2A">
      <w:pPr>
        <w:numPr>
          <w:ilvl w:val="0"/>
          <w:numId w:val="11"/>
        </w:num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r w:rsidRPr="00405F2A">
        <w:rPr>
          <w:color w:val="000000"/>
          <w:sz w:val="27"/>
          <w:szCs w:val="27"/>
        </w:rPr>
        <w:t>Extend lex to support any character in the arguments that is not a special character such as "&amp;", "&gt;", "&lt;", "|" etc. Also, your shell should allow no spaces between "|", "&gt;" etc. For example, "</w:t>
      </w:r>
      <w:proofErr w:type="spellStart"/>
      <w:r w:rsidRPr="00405F2A">
        <w:rPr>
          <w:color w:val="000000"/>
          <w:sz w:val="27"/>
          <w:szCs w:val="27"/>
        </w:rPr>
        <w:t>ls|grep</w:t>
      </w:r>
      <w:proofErr w:type="spellEnd"/>
      <w:r w:rsidRPr="00405F2A">
        <w:rPr>
          <w:color w:val="000000"/>
          <w:sz w:val="27"/>
          <w:szCs w:val="27"/>
        </w:rPr>
        <w:t xml:space="preserve"> a" without spaces after "ls" and before "grep" should work.</w:t>
      </w:r>
    </w:p>
    <w:p w14:paraId="3F62A2BC" w14:textId="335378A7" w:rsidR="00390D1D" w:rsidRDefault="00405F2A" w:rsidP="00390D1D">
      <w:pPr>
        <w:numPr>
          <w:ilvl w:val="0"/>
          <w:numId w:val="11"/>
        </w:num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It’s required to create a log file that contains Logs when every child is terminated you can use SIGCHLD signal to do so.</w:t>
      </w:r>
    </w:p>
    <w:p w14:paraId="24486ADF" w14:textId="0938BC70" w:rsidR="00405F2A" w:rsidRDefault="00405F2A" w:rsidP="00405F2A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</w:p>
    <w:p w14:paraId="45CB5D8D" w14:textId="068D525F" w:rsidR="00405F2A" w:rsidRDefault="00405F2A" w:rsidP="00405F2A">
      <w:pPr>
        <w:pStyle w:val="Heading2"/>
        <w:numPr>
          <w:ilvl w:val="0"/>
          <w:numId w:val="0"/>
        </w:numPr>
        <w:ind w:left="576"/>
        <w:rPr>
          <w:color w:val="000000"/>
        </w:rPr>
      </w:pPr>
      <w:proofErr w:type="spellStart"/>
      <w:proofErr w:type="gramStart"/>
      <w:r>
        <w:rPr>
          <w:color w:val="000000"/>
        </w:rPr>
        <w:t>Bouns</w:t>
      </w:r>
      <w:proofErr w:type="spellEnd"/>
      <w:proofErr w:type="gramEnd"/>
      <w:r>
        <w:rPr>
          <w:color w:val="000000"/>
        </w:rPr>
        <w:t xml:space="preserve"> part: </w:t>
      </w:r>
    </w:p>
    <w:p w14:paraId="769DBCD3" w14:textId="1C61CFB0" w:rsidR="00405F2A" w:rsidRDefault="00405F2A" w:rsidP="00405F2A"/>
    <w:p w14:paraId="19DB90D4" w14:textId="77777777" w:rsidR="00405F2A" w:rsidRPr="00405F2A" w:rsidRDefault="00405F2A" w:rsidP="00405F2A">
      <w:pPr>
        <w:numPr>
          <w:ilvl w:val="0"/>
          <w:numId w:val="15"/>
        </w:numPr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r w:rsidRPr="00405F2A">
        <w:rPr>
          <w:color w:val="000000"/>
          <w:sz w:val="27"/>
          <w:szCs w:val="27"/>
        </w:rPr>
        <w:t xml:space="preserve"> do the wildcarding. The wildcarding will work in the same way that it works in shells like </w:t>
      </w:r>
      <w:proofErr w:type="spellStart"/>
      <w:r w:rsidRPr="00405F2A">
        <w:rPr>
          <w:color w:val="000000"/>
          <w:sz w:val="27"/>
          <w:szCs w:val="27"/>
        </w:rPr>
        <w:t>csh</w:t>
      </w:r>
      <w:proofErr w:type="spellEnd"/>
      <w:r w:rsidRPr="00405F2A">
        <w:rPr>
          <w:color w:val="000000"/>
          <w:sz w:val="27"/>
          <w:szCs w:val="27"/>
        </w:rPr>
        <w:t xml:space="preserve">. The "*" character matches 0 or more </w:t>
      </w:r>
      <w:proofErr w:type="spellStart"/>
      <w:r w:rsidRPr="00405F2A">
        <w:rPr>
          <w:color w:val="000000"/>
          <w:sz w:val="27"/>
          <w:szCs w:val="27"/>
        </w:rPr>
        <w:t>nonspace</w:t>
      </w:r>
      <w:proofErr w:type="spellEnd"/>
      <w:r w:rsidRPr="00405F2A">
        <w:rPr>
          <w:color w:val="000000"/>
          <w:sz w:val="27"/>
          <w:szCs w:val="27"/>
        </w:rPr>
        <w:t xml:space="preserve"> characters. The "?" character matches one </w:t>
      </w:r>
      <w:proofErr w:type="spellStart"/>
      <w:r w:rsidRPr="00405F2A">
        <w:rPr>
          <w:color w:val="000000"/>
          <w:sz w:val="27"/>
          <w:szCs w:val="27"/>
        </w:rPr>
        <w:t>nonspace</w:t>
      </w:r>
      <w:proofErr w:type="spellEnd"/>
      <w:r w:rsidRPr="00405F2A">
        <w:rPr>
          <w:color w:val="000000"/>
          <w:sz w:val="27"/>
          <w:szCs w:val="27"/>
        </w:rPr>
        <w:t xml:space="preserve"> character. The shell will expand the wildcards to the file names that match the wildcard where each matched file name will be an argument.</w:t>
      </w:r>
    </w:p>
    <w:p w14:paraId="174FC473" w14:textId="77777777" w:rsidR="00405F2A" w:rsidRPr="00405F2A" w:rsidRDefault="00405F2A" w:rsidP="00405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000000"/>
          <w:szCs w:val="20"/>
        </w:rPr>
      </w:pPr>
      <w:r w:rsidRPr="00405F2A">
        <w:rPr>
          <w:rFonts w:ascii="Courier New" w:hAnsi="Courier New" w:cs="Courier New"/>
          <w:color w:val="000000"/>
          <w:szCs w:val="20"/>
        </w:rPr>
        <w:lastRenderedPageBreak/>
        <w:t>             echo *          // Prints all the files in the current directory</w:t>
      </w:r>
      <w:r w:rsidRPr="00405F2A">
        <w:rPr>
          <w:rFonts w:ascii="Courier New" w:hAnsi="Courier New" w:cs="Courier New"/>
          <w:color w:val="000000"/>
          <w:szCs w:val="20"/>
        </w:rPr>
        <w:br/>
      </w:r>
      <w:r w:rsidRPr="00405F2A">
        <w:rPr>
          <w:rFonts w:ascii="Courier New" w:hAnsi="Courier New" w:cs="Courier New"/>
          <w:color w:val="000000"/>
          <w:szCs w:val="20"/>
        </w:rPr>
        <w:br/>
        <w:t>             echo *.cc       // Prints all the files in the current</w:t>
      </w:r>
      <w:r w:rsidRPr="00405F2A">
        <w:rPr>
          <w:rFonts w:ascii="Courier New" w:hAnsi="Courier New" w:cs="Courier New"/>
          <w:color w:val="000000"/>
          <w:szCs w:val="20"/>
        </w:rPr>
        <w:br/>
      </w:r>
      <w:r w:rsidRPr="00405F2A">
        <w:rPr>
          <w:rFonts w:ascii="Courier New" w:hAnsi="Courier New" w:cs="Courier New"/>
          <w:color w:val="000000"/>
          <w:szCs w:val="20"/>
        </w:rPr>
        <w:br/>
        <w:t>                             // director that end with cc</w:t>
      </w:r>
      <w:r w:rsidRPr="00405F2A">
        <w:rPr>
          <w:rFonts w:ascii="Courier New" w:hAnsi="Courier New" w:cs="Courier New"/>
          <w:color w:val="000000"/>
          <w:szCs w:val="20"/>
        </w:rPr>
        <w:br/>
      </w:r>
      <w:r w:rsidRPr="00405F2A">
        <w:rPr>
          <w:rFonts w:ascii="Courier New" w:hAnsi="Courier New" w:cs="Courier New"/>
          <w:color w:val="000000"/>
          <w:szCs w:val="20"/>
        </w:rPr>
        <w:br/>
        <w:t>             echo c*.cc</w:t>
      </w:r>
      <w:r w:rsidRPr="00405F2A">
        <w:rPr>
          <w:rFonts w:ascii="Courier New" w:hAnsi="Courier New" w:cs="Courier New"/>
          <w:color w:val="000000"/>
          <w:szCs w:val="20"/>
        </w:rPr>
        <w:br/>
      </w:r>
      <w:r w:rsidRPr="00405F2A">
        <w:rPr>
          <w:rFonts w:ascii="Courier New" w:hAnsi="Courier New" w:cs="Courier New"/>
          <w:color w:val="000000"/>
          <w:szCs w:val="20"/>
        </w:rPr>
        <w:br/>
        <w:t>             echo M*f*</w:t>
      </w:r>
      <w:r w:rsidRPr="00405F2A">
        <w:rPr>
          <w:rFonts w:ascii="Courier New" w:hAnsi="Courier New" w:cs="Courier New"/>
          <w:color w:val="000000"/>
          <w:szCs w:val="20"/>
        </w:rPr>
        <w:br/>
      </w:r>
      <w:r w:rsidRPr="00405F2A">
        <w:rPr>
          <w:rFonts w:ascii="Courier New" w:hAnsi="Courier New" w:cs="Courier New"/>
          <w:color w:val="000000"/>
          <w:szCs w:val="20"/>
        </w:rPr>
        <w:br/>
        <w:t>             echo /</w:t>
      </w:r>
      <w:proofErr w:type="spellStart"/>
      <w:r w:rsidRPr="00405F2A">
        <w:rPr>
          <w:rFonts w:ascii="Courier New" w:hAnsi="Courier New" w:cs="Courier New"/>
          <w:color w:val="000000"/>
          <w:szCs w:val="20"/>
        </w:rPr>
        <w:t>tmp</w:t>
      </w:r>
      <w:proofErr w:type="spellEnd"/>
      <w:r w:rsidRPr="00405F2A">
        <w:rPr>
          <w:rFonts w:ascii="Courier New" w:hAnsi="Courier New" w:cs="Courier New"/>
          <w:color w:val="000000"/>
          <w:szCs w:val="20"/>
        </w:rPr>
        <w:t xml:space="preserve">/*     // Prints all the files in the </w:t>
      </w:r>
      <w:proofErr w:type="spellStart"/>
      <w:r w:rsidRPr="00405F2A">
        <w:rPr>
          <w:rFonts w:ascii="Courier New" w:hAnsi="Courier New" w:cs="Courier New"/>
          <w:color w:val="000000"/>
          <w:szCs w:val="20"/>
        </w:rPr>
        <w:t>tmp</w:t>
      </w:r>
      <w:proofErr w:type="spellEnd"/>
      <w:r w:rsidRPr="00405F2A">
        <w:rPr>
          <w:rFonts w:ascii="Courier New" w:hAnsi="Courier New" w:cs="Courier New"/>
          <w:color w:val="000000"/>
          <w:szCs w:val="20"/>
        </w:rPr>
        <w:t xml:space="preserve"> directory</w:t>
      </w:r>
      <w:r w:rsidRPr="00405F2A">
        <w:rPr>
          <w:rFonts w:ascii="Courier New" w:hAnsi="Courier New" w:cs="Courier New"/>
          <w:color w:val="000000"/>
          <w:szCs w:val="20"/>
        </w:rPr>
        <w:br/>
      </w:r>
      <w:r w:rsidRPr="00405F2A">
        <w:rPr>
          <w:rFonts w:ascii="Courier New" w:hAnsi="Courier New" w:cs="Courier New"/>
          <w:color w:val="000000"/>
          <w:szCs w:val="20"/>
        </w:rPr>
        <w:br/>
        <w:t>             echo /*t*/* </w:t>
      </w:r>
      <w:r w:rsidRPr="00405F2A">
        <w:rPr>
          <w:rFonts w:ascii="Courier New" w:hAnsi="Courier New" w:cs="Courier New"/>
          <w:color w:val="000000"/>
          <w:szCs w:val="20"/>
        </w:rPr>
        <w:br/>
      </w:r>
      <w:r w:rsidRPr="00405F2A">
        <w:rPr>
          <w:rFonts w:ascii="Courier New" w:hAnsi="Courier New" w:cs="Courier New"/>
          <w:color w:val="000000"/>
          <w:szCs w:val="20"/>
        </w:rPr>
        <w:br/>
        <w:t>             echo /dev/*</w:t>
      </w:r>
    </w:p>
    <w:p w14:paraId="6F694835" w14:textId="25C70A3B" w:rsidR="00405F2A" w:rsidRDefault="00405F2A" w:rsidP="00405F2A"/>
    <w:p w14:paraId="5FE0396C" w14:textId="54F7368B" w:rsidR="00405F2A" w:rsidRPr="00405F2A" w:rsidRDefault="00405F2A" w:rsidP="00405F2A">
      <w:pPr>
        <w:pStyle w:val="ListParagraph"/>
      </w:pPr>
    </w:p>
    <w:p w14:paraId="60A1DCD7" w14:textId="3CA2213C" w:rsidR="00405F2A" w:rsidRDefault="00405F2A" w:rsidP="00405F2A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</w:p>
    <w:p w14:paraId="32E1E1AD" w14:textId="661AA506" w:rsidR="00405F2A" w:rsidRPr="00390D1D" w:rsidRDefault="00405F2A" w:rsidP="00405F2A">
      <w:pPr>
        <w:spacing w:before="100" w:beforeAutospacing="1" w:after="100" w:afterAutospacing="1"/>
        <w:jc w:val="left"/>
        <w:rPr>
          <w:color w:val="000000"/>
          <w:sz w:val="27"/>
          <w:szCs w:val="27"/>
        </w:rPr>
      </w:pPr>
    </w:p>
    <w:p w14:paraId="0461B491" w14:textId="77777777" w:rsidR="00390D1D" w:rsidRDefault="00390D1D" w:rsidP="00A93A44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</w:p>
    <w:sectPr w:rsidR="00390D1D" w:rsidSect="00C15A7C">
      <w:footerReference w:type="default" r:id="rId13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A48F5" w14:textId="77777777" w:rsidR="007D2EE0" w:rsidRDefault="007D2EE0">
      <w:r>
        <w:separator/>
      </w:r>
    </w:p>
  </w:endnote>
  <w:endnote w:type="continuationSeparator" w:id="0">
    <w:p w14:paraId="001089A4" w14:textId="77777777" w:rsidR="007D2EE0" w:rsidRDefault="007D2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827774"/>
      <w:docPartObj>
        <w:docPartGallery w:val="Page Numbers (Bottom of Page)"/>
        <w:docPartUnique/>
      </w:docPartObj>
    </w:sdtPr>
    <w:sdtEndPr/>
    <w:sdtContent>
      <w:p w14:paraId="78936614" w14:textId="77777777" w:rsidR="0053015E" w:rsidRDefault="000269BC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740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BFFC62" w14:textId="77777777" w:rsidR="0053015E" w:rsidRDefault="00530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4DE5" w14:textId="77777777" w:rsidR="007D2EE0" w:rsidRDefault="007D2EE0">
      <w:r>
        <w:separator/>
      </w:r>
    </w:p>
  </w:footnote>
  <w:footnote w:type="continuationSeparator" w:id="0">
    <w:p w14:paraId="4EA9C9E4" w14:textId="77777777" w:rsidR="007D2EE0" w:rsidRDefault="007D2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4B5"/>
    <w:multiLevelType w:val="hybridMultilevel"/>
    <w:tmpl w:val="5D249668"/>
    <w:lvl w:ilvl="0" w:tplc="AC0E01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1226"/>
    <w:multiLevelType w:val="multilevel"/>
    <w:tmpl w:val="ED34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028A3"/>
    <w:multiLevelType w:val="multilevel"/>
    <w:tmpl w:val="786E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11FC7"/>
    <w:multiLevelType w:val="multilevel"/>
    <w:tmpl w:val="B8308B34"/>
    <w:lvl w:ilvl="0">
      <w:start w:val="1"/>
      <w:numFmt w:val="decimal"/>
      <w:pStyle w:val="TM"/>
      <w:lvlText w:val="%1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4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2C95E7B"/>
    <w:multiLevelType w:val="multilevel"/>
    <w:tmpl w:val="CF8E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5210F"/>
    <w:multiLevelType w:val="multilevel"/>
    <w:tmpl w:val="E11E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1785E"/>
    <w:multiLevelType w:val="multilevel"/>
    <w:tmpl w:val="E292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802E0"/>
    <w:multiLevelType w:val="hybridMultilevel"/>
    <w:tmpl w:val="1664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F138E"/>
    <w:multiLevelType w:val="multilevel"/>
    <w:tmpl w:val="C674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759A6"/>
    <w:multiLevelType w:val="multilevel"/>
    <w:tmpl w:val="305200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559627C4"/>
    <w:multiLevelType w:val="multilevel"/>
    <w:tmpl w:val="6D2A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B1A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2E590E"/>
    <w:multiLevelType w:val="multilevel"/>
    <w:tmpl w:val="6F22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B02CFD"/>
    <w:multiLevelType w:val="multilevel"/>
    <w:tmpl w:val="5EDEE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83A2F"/>
    <w:multiLevelType w:val="multilevel"/>
    <w:tmpl w:val="02CCC54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ing2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Restart w:val="2"/>
      <w:pStyle w:val="Example"/>
      <w:lvlText w:val="Example %2.%6%1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</w:rPr>
    </w:lvl>
    <w:lvl w:ilvl="6">
      <w:start w:val="1"/>
      <w:numFmt w:val="decimal"/>
      <w:lvlRestart w:val="2"/>
      <w:pStyle w:val="Theorem"/>
      <w:lvlText w:val="Theorem %2.%7"/>
      <w:lvlJc w:val="left"/>
      <w:pPr>
        <w:tabs>
          <w:tab w:val="num" w:pos="1296"/>
        </w:tabs>
        <w:ind w:left="1296" w:hanging="1296"/>
      </w:pPr>
      <w:rPr>
        <w:rFonts w:ascii="Arial" w:hAnsi="Arial" w:hint="default"/>
        <w:b/>
        <w:i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10"/>
  </w:num>
  <w:num w:numId="10">
    <w:abstractNumId w:val="5"/>
  </w:num>
  <w:num w:numId="11">
    <w:abstractNumId w:val="6"/>
  </w:num>
  <w:num w:numId="12">
    <w:abstractNumId w:val="12"/>
  </w:num>
  <w:num w:numId="13">
    <w:abstractNumId w:val="13"/>
  </w:num>
  <w:num w:numId="14">
    <w:abstractNumId w:val="2"/>
  </w:num>
  <w:num w:numId="1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ar-SA" w:vendorID="64" w:dllVersion="0" w:nlCheck="1" w:checkStyle="0"/>
  <w:activeWritingStyle w:appName="MSWord" w:lang="ar-EG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8E2"/>
    <w:rsid w:val="000000C4"/>
    <w:rsid w:val="000003A1"/>
    <w:rsid w:val="000016DD"/>
    <w:rsid w:val="00001CDC"/>
    <w:rsid w:val="0000229A"/>
    <w:rsid w:val="00002D65"/>
    <w:rsid w:val="000031C4"/>
    <w:rsid w:val="00003C4B"/>
    <w:rsid w:val="00003D46"/>
    <w:rsid w:val="00004651"/>
    <w:rsid w:val="000054BD"/>
    <w:rsid w:val="000058B3"/>
    <w:rsid w:val="0000604A"/>
    <w:rsid w:val="0000635E"/>
    <w:rsid w:val="00006756"/>
    <w:rsid w:val="00006853"/>
    <w:rsid w:val="00006E1C"/>
    <w:rsid w:val="00007229"/>
    <w:rsid w:val="000077F1"/>
    <w:rsid w:val="00007A34"/>
    <w:rsid w:val="00007FF1"/>
    <w:rsid w:val="0001018C"/>
    <w:rsid w:val="000103F7"/>
    <w:rsid w:val="00010777"/>
    <w:rsid w:val="00010DBC"/>
    <w:rsid w:val="0001122F"/>
    <w:rsid w:val="000113BA"/>
    <w:rsid w:val="000115CF"/>
    <w:rsid w:val="00011C15"/>
    <w:rsid w:val="00012039"/>
    <w:rsid w:val="00012660"/>
    <w:rsid w:val="00012EA4"/>
    <w:rsid w:val="0001368C"/>
    <w:rsid w:val="000136E7"/>
    <w:rsid w:val="00013817"/>
    <w:rsid w:val="00013997"/>
    <w:rsid w:val="00013AD2"/>
    <w:rsid w:val="00014507"/>
    <w:rsid w:val="000148F6"/>
    <w:rsid w:val="00014F13"/>
    <w:rsid w:val="0001520C"/>
    <w:rsid w:val="000156D9"/>
    <w:rsid w:val="00015C42"/>
    <w:rsid w:val="00015C58"/>
    <w:rsid w:val="0001694D"/>
    <w:rsid w:val="000170B6"/>
    <w:rsid w:val="00017E6D"/>
    <w:rsid w:val="00017FDD"/>
    <w:rsid w:val="000203E9"/>
    <w:rsid w:val="000209F7"/>
    <w:rsid w:val="00020DFB"/>
    <w:rsid w:val="00020E1B"/>
    <w:rsid w:val="000214B1"/>
    <w:rsid w:val="0002172A"/>
    <w:rsid w:val="00021897"/>
    <w:rsid w:val="00021D50"/>
    <w:rsid w:val="00021D8A"/>
    <w:rsid w:val="00021FA0"/>
    <w:rsid w:val="000220CD"/>
    <w:rsid w:val="00022D6B"/>
    <w:rsid w:val="0002308D"/>
    <w:rsid w:val="00023160"/>
    <w:rsid w:val="00023725"/>
    <w:rsid w:val="00023C0E"/>
    <w:rsid w:val="00023C37"/>
    <w:rsid w:val="000240E3"/>
    <w:rsid w:val="00024413"/>
    <w:rsid w:val="00024548"/>
    <w:rsid w:val="00024805"/>
    <w:rsid w:val="00024BA7"/>
    <w:rsid w:val="00024D45"/>
    <w:rsid w:val="00024E9A"/>
    <w:rsid w:val="00025361"/>
    <w:rsid w:val="000256D0"/>
    <w:rsid w:val="00025807"/>
    <w:rsid w:val="00025DB9"/>
    <w:rsid w:val="00025F4A"/>
    <w:rsid w:val="00026337"/>
    <w:rsid w:val="000269BC"/>
    <w:rsid w:val="00026BB0"/>
    <w:rsid w:val="00026D35"/>
    <w:rsid w:val="00026F29"/>
    <w:rsid w:val="000274CA"/>
    <w:rsid w:val="00027579"/>
    <w:rsid w:val="00027A0D"/>
    <w:rsid w:val="00027D45"/>
    <w:rsid w:val="000308F0"/>
    <w:rsid w:val="00030A58"/>
    <w:rsid w:val="00030B00"/>
    <w:rsid w:val="00030FCE"/>
    <w:rsid w:val="00031993"/>
    <w:rsid w:val="00031B48"/>
    <w:rsid w:val="00031E8C"/>
    <w:rsid w:val="00032323"/>
    <w:rsid w:val="00032D43"/>
    <w:rsid w:val="0003336A"/>
    <w:rsid w:val="00033541"/>
    <w:rsid w:val="00033B4D"/>
    <w:rsid w:val="00034574"/>
    <w:rsid w:val="0003496D"/>
    <w:rsid w:val="00034B9F"/>
    <w:rsid w:val="00036216"/>
    <w:rsid w:val="000367B1"/>
    <w:rsid w:val="000368F5"/>
    <w:rsid w:val="00036F96"/>
    <w:rsid w:val="00036FCC"/>
    <w:rsid w:val="00040245"/>
    <w:rsid w:val="00040532"/>
    <w:rsid w:val="00040ED3"/>
    <w:rsid w:val="000411B3"/>
    <w:rsid w:val="00041CA4"/>
    <w:rsid w:val="00041E6E"/>
    <w:rsid w:val="0004270F"/>
    <w:rsid w:val="000429E1"/>
    <w:rsid w:val="00043968"/>
    <w:rsid w:val="00043BEA"/>
    <w:rsid w:val="00043D49"/>
    <w:rsid w:val="0004497F"/>
    <w:rsid w:val="00045CCE"/>
    <w:rsid w:val="000471CB"/>
    <w:rsid w:val="00047E9E"/>
    <w:rsid w:val="0005001F"/>
    <w:rsid w:val="00050DD3"/>
    <w:rsid w:val="00051214"/>
    <w:rsid w:val="000512BF"/>
    <w:rsid w:val="000513A0"/>
    <w:rsid w:val="000515E2"/>
    <w:rsid w:val="00051D61"/>
    <w:rsid w:val="00052EFE"/>
    <w:rsid w:val="00052F37"/>
    <w:rsid w:val="00053089"/>
    <w:rsid w:val="0005308D"/>
    <w:rsid w:val="00053745"/>
    <w:rsid w:val="000538E2"/>
    <w:rsid w:val="000544D8"/>
    <w:rsid w:val="00056138"/>
    <w:rsid w:val="00056189"/>
    <w:rsid w:val="000562CB"/>
    <w:rsid w:val="000566D9"/>
    <w:rsid w:val="000568C2"/>
    <w:rsid w:val="000568C3"/>
    <w:rsid w:val="00056D95"/>
    <w:rsid w:val="00056FDF"/>
    <w:rsid w:val="000578AF"/>
    <w:rsid w:val="000578E3"/>
    <w:rsid w:val="00057C20"/>
    <w:rsid w:val="0006070D"/>
    <w:rsid w:val="000607F4"/>
    <w:rsid w:val="0006168F"/>
    <w:rsid w:val="000616DE"/>
    <w:rsid w:val="00061E4D"/>
    <w:rsid w:val="0006252A"/>
    <w:rsid w:val="00062612"/>
    <w:rsid w:val="000626E3"/>
    <w:rsid w:val="00066172"/>
    <w:rsid w:val="00066BA2"/>
    <w:rsid w:val="00066CAA"/>
    <w:rsid w:val="00066CBF"/>
    <w:rsid w:val="00066DFB"/>
    <w:rsid w:val="00066F46"/>
    <w:rsid w:val="00067669"/>
    <w:rsid w:val="00067AB4"/>
    <w:rsid w:val="00070218"/>
    <w:rsid w:val="00070D00"/>
    <w:rsid w:val="000713A8"/>
    <w:rsid w:val="0007169E"/>
    <w:rsid w:val="000721E2"/>
    <w:rsid w:val="000725D8"/>
    <w:rsid w:val="00072966"/>
    <w:rsid w:val="00072EB0"/>
    <w:rsid w:val="00072F98"/>
    <w:rsid w:val="00073009"/>
    <w:rsid w:val="000736BC"/>
    <w:rsid w:val="0007383C"/>
    <w:rsid w:val="00073A37"/>
    <w:rsid w:val="00074B4B"/>
    <w:rsid w:val="00074F97"/>
    <w:rsid w:val="0007545B"/>
    <w:rsid w:val="0007683B"/>
    <w:rsid w:val="00076B34"/>
    <w:rsid w:val="00076CA1"/>
    <w:rsid w:val="00077697"/>
    <w:rsid w:val="00077797"/>
    <w:rsid w:val="0008026F"/>
    <w:rsid w:val="000807F1"/>
    <w:rsid w:val="0008122D"/>
    <w:rsid w:val="00081679"/>
    <w:rsid w:val="00081849"/>
    <w:rsid w:val="00081F0D"/>
    <w:rsid w:val="0008287A"/>
    <w:rsid w:val="00082B67"/>
    <w:rsid w:val="00082EC3"/>
    <w:rsid w:val="000832C7"/>
    <w:rsid w:val="00083C1A"/>
    <w:rsid w:val="00083E70"/>
    <w:rsid w:val="000842CA"/>
    <w:rsid w:val="000849E7"/>
    <w:rsid w:val="00084A12"/>
    <w:rsid w:val="00084DEE"/>
    <w:rsid w:val="00084F35"/>
    <w:rsid w:val="0008542D"/>
    <w:rsid w:val="00085642"/>
    <w:rsid w:val="000856B2"/>
    <w:rsid w:val="000873B2"/>
    <w:rsid w:val="00087681"/>
    <w:rsid w:val="00087F23"/>
    <w:rsid w:val="000900A1"/>
    <w:rsid w:val="000902F5"/>
    <w:rsid w:val="00090BE6"/>
    <w:rsid w:val="00090C67"/>
    <w:rsid w:val="00090EF0"/>
    <w:rsid w:val="00091364"/>
    <w:rsid w:val="00091BBD"/>
    <w:rsid w:val="00092085"/>
    <w:rsid w:val="000927A0"/>
    <w:rsid w:val="00093A1A"/>
    <w:rsid w:val="00094476"/>
    <w:rsid w:val="0009529D"/>
    <w:rsid w:val="000953E0"/>
    <w:rsid w:val="000955C6"/>
    <w:rsid w:val="0009586D"/>
    <w:rsid w:val="00095AC1"/>
    <w:rsid w:val="00095D59"/>
    <w:rsid w:val="00096CA5"/>
    <w:rsid w:val="00097022"/>
    <w:rsid w:val="0009739C"/>
    <w:rsid w:val="000A2615"/>
    <w:rsid w:val="000A2A1F"/>
    <w:rsid w:val="000A4A66"/>
    <w:rsid w:val="000A4C0B"/>
    <w:rsid w:val="000A530E"/>
    <w:rsid w:val="000A56B2"/>
    <w:rsid w:val="000A653E"/>
    <w:rsid w:val="000A716A"/>
    <w:rsid w:val="000A752C"/>
    <w:rsid w:val="000A754E"/>
    <w:rsid w:val="000A7EB0"/>
    <w:rsid w:val="000B0632"/>
    <w:rsid w:val="000B0DC1"/>
    <w:rsid w:val="000B1CCB"/>
    <w:rsid w:val="000B24D9"/>
    <w:rsid w:val="000B2FEA"/>
    <w:rsid w:val="000B35A2"/>
    <w:rsid w:val="000B3928"/>
    <w:rsid w:val="000B3D5E"/>
    <w:rsid w:val="000B41ED"/>
    <w:rsid w:val="000B4729"/>
    <w:rsid w:val="000B4949"/>
    <w:rsid w:val="000B56E8"/>
    <w:rsid w:val="000B5B6C"/>
    <w:rsid w:val="000B606A"/>
    <w:rsid w:val="000B62C0"/>
    <w:rsid w:val="000B65C7"/>
    <w:rsid w:val="000B66DA"/>
    <w:rsid w:val="000B68C7"/>
    <w:rsid w:val="000B706C"/>
    <w:rsid w:val="000C0641"/>
    <w:rsid w:val="000C0D18"/>
    <w:rsid w:val="000C163C"/>
    <w:rsid w:val="000C1DDC"/>
    <w:rsid w:val="000C1FB2"/>
    <w:rsid w:val="000C2049"/>
    <w:rsid w:val="000C23A2"/>
    <w:rsid w:val="000C242C"/>
    <w:rsid w:val="000C4006"/>
    <w:rsid w:val="000C450F"/>
    <w:rsid w:val="000C4631"/>
    <w:rsid w:val="000C58E3"/>
    <w:rsid w:val="000C5DC3"/>
    <w:rsid w:val="000C5E37"/>
    <w:rsid w:val="000C671A"/>
    <w:rsid w:val="000C75A2"/>
    <w:rsid w:val="000C76A8"/>
    <w:rsid w:val="000C7F3C"/>
    <w:rsid w:val="000D0D20"/>
    <w:rsid w:val="000D0F54"/>
    <w:rsid w:val="000D1182"/>
    <w:rsid w:val="000D1671"/>
    <w:rsid w:val="000D1D22"/>
    <w:rsid w:val="000D20A2"/>
    <w:rsid w:val="000D3A3D"/>
    <w:rsid w:val="000D4728"/>
    <w:rsid w:val="000D4B58"/>
    <w:rsid w:val="000D51FF"/>
    <w:rsid w:val="000D5897"/>
    <w:rsid w:val="000D58FA"/>
    <w:rsid w:val="000D672F"/>
    <w:rsid w:val="000D67F8"/>
    <w:rsid w:val="000D6A21"/>
    <w:rsid w:val="000D6BF5"/>
    <w:rsid w:val="000D6F70"/>
    <w:rsid w:val="000D75B7"/>
    <w:rsid w:val="000D762A"/>
    <w:rsid w:val="000D7812"/>
    <w:rsid w:val="000E0018"/>
    <w:rsid w:val="000E016F"/>
    <w:rsid w:val="000E0622"/>
    <w:rsid w:val="000E0ACB"/>
    <w:rsid w:val="000E13C4"/>
    <w:rsid w:val="000E160C"/>
    <w:rsid w:val="000E30ED"/>
    <w:rsid w:val="000E3E6C"/>
    <w:rsid w:val="000E4740"/>
    <w:rsid w:val="000E4A53"/>
    <w:rsid w:val="000E4C62"/>
    <w:rsid w:val="000E524E"/>
    <w:rsid w:val="000E5594"/>
    <w:rsid w:val="000E5FEE"/>
    <w:rsid w:val="000E6997"/>
    <w:rsid w:val="000E6C95"/>
    <w:rsid w:val="000E774C"/>
    <w:rsid w:val="000F19F7"/>
    <w:rsid w:val="000F2E97"/>
    <w:rsid w:val="000F3035"/>
    <w:rsid w:val="000F3157"/>
    <w:rsid w:val="000F38C1"/>
    <w:rsid w:val="000F44DB"/>
    <w:rsid w:val="000F51FA"/>
    <w:rsid w:val="000F5458"/>
    <w:rsid w:val="000F6023"/>
    <w:rsid w:val="000F630A"/>
    <w:rsid w:val="000F6981"/>
    <w:rsid w:val="000F6FBF"/>
    <w:rsid w:val="000F7694"/>
    <w:rsid w:val="000F7A59"/>
    <w:rsid w:val="000F7ECC"/>
    <w:rsid w:val="00100ED2"/>
    <w:rsid w:val="00101013"/>
    <w:rsid w:val="001011D9"/>
    <w:rsid w:val="00101494"/>
    <w:rsid w:val="00101F25"/>
    <w:rsid w:val="00102650"/>
    <w:rsid w:val="00102D31"/>
    <w:rsid w:val="00103082"/>
    <w:rsid w:val="001033CE"/>
    <w:rsid w:val="001041DF"/>
    <w:rsid w:val="001049BE"/>
    <w:rsid w:val="00105545"/>
    <w:rsid w:val="001062BD"/>
    <w:rsid w:val="001063FC"/>
    <w:rsid w:val="001065B3"/>
    <w:rsid w:val="0010668B"/>
    <w:rsid w:val="00106ED1"/>
    <w:rsid w:val="00107213"/>
    <w:rsid w:val="00107792"/>
    <w:rsid w:val="00110F57"/>
    <w:rsid w:val="001113F9"/>
    <w:rsid w:val="001116FE"/>
    <w:rsid w:val="001121B3"/>
    <w:rsid w:val="001122D2"/>
    <w:rsid w:val="001128C7"/>
    <w:rsid w:val="00112976"/>
    <w:rsid w:val="00112A4F"/>
    <w:rsid w:val="00112C51"/>
    <w:rsid w:val="00113247"/>
    <w:rsid w:val="00113BB2"/>
    <w:rsid w:val="0011461C"/>
    <w:rsid w:val="001151A4"/>
    <w:rsid w:val="00115811"/>
    <w:rsid w:val="00116860"/>
    <w:rsid w:val="001170BF"/>
    <w:rsid w:val="0011731D"/>
    <w:rsid w:val="00117902"/>
    <w:rsid w:val="00120B71"/>
    <w:rsid w:val="001217D0"/>
    <w:rsid w:val="00121A55"/>
    <w:rsid w:val="00121AF9"/>
    <w:rsid w:val="00121B30"/>
    <w:rsid w:val="001224DA"/>
    <w:rsid w:val="0012297A"/>
    <w:rsid w:val="00123611"/>
    <w:rsid w:val="00123D3F"/>
    <w:rsid w:val="00124CFA"/>
    <w:rsid w:val="0012550C"/>
    <w:rsid w:val="001257A8"/>
    <w:rsid w:val="0012604F"/>
    <w:rsid w:val="0012677D"/>
    <w:rsid w:val="00126B27"/>
    <w:rsid w:val="00126EC9"/>
    <w:rsid w:val="00130818"/>
    <w:rsid w:val="0013381F"/>
    <w:rsid w:val="00133AEB"/>
    <w:rsid w:val="001342A9"/>
    <w:rsid w:val="00135269"/>
    <w:rsid w:val="00135799"/>
    <w:rsid w:val="00135A4B"/>
    <w:rsid w:val="001363F0"/>
    <w:rsid w:val="00136BEE"/>
    <w:rsid w:val="001370C5"/>
    <w:rsid w:val="00137970"/>
    <w:rsid w:val="00140075"/>
    <w:rsid w:val="001402EE"/>
    <w:rsid w:val="00140ADF"/>
    <w:rsid w:val="0014197D"/>
    <w:rsid w:val="0014231B"/>
    <w:rsid w:val="001423B0"/>
    <w:rsid w:val="001426F1"/>
    <w:rsid w:val="0014277E"/>
    <w:rsid w:val="00142A23"/>
    <w:rsid w:val="00142C1B"/>
    <w:rsid w:val="00143C39"/>
    <w:rsid w:val="00143E1B"/>
    <w:rsid w:val="00145EFA"/>
    <w:rsid w:val="0014609B"/>
    <w:rsid w:val="0014682C"/>
    <w:rsid w:val="001472A2"/>
    <w:rsid w:val="00147CAF"/>
    <w:rsid w:val="00150534"/>
    <w:rsid w:val="00150624"/>
    <w:rsid w:val="0015136A"/>
    <w:rsid w:val="00151B8B"/>
    <w:rsid w:val="00151DA0"/>
    <w:rsid w:val="001521A3"/>
    <w:rsid w:val="00152653"/>
    <w:rsid w:val="00153AFD"/>
    <w:rsid w:val="00154323"/>
    <w:rsid w:val="0015433C"/>
    <w:rsid w:val="001547FA"/>
    <w:rsid w:val="00155675"/>
    <w:rsid w:val="00156D6E"/>
    <w:rsid w:val="00157B01"/>
    <w:rsid w:val="001601B6"/>
    <w:rsid w:val="00160307"/>
    <w:rsid w:val="00160435"/>
    <w:rsid w:val="001605A0"/>
    <w:rsid w:val="001607FB"/>
    <w:rsid w:val="00160E78"/>
    <w:rsid w:val="00161186"/>
    <w:rsid w:val="001620E3"/>
    <w:rsid w:val="001627B2"/>
    <w:rsid w:val="00162D87"/>
    <w:rsid w:val="00163199"/>
    <w:rsid w:val="00163461"/>
    <w:rsid w:val="00163B3E"/>
    <w:rsid w:val="00164369"/>
    <w:rsid w:val="00164B2B"/>
    <w:rsid w:val="00165280"/>
    <w:rsid w:val="00167088"/>
    <w:rsid w:val="00167155"/>
    <w:rsid w:val="00167239"/>
    <w:rsid w:val="0016726C"/>
    <w:rsid w:val="001677A8"/>
    <w:rsid w:val="00170090"/>
    <w:rsid w:val="00170393"/>
    <w:rsid w:val="00170B13"/>
    <w:rsid w:val="00170C5D"/>
    <w:rsid w:val="00170F89"/>
    <w:rsid w:val="00170FB9"/>
    <w:rsid w:val="001712EC"/>
    <w:rsid w:val="001718B6"/>
    <w:rsid w:val="00171C0E"/>
    <w:rsid w:val="00171E7B"/>
    <w:rsid w:val="00172445"/>
    <w:rsid w:val="00172878"/>
    <w:rsid w:val="00172D82"/>
    <w:rsid w:val="00172DA1"/>
    <w:rsid w:val="0017324A"/>
    <w:rsid w:val="0017335D"/>
    <w:rsid w:val="0017409C"/>
    <w:rsid w:val="001742C3"/>
    <w:rsid w:val="00174CAA"/>
    <w:rsid w:val="001763C1"/>
    <w:rsid w:val="001765DF"/>
    <w:rsid w:val="001767A8"/>
    <w:rsid w:val="00176A4A"/>
    <w:rsid w:val="0017735D"/>
    <w:rsid w:val="00177C7D"/>
    <w:rsid w:val="00177D73"/>
    <w:rsid w:val="0018036A"/>
    <w:rsid w:val="00180648"/>
    <w:rsid w:val="00181142"/>
    <w:rsid w:val="00181417"/>
    <w:rsid w:val="00181531"/>
    <w:rsid w:val="00181D68"/>
    <w:rsid w:val="0018201F"/>
    <w:rsid w:val="001823D4"/>
    <w:rsid w:val="00182420"/>
    <w:rsid w:val="00182D48"/>
    <w:rsid w:val="0018320B"/>
    <w:rsid w:val="001833C1"/>
    <w:rsid w:val="00183729"/>
    <w:rsid w:val="00183D3E"/>
    <w:rsid w:val="00183E3C"/>
    <w:rsid w:val="00184245"/>
    <w:rsid w:val="00184906"/>
    <w:rsid w:val="0018496F"/>
    <w:rsid w:val="00184EBE"/>
    <w:rsid w:val="00185AC5"/>
    <w:rsid w:val="00186198"/>
    <w:rsid w:val="00186324"/>
    <w:rsid w:val="00186A19"/>
    <w:rsid w:val="00186DCA"/>
    <w:rsid w:val="00186E00"/>
    <w:rsid w:val="001870C3"/>
    <w:rsid w:val="00187DA3"/>
    <w:rsid w:val="00190237"/>
    <w:rsid w:val="001914B9"/>
    <w:rsid w:val="00191563"/>
    <w:rsid w:val="00191A39"/>
    <w:rsid w:val="00191EDC"/>
    <w:rsid w:val="001922C4"/>
    <w:rsid w:val="00192348"/>
    <w:rsid w:val="001924AD"/>
    <w:rsid w:val="00193030"/>
    <w:rsid w:val="00193160"/>
    <w:rsid w:val="00193246"/>
    <w:rsid w:val="00193AAC"/>
    <w:rsid w:val="00194C59"/>
    <w:rsid w:val="00195319"/>
    <w:rsid w:val="0019552E"/>
    <w:rsid w:val="00196362"/>
    <w:rsid w:val="001972D0"/>
    <w:rsid w:val="00197790"/>
    <w:rsid w:val="00197A7E"/>
    <w:rsid w:val="00197A92"/>
    <w:rsid w:val="001A090A"/>
    <w:rsid w:val="001A0A77"/>
    <w:rsid w:val="001A0CE5"/>
    <w:rsid w:val="001A0F17"/>
    <w:rsid w:val="001A17AF"/>
    <w:rsid w:val="001A284E"/>
    <w:rsid w:val="001A33B7"/>
    <w:rsid w:val="001A340C"/>
    <w:rsid w:val="001A3570"/>
    <w:rsid w:val="001A494B"/>
    <w:rsid w:val="001A4AF6"/>
    <w:rsid w:val="001A4EC2"/>
    <w:rsid w:val="001A4F10"/>
    <w:rsid w:val="001A509C"/>
    <w:rsid w:val="001A543F"/>
    <w:rsid w:val="001A5C29"/>
    <w:rsid w:val="001A5FB6"/>
    <w:rsid w:val="001A60FC"/>
    <w:rsid w:val="001A6590"/>
    <w:rsid w:val="001A6C76"/>
    <w:rsid w:val="001A6F6F"/>
    <w:rsid w:val="001A6F97"/>
    <w:rsid w:val="001A73E0"/>
    <w:rsid w:val="001A75C4"/>
    <w:rsid w:val="001A7837"/>
    <w:rsid w:val="001B065C"/>
    <w:rsid w:val="001B0705"/>
    <w:rsid w:val="001B0A7D"/>
    <w:rsid w:val="001B196D"/>
    <w:rsid w:val="001B20D3"/>
    <w:rsid w:val="001B2A8A"/>
    <w:rsid w:val="001B3D4E"/>
    <w:rsid w:val="001B4978"/>
    <w:rsid w:val="001B4BCA"/>
    <w:rsid w:val="001B4D64"/>
    <w:rsid w:val="001B5053"/>
    <w:rsid w:val="001B5145"/>
    <w:rsid w:val="001B63A1"/>
    <w:rsid w:val="001B6681"/>
    <w:rsid w:val="001B6FC5"/>
    <w:rsid w:val="001B6FF9"/>
    <w:rsid w:val="001B72CA"/>
    <w:rsid w:val="001B7414"/>
    <w:rsid w:val="001C0564"/>
    <w:rsid w:val="001C0FB1"/>
    <w:rsid w:val="001C23E8"/>
    <w:rsid w:val="001C247F"/>
    <w:rsid w:val="001C2A4D"/>
    <w:rsid w:val="001C2C4F"/>
    <w:rsid w:val="001C2D32"/>
    <w:rsid w:val="001C30BC"/>
    <w:rsid w:val="001C3723"/>
    <w:rsid w:val="001C38E2"/>
    <w:rsid w:val="001C431D"/>
    <w:rsid w:val="001C4710"/>
    <w:rsid w:val="001C51A4"/>
    <w:rsid w:val="001C5493"/>
    <w:rsid w:val="001C5973"/>
    <w:rsid w:val="001C5FC0"/>
    <w:rsid w:val="001C66B4"/>
    <w:rsid w:val="001C671F"/>
    <w:rsid w:val="001C6E63"/>
    <w:rsid w:val="001C6FB7"/>
    <w:rsid w:val="001C795D"/>
    <w:rsid w:val="001D0495"/>
    <w:rsid w:val="001D079E"/>
    <w:rsid w:val="001D0FD1"/>
    <w:rsid w:val="001D1A19"/>
    <w:rsid w:val="001D1B4F"/>
    <w:rsid w:val="001D1D9A"/>
    <w:rsid w:val="001D1F82"/>
    <w:rsid w:val="001D2CBD"/>
    <w:rsid w:val="001D367A"/>
    <w:rsid w:val="001D42C7"/>
    <w:rsid w:val="001D480D"/>
    <w:rsid w:val="001D59FE"/>
    <w:rsid w:val="001D5EC8"/>
    <w:rsid w:val="001D6DA5"/>
    <w:rsid w:val="001D71E7"/>
    <w:rsid w:val="001D7FB9"/>
    <w:rsid w:val="001E061F"/>
    <w:rsid w:val="001E0726"/>
    <w:rsid w:val="001E0C47"/>
    <w:rsid w:val="001E0EDF"/>
    <w:rsid w:val="001E16B6"/>
    <w:rsid w:val="001E1F26"/>
    <w:rsid w:val="001E1F4A"/>
    <w:rsid w:val="001E1F80"/>
    <w:rsid w:val="001E326B"/>
    <w:rsid w:val="001E3949"/>
    <w:rsid w:val="001E3E0C"/>
    <w:rsid w:val="001E415C"/>
    <w:rsid w:val="001E41C4"/>
    <w:rsid w:val="001E52FE"/>
    <w:rsid w:val="001E59F0"/>
    <w:rsid w:val="001E5D65"/>
    <w:rsid w:val="001E64C2"/>
    <w:rsid w:val="001E76EA"/>
    <w:rsid w:val="001E7DEE"/>
    <w:rsid w:val="001F006C"/>
    <w:rsid w:val="001F025A"/>
    <w:rsid w:val="001F049F"/>
    <w:rsid w:val="001F0BD5"/>
    <w:rsid w:val="001F0FB0"/>
    <w:rsid w:val="001F1234"/>
    <w:rsid w:val="001F134A"/>
    <w:rsid w:val="001F1A61"/>
    <w:rsid w:val="001F1ACE"/>
    <w:rsid w:val="001F21EA"/>
    <w:rsid w:val="001F235C"/>
    <w:rsid w:val="001F2769"/>
    <w:rsid w:val="001F2C0C"/>
    <w:rsid w:val="001F3A8C"/>
    <w:rsid w:val="001F5E08"/>
    <w:rsid w:val="001F62EA"/>
    <w:rsid w:val="001F62FB"/>
    <w:rsid w:val="001F63F6"/>
    <w:rsid w:val="001F69CD"/>
    <w:rsid w:val="001F760A"/>
    <w:rsid w:val="001F7776"/>
    <w:rsid w:val="001F7AFF"/>
    <w:rsid w:val="001F7FF9"/>
    <w:rsid w:val="00201164"/>
    <w:rsid w:val="00201459"/>
    <w:rsid w:val="00202C34"/>
    <w:rsid w:val="00203358"/>
    <w:rsid w:val="00203494"/>
    <w:rsid w:val="00203748"/>
    <w:rsid w:val="00203EE6"/>
    <w:rsid w:val="002044F1"/>
    <w:rsid w:val="00204F98"/>
    <w:rsid w:val="00205FC2"/>
    <w:rsid w:val="0020613F"/>
    <w:rsid w:val="00206DD7"/>
    <w:rsid w:val="00206F01"/>
    <w:rsid w:val="002078E2"/>
    <w:rsid w:val="00210BA3"/>
    <w:rsid w:val="00211A0A"/>
    <w:rsid w:val="00212C72"/>
    <w:rsid w:val="00212E62"/>
    <w:rsid w:val="00212F04"/>
    <w:rsid w:val="00212F73"/>
    <w:rsid w:val="00213861"/>
    <w:rsid w:val="00213E1D"/>
    <w:rsid w:val="00214523"/>
    <w:rsid w:val="00214BEF"/>
    <w:rsid w:val="00215076"/>
    <w:rsid w:val="00215DE3"/>
    <w:rsid w:val="00215F23"/>
    <w:rsid w:val="00215F27"/>
    <w:rsid w:val="002164C4"/>
    <w:rsid w:val="0021677B"/>
    <w:rsid w:val="00216C81"/>
    <w:rsid w:val="00216DD8"/>
    <w:rsid w:val="00216E9E"/>
    <w:rsid w:val="00217472"/>
    <w:rsid w:val="00220012"/>
    <w:rsid w:val="002201AE"/>
    <w:rsid w:val="00220940"/>
    <w:rsid w:val="00220D45"/>
    <w:rsid w:val="00220DD0"/>
    <w:rsid w:val="0022134A"/>
    <w:rsid w:val="0022286C"/>
    <w:rsid w:val="002234FD"/>
    <w:rsid w:val="00223553"/>
    <w:rsid w:val="00223FBD"/>
    <w:rsid w:val="00224450"/>
    <w:rsid w:val="002263A6"/>
    <w:rsid w:val="002278F9"/>
    <w:rsid w:val="00227B0E"/>
    <w:rsid w:val="00230360"/>
    <w:rsid w:val="0023041E"/>
    <w:rsid w:val="00230698"/>
    <w:rsid w:val="00230E61"/>
    <w:rsid w:val="00230ED9"/>
    <w:rsid w:val="00231361"/>
    <w:rsid w:val="00231A59"/>
    <w:rsid w:val="00231D5F"/>
    <w:rsid w:val="002326FA"/>
    <w:rsid w:val="002327EC"/>
    <w:rsid w:val="00232D4A"/>
    <w:rsid w:val="00233278"/>
    <w:rsid w:val="002335D9"/>
    <w:rsid w:val="0023382D"/>
    <w:rsid w:val="00234969"/>
    <w:rsid w:val="00234DC1"/>
    <w:rsid w:val="00235974"/>
    <w:rsid w:val="00235FDE"/>
    <w:rsid w:val="0023627C"/>
    <w:rsid w:val="002409E7"/>
    <w:rsid w:val="00241582"/>
    <w:rsid w:val="002415C6"/>
    <w:rsid w:val="002420FB"/>
    <w:rsid w:val="00242B4C"/>
    <w:rsid w:val="002435CE"/>
    <w:rsid w:val="0024394D"/>
    <w:rsid w:val="002439FB"/>
    <w:rsid w:val="00243DAE"/>
    <w:rsid w:val="002440D2"/>
    <w:rsid w:val="002440DC"/>
    <w:rsid w:val="00244224"/>
    <w:rsid w:val="00244F1D"/>
    <w:rsid w:val="002454FD"/>
    <w:rsid w:val="00246096"/>
    <w:rsid w:val="00246685"/>
    <w:rsid w:val="00246EF8"/>
    <w:rsid w:val="002471E3"/>
    <w:rsid w:val="002479F0"/>
    <w:rsid w:val="00247A3D"/>
    <w:rsid w:val="0025014D"/>
    <w:rsid w:val="0025061A"/>
    <w:rsid w:val="0025142B"/>
    <w:rsid w:val="00251CA8"/>
    <w:rsid w:val="002520BB"/>
    <w:rsid w:val="0025289B"/>
    <w:rsid w:val="00253407"/>
    <w:rsid w:val="00253571"/>
    <w:rsid w:val="00253EFA"/>
    <w:rsid w:val="00253F41"/>
    <w:rsid w:val="00254B44"/>
    <w:rsid w:val="0025558C"/>
    <w:rsid w:val="002576AD"/>
    <w:rsid w:val="0025781C"/>
    <w:rsid w:val="0025796F"/>
    <w:rsid w:val="00260142"/>
    <w:rsid w:val="002607CC"/>
    <w:rsid w:val="00260D6D"/>
    <w:rsid w:val="00261075"/>
    <w:rsid w:val="00261BD1"/>
    <w:rsid w:val="00261C03"/>
    <w:rsid w:val="00262034"/>
    <w:rsid w:val="002624BF"/>
    <w:rsid w:val="00262A65"/>
    <w:rsid w:val="00262ADA"/>
    <w:rsid w:val="002630ED"/>
    <w:rsid w:val="00263228"/>
    <w:rsid w:val="0026355F"/>
    <w:rsid w:val="002636B0"/>
    <w:rsid w:val="00263F56"/>
    <w:rsid w:val="00264103"/>
    <w:rsid w:val="00264F11"/>
    <w:rsid w:val="00265BD6"/>
    <w:rsid w:val="00265D00"/>
    <w:rsid w:val="00265FAB"/>
    <w:rsid w:val="0026610A"/>
    <w:rsid w:val="00266737"/>
    <w:rsid w:val="00266B74"/>
    <w:rsid w:val="00270BBD"/>
    <w:rsid w:val="00270E23"/>
    <w:rsid w:val="00270E4B"/>
    <w:rsid w:val="00271918"/>
    <w:rsid w:val="00272310"/>
    <w:rsid w:val="00272448"/>
    <w:rsid w:val="002729B7"/>
    <w:rsid w:val="00272A69"/>
    <w:rsid w:val="00272BA5"/>
    <w:rsid w:val="002738D6"/>
    <w:rsid w:val="00273908"/>
    <w:rsid w:val="00273F5E"/>
    <w:rsid w:val="00274BC6"/>
    <w:rsid w:val="0027581B"/>
    <w:rsid w:val="0027679A"/>
    <w:rsid w:val="00276CF6"/>
    <w:rsid w:val="0028059F"/>
    <w:rsid w:val="002806B2"/>
    <w:rsid w:val="00280957"/>
    <w:rsid w:val="00280987"/>
    <w:rsid w:val="00280DCE"/>
    <w:rsid w:val="00280DE8"/>
    <w:rsid w:val="002811D6"/>
    <w:rsid w:val="002813EE"/>
    <w:rsid w:val="0028224C"/>
    <w:rsid w:val="0028354F"/>
    <w:rsid w:val="002835C7"/>
    <w:rsid w:val="00284714"/>
    <w:rsid w:val="00284C10"/>
    <w:rsid w:val="00284ED1"/>
    <w:rsid w:val="00284F97"/>
    <w:rsid w:val="002854DB"/>
    <w:rsid w:val="002859EF"/>
    <w:rsid w:val="00285CA2"/>
    <w:rsid w:val="00286897"/>
    <w:rsid w:val="00286A0A"/>
    <w:rsid w:val="00286BB2"/>
    <w:rsid w:val="00286D61"/>
    <w:rsid w:val="00287D1A"/>
    <w:rsid w:val="0029027C"/>
    <w:rsid w:val="0029093E"/>
    <w:rsid w:val="00290F6F"/>
    <w:rsid w:val="00291A1C"/>
    <w:rsid w:val="00291AEE"/>
    <w:rsid w:val="00292403"/>
    <w:rsid w:val="0029276C"/>
    <w:rsid w:val="002930EC"/>
    <w:rsid w:val="00293A2C"/>
    <w:rsid w:val="0029551E"/>
    <w:rsid w:val="00295B83"/>
    <w:rsid w:val="00295C79"/>
    <w:rsid w:val="002967D9"/>
    <w:rsid w:val="00296E7B"/>
    <w:rsid w:val="002972D3"/>
    <w:rsid w:val="002A0189"/>
    <w:rsid w:val="002A03E7"/>
    <w:rsid w:val="002A0F96"/>
    <w:rsid w:val="002A15FB"/>
    <w:rsid w:val="002A1784"/>
    <w:rsid w:val="002A1C58"/>
    <w:rsid w:val="002A3E51"/>
    <w:rsid w:val="002A42CB"/>
    <w:rsid w:val="002A4567"/>
    <w:rsid w:val="002A464D"/>
    <w:rsid w:val="002A4CE2"/>
    <w:rsid w:val="002A60AA"/>
    <w:rsid w:val="002A6108"/>
    <w:rsid w:val="002A7477"/>
    <w:rsid w:val="002A7C30"/>
    <w:rsid w:val="002A7EB7"/>
    <w:rsid w:val="002B030E"/>
    <w:rsid w:val="002B0ECD"/>
    <w:rsid w:val="002B23D8"/>
    <w:rsid w:val="002B2EE9"/>
    <w:rsid w:val="002B2FFD"/>
    <w:rsid w:val="002B35A5"/>
    <w:rsid w:val="002B3820"/>
    <w:rsid w:val="002B4CC6"/>
    <w:rsid w:val="002B5712"/>
    <w:rsid w:val="002B5E21"/>
    <w:rsid w:val="002B6069"/>
    <w:rsid w:val="002B63C1"/>
    <w:rsid w:val="002B65B2"/>
    <w:rsid w:val="002B65F4"/>
    <w:rsid w:val="002B66ED"/>
    <w:rsid w:val="002B6E55"/>
    <w:rsid w:val="002B6EB5"/>
    <w:rsid w:val="002B71BF"/>
    <w:rsid w:val="002B7395"/>
    <w:rsid w:val="002B7B46"/>
    <w:rsid w:val="002B7C51"/>
    <w:rsid w:val="002B7FE4"/>
    <w:rsid w:val="002C0814"/>
    <w:rsid w:val="002C092D"/>
    <w:rsid w:val="002C0AAC"/>
    <w:rsid w:val="002C0C2C"/>
    <w:rsid w:val="002C0FBE"/>
    <w:rsid w:val="002C113D"/>
    <w:rsid w:val="002C150E"/>
    <w:rsid w:val="002C1A40"/>
    <w:rsid w:val="002C2BFB"/>
    <w:rsid w:val="002C2F45"/>
    <w:rsid w:val="002C2F60"/>
    <w:rsid w:val="002C3A80"/>
    <w:rsid w:val="002C3BDD"/>
    <w:rsid w:val="002C434D"/>
    <w:rsid w:val="002C4513"/>
    <w:rsid w:val="002C4851"/>
    <w:rsid w:val="002C4C1E"/>
    <w:rsid w:val="002C4C29"/>
    <w:rsid w:val="002C4F62"/>
    <w:rsid w:val="002C539E"/>
    <w:rsid w:val="002C554E"/>
    <w:rsid w:val="002C577B"/>
    <w:rsid w:val="002C59D9"/>
    <w:rsid w:val="002C6316"/>
    <w:rsid w:val="002C6604"/>
    <w:rsid w:val="002C6C6E"/>
    <w:rsid w:val="002C7229"/>
    <w:rsid w:val="002C760E"/>
    <w:rsid w:val="002C78BC"/>
    <w:rsid w:val="002C7C7A"/>
    <w:rsid w:val="002C7C92"/>
    <w:rsid w:val="002C7E27"/>
    <w:rsid w:val="002D0833"/>
    <w:rsid w:val="002D1148"/>
    <w:rsid w:val="002D1508"/>
    <w:rsid w:val="002D1867"/>
    <w:rsid w:val="002D2895"/>
    <w:rsid w:val="002D311F"/>
    <w:rsid w:val="002D318F"/>
    <w:rsid w:val="002D3403"/>
    <w:rsid w:val="002D352A"/>
    <w:rsid w:val="002D3C91"/>
    <w:rsid w:val="002D3C9F"/>
    <w:rsid w:val="002D3D0D"/>
    <w:rsid w:val="002D3FFE"/>
    <w:rsid w:val="002D55C2"/>
    <w:rsid w:val="002D5BC1"/>
    <w:rsid w:val="002D5F7A"/>
    <w:rsid w:val="002D60BC"/>
    <w:rsid w:val="002D6346"/>
    <w:rsid w:val="002D6708"/>
    <w:rsid w:val="002D68B4"/>
    <w:rsid w:val="002D76A1"/>
    <w:rsid w:val="002D7A7C"/>
    <w:rsid w:val="002D7BFA"/>
    <w:rsid w:val="002D7CFF"/>
    <w:rsid w:val="002D7D08"/>
    <w:rsid w:val="002E0773"/>
    <w:rsid w:val="002E08D9"/>
    <w:rsid w:val="002E0FE7"/>
    <w:rsid w:val="002E150A"/>
    <w:rsid w:val="002E155C"/>
    <w:rsid w:val="002E21AE"/>
    <w:rsid w:val="002E22C2"/>
    <w:rsid w:val="002E2420"/>
    <w:rsid w:val="002E25D8"/>
    <w:rsid w:val="002E2C14"/>
    <w:rsid w:val="002E3454"/>
    <w:rsid w:val="002E346F"/>
    <w:rsid w:val="002E35AB"/>
    <w:rsid w:val="002E3F90"/>
    <w:rsid w:val="002E4011"/>
    <w:rsid w:val="002E41F5"/>
    <w:rsid w:val="002E425A"/>
    <w:rsid w:val="002E4664"/>
    <w:rsid w:val="002E47C2"/>
    <w:rsid w:val="002E4B48"/>
    <w:rsid w:val="002E4DBF"/>
    <w:rsid w:val="002E534A"/>
    <w:rsid w:val="002E556D"/>
    <w:rsid w:val="002E5E07"/>
    <w:rsid w:val="002E632B"/>
    <w:rsid w:val="002E651F"/>
    <w:rsid w:val="002E6F1B"/>
    <w:rsid w:val="002E758A"/>
    <w:rsid w:val="002E772B"/>
    <w:rsid w:val="002E77DC"/>
    <w:rsid w:val="002E77F8"/>
    <w:rsid w:val="002E7B6E"/>
    <w:rsid w:val="002E7D1F"/>
    <w:rsid w:val="002E7E28"/>
    <w:rsid w:val="002F013E"/>
    <w:rsid w:val="002F04D7"/>
    <w:rsid w:val="002F0AC3"/>
    <w:rsid w:val="002F0E31"/>
    <w:rsid w:val="002F0E9E"/>
    <w:rsid w:val="002F1ED9"/>
    <w:rsid w:val="002F2035"/>
    <w:rsid w:val="002F2BD7"/>
    <w:rsid w:val="002F3D45"/>
    <w:rsid w:val="002F4BAD"/>
    <w:rsid w:val="002F4F22"/>
    <w:rsid w:val="002F4F3B"/>
    <w:rsid w:val="002F5448"/>
    <w:rsid w:val="002F5CD5"/>
    <w:rsid w:val="002F601F"/>
    <w:rsid w:val="002F6788"/>
    <w:rsid w:val="002F73A2"/>
    <w:rsid w:val="0030014C"/>
    <w:rsid w:val="00300226"/>
    <w:rsid w:val="00301375"/>
    <w:rsid w:val="0030195F"/>
    <w:rsid w:val="00302AB7"/>
    <w:rsid w:val="00302B4D"/>
    <w:rsid w:val="00303814"/>
    <w:rsid w:val="00303A2C"/>
    <w:rsid w:val="003045E4"/>
    <w:rsid w:val="00304B11"/>
    <w:rsid w:val="00304C75"/>
    <w:rsid w:val="00304D71"/>
    <w:rsid w:val="00305054"/>
    <w:rsid w:val="00305379"/>
    <w:rsid w:val="003053B4"/>
    <w:rsid w:val="00305846"/>
    <w:rsid w:val="003059C6"/>
    <w:rsid w:val="00305A48"/>
    <w:rsid w:val="00305E1A"/>
    <w:rsid w:val="00306508"/>
    <w:rsid w:val="003066C3"/>
    <w:rsid w:val="00307BC7"/>
    <w:rsid w:val="0031001F"/>
    <w:rsid w:val="0031022E"/>
    <w:rsid w:val="0031023D"/>
    <w:rsid w:val="00310822"/>
    <w:rsid w:val="00310A80"/>
    <w:rsid w:val="003116DB"/>
    <w:rsid w:val="003118D5"/>
    <w:rsid w:val="00312098"/>
    <w:rsid w:val="00312293"/>
    <w:rsid w:val="00312310"/>
    <w:rsid w:val="00313184"/>
    <w:rsid w:val="003134B0"/>
    <w:rsid w:val="003135E6"/>
    <w:rsid w:val="003139F4"/>
    <w:rsid w:val="003142C8"/>
    <w:rsid w:val="0031432F"/>
    <w:rsid w:val="00314500"/>
    <w:rsid w:val="00314B26"/>
    <w:rsid w:val="00315938"/>
    <w:rsid w:val="003161CF"/>
    <w:rsid w:val="003167D5"/>
    <w:rsid w:val="00316A6F"/>
    <w:rsid w:val="00316BD2"/>
    <w:rsid w:val="00317CD5"/>
    <w:rsid w:val="00317DF4"/>
    <w:rsid w:val="00317FC0"/>
    <w:rsid w:val="0032031B"/>
    <w:rsid w:val="003207CD"/>
    <w:rsid w:val="0032089E"/>
    <w:rsid w:val="003210A9"/>
    <w:rsid w:val="003218E6"/>
    <w:rsid w:val="003221D7"/>
    <w:rsid w:val="0032246F"/>
    <w:rsid w:val="003236EC"/>
    <w:rsid w:val="003237BD"/>
    <w:rsid w:val="00323B1B"/>
    <w:rsid w:val="003240D8"/>
    <w:rsid w:val="00324E03"/>
    <w:rsid w:val="00324E99"/>
    <w:rsid w:val="00325246"/>
    <w:rsid w:val="00325386"/>
    <w:rsid w:val="003260FC"/>
    <w:rsid w:val="00326CA6"/>
    <w:rsid w:val="00326ECB"/>
    <w:rsid w:val="003270D4"/>
    <w:rsid w:val="003275A7"/>
    <w:rsid w:val="00330675"/>
    <w:rsid w:val="00332B23"/>
    <w:rsid w:val="00332EA4"/>
    <w:rsid w:val="003332A8"/>
    <w:rsid w:val="00333BB1"/>
    <w:rsid w:val="00333BD1"/>
    <w:rsid w:val="00333F01"/>
    <w:rsid w:val="0033441B"/>
    <w:rsid w:val="00334E64"/>
    <w:rsid w:val="00334FA0"/>
    <w:rsid w:val="00335640"/>
    <w:rsid w:val="00337223"/>
    <w:rsid w:val="003375AF"/>
    <w:rsid w:val="00337933"/>
    <w:rsid w:val="00340146"/>
    <w:rsid w:val="00340DEA"/>
    <w:rsid w:val="003414EA"/>
    <w:rsid w:val="00341B1F"/>
    <w:rsid w:val="00341C9D"/>
    <w:rsid w:val="00341CD4"/>
    <w:rsid w:val="003422F6"/>
    <w:rsid w:val="00342396"/>
    <w:rsid w:val="00343C5E"/>
    <w:rsid w:val="00344644"/>
    <w:rsid w:val="00344CE7"/>
    <w:rsid w:val="003450F7"/>
    <w:rsid w:val="00345198"/>
    <w:rsid w:val="003451D4"/>
    <w:rsid w:val="00345490"/>
    <w:rsid w:val="00346860"/>
    <w:rsid w:val="003469E8"/>
    <w:rsid w:val="00346AF7"/>
    <w:rsid w:val="0034723D"/>
    <w:rsid w:val="00347D3F"/>
    <w:rsid w:val="00347D72"/>
    <w:rsid w:val="0035022B"/>
    <w:rsid w:val="0035088D"/>
    <w:rsid w:val="00351331"/>
    <w:rsid w:val="0035135A"/>
    <w:rsid w:val="003517F3"/>
    <w:rsid w:val="00352132"/>
    <w:rsid w:val="00352AD4"/>
    <w:rsid w:val="00352AD6"/>
    <w:rsid w:val="00352C87"/>
    <w:rsid w:val="00353D86"/>
    <w:rsid w:val="0035524E"/>
    <w:rsid w:val="003552F2"/>
    <w:rsid w:val="003555CF"/>
    <w:rsid w:val="00355640"/>
    <w:rsid w:val="00356414"/>
    <w:rsid w:val="0035653A"/>
    <w:rsid w:val="003566CC"/>
    <w:rsid w:val="00356CEA"/>
    <w:rsid w:val="00356D11"/>
    <w:rsid w:val="00357504"/>
    <w:rsid w:val="003576D9"/>
    <w:rsid w:val="0036011D"/>
    <w:rsid w:val="00360EB9"/>
    <w:rsid w:val="00361C32"/>
    <w:rsid w:val="00362018"/>
    <w:rsid w:val="0036248D"/>
    <w:rsid w:val="003627A4"/>
    <w:rsid w:val="00363464"/>
    <w:rsid w:val="00363B93"/>
    <w:rsid w:val="00363D88"/>
    <w:rsid w:val="00364471"/>
    <w:rsid w:val="003665D7"/>
    <w:rsid w:val="00366DE6"/>
    <w:rsid w:val="00366FAA"/>
    <w:rsid w:val="00367B7B"/>
    <w:rsid w:val="00367F14"/>
    <w:rsid w:val="00371157"/>
    <w:rsid w:val="003715ED"/>
    <w:rsid w:val="00371C49"/>
    <w:rsid w:val="0037237A"/>
    <w:rsid w:val="00372812"/>
    <w:rsid w:val="00372D6B"/>
    <w:rsid w:val="00374055"/>
    <w:rsid w:val="00374A20"/>
    <w:rsid w:val="00374A44"/>
    <w:rsid w:val="00374EA3"/>
    <w:rsid w:val="003752AE"/>
    <w:rsid w:val="00375B17"/>
    <w:rsid w:val="00375ED4"/>
    <w:rsid w:val="003760BD"/>
    <w:rsid w:val="003760EA"/>
    <w:rsid w:val="00376DE1"/>
    <w:rsid w:val="003771BA"/>
    <w:rsid w:val="003774E6"/>
    <w:rsid w:val="00377781"/>
    <w:rsid w:val="00377E37"/>
    <w:rsid w:val="00382550"/>
    <w:rsid w:val="00382809"/>
    <w:rsid w:val="00382B39"/>
    <w:rsid w:val="00382BC1"/>
    <w:rsid w:val="00382EA7"/>
    <w:rsid w:val="00383A25"/>
    <w:rsid w:val="00383C72"/>
    <w:rsid w:val="00383D7E"/>
    <w:rsid w:val="0038428A"/>
    <w:rsid w:val="00384F54"/>
    <w:rsid w:val="00385259"/>
    <w:rsid w:val="003852AA"/>
    <w:rsid w:val="0038581B"/>
    <w:rsid w:val="00385A9A"/>
    <w:rsid w:val="00385F4F"/>
    <w:rsid w:val="00386484"/>
    <w:rsid w:val="0038711A"/>
    <w:rsid w:val="0038742E"/>
    <w:rsid w:val="0038749D"/>
    <w:rsid w:val="003877E4"/>
    <w:rsid w:val="003901E6"/>
    <w:rsid w:val="00390264"/>
    <w:rsid w:val="00390355"/>
    <w:rsid w:val="003907DD"/>
    <w:rsid w:val="00390893"/>
    <w:rsid w:val="00390ABA"/>
    <w:rsid w:val="00390BFA"/>
    <w:rsid w:val="00390D1D"/>
    <w:rsid w:val="00390DC0"/>
    <w:rsid w:val="003916B0"/>
    <w:rsid w:val="00391BD7"/>
    <w:rsid w:val="00391DF4"/>
    <w:rsid w:val="003923E8"/>
    <w:rsid w:val="00392B97"/>
    <w:rsid w:val="00392EF4"/>
    <w:rsid w:val="00392FDC"/>
    <w:rsid w:val="00393193"/>
    <w:rsid w:val="0039327D"/>
    <w:rsid w:val="00393E0E"/>
    <w:rsid w:val="00394320"/>
    <w:rsid w:val="0039438B"/>
    <w:rsid w:val="003951AE"/>
    <w:rsid w:val="003952AF"/>
    <w:rsid w:val="003959D9"/>
    <w:rsid w:val="003959E4"/>
    <w:rsid w:val="00395FFD"/>
    <w:rsid w:val="00396265"/>
    <w:rsid w:val="00396351"/>
    <w:rsid w:val="00396592"/>
    <w:rsid w:val="003967ED"/>
    <w:rsid w:val="00396BC6"/>
    <w:rsid w:val="00396FD3"/>
    <w:rsid w:val="00397401"/>
    <w:rsid w:val="003979E6"/>
    <w:rsid w:val="00397B0F"/>
    <w:rsid w:val="00397C0E"/>
    <w:rsid w:val="003A0229"/>
    <w:rsid w:val="003A0898"/>
    <w:rsid w:val="003A08CC"/>
    <w:rsid w:val="003A08F3"/>
    <w:rsid w:val="003A1970"/>
    <w:rsid w:val="003A1E5B"/>
    <w:rsid w:val="003A3F66"/>
    <w:rsid w:val="003A4058"/>
    <w:rsid w:val="003A503B"/>
    <w:rsid w:val="003A5DCC"/>
    <w:rsid w:val="003A629B"/>
    <w:rsid w:val="003A648F"/>
    <w:rsid w:val="003A69B9"/>
    <w:rsid w:val="003A6ADF"/>
    <w:rsid w:val="003A6E78"/>
    <w:rsid w:val="003A791B"/>
    <w:rsid w:val="003A7ABD"/>
    <w:rsid w:val="003A7E11"/>
    <w:rsid w:val="003A7E7F"/>
    <w:rsid w:val="003B0AB5"/>
    <w:rsid w:val="003B0B84"/>
    <w:rsid w:val="003B0CE3"/>
    <w:rsid w:val="003B0F17"/>
    <w:rsid w:val="003B1042"/>
    <w:rsid w:val="003B1178"/>
    <w:rsid w:val="003B136B"/>
    <w:rsid w:val="003B15ED"/>
    <w:rsid w:val="003B15F3"/>
    <w:rsid w:val="003B2103"/>
    <w:rsid w:val="003B2A6A"/>
    <w:rsid w:val="003B2E53"/>
    <w:rsid w:val="003B3101"/>
    <w:rsid w:val="003B3163"/>
    <w:rsid w:val="003B31A2"/>
    <w:rsid w:val="003B35B8"/>
    <w:rsid w:val="003B4560"/>
    <w:rsid w:val="003B47E1"/>
    <w:rsid w:val="003B492D"/>
    <w:rsid w:val="003B4B8B"/>
    <w:rsid w:val="003B4F0A"/>
    <w:rsid w:val="003B5C8A"/>
    <w:rsid w:val="003B5DA5"/>
    <w:rsid w:val="003B66E4"/>
    <w:rsid w:val="003B6BC2"/>
    <w:rsid w:val="003B7128"/>
    <w:rsid w:val="003B760A"/>
    <w:rsid w:val="003B772F"/>
    <w:rsid w:val="003B77E5"/>
    <w:rsid w:val="003B7902"/>
    <w:rsid w:val="003C0559"/>
    <w:rsid w:val="003C0D3A"/>
    <w:rsid w:val="003C1678"/>
    <w:rsid w:val="003C17E3"/>
    <w:rsid w:val="003C1DD0"/>
    <w:rsid w:val="003C2103"/>
    <w:rsid w:val="003C2247"/>
    <w:rsid w:val="003C22BB"/>
    <w:rsid w:val="003C3170"/>
    <w:rsid w:val="003C323B"/>
    <w:rsid w:val="003C32A0"/>
    <w:rsid w:val="003C33EC"/>
    <w:rsid w:val="003C33FE"/>
    <w:rsid w:val="003C3C7E"/>
    <w:rsid w:val="003C3D34"/>
    <w:rsid w:val="003C427A"/>
    <w:rsid w:val="003C49FD"/>
    <w:rsid w:val="003C4A65"/>
    <w:rsid w:val="003C4EF9"/>
    <w:rsid w:val="003C50ED"/>
    <w:rsid w:val="003C5202"/>
    <w:rsid w:val="003C55B4"/>
    <w:rsid w:val="003C676C"/>
    <w:rsid w:val="003C7413"/>
    <w:rsid w:val="003C75E9"/>
    <w:rsid w:val="003C7A24"/>
    <w:rsid w:val="003C7C77"/>
    <w:rsid w:val="003D05E3"/>
    <w:rsid w:val="003D06B1"/>
    <w:rsid w:val="003D19CA"/>
    <w:rsid w:val="003D2B8C"/>
    <w:rsid w:val="003D2F37"/>
    <w:rsid w:val="003D3759"/>
    <w:rsid w:val="003D3A16"/>
    <w:rsid w:val="003D3A5A"/>
    <w:rsid w:val="003D3D6A"/>
    <w:rsid w:val="003D420C"/>
    <w:rsid w:val="003D4F6A"/>
    <w:rsid w:val="003D50CE"/>
    <w:rsid w:val="003D52EE"/>
    <w:rsid w:val="003D5856"/>
    <w:rsid w:val="003D7A23"/>
    <w:rsid w:val="003E00AF"/>
    <w:rsid w:val="003E010B"/>
    <w:rsid w:val="003E0276"/>
    <w:rsid w:val="003E0480"/>
    <w:rsid w:val="003E1884"/>
    <w:rsid w:val="003E1950"/>
    <w:rsid w:val="003E1A7F"/>
    <w:rsid w:val="003E1C59"/>
    <w:rsid w:val="003E2BAA"/>
    <w:rsid w:val="003E2C8A"/>
    <w:rsid w:val="003E308B"/>
    <w:rsid w:val="003E3797"/>
    <w:rsid w:val="003E510C"/>
    <w:rsid w:val="003E5154"/>
    <w:rsid w:val="003E58DE"/>
    <w:rsid w:val="003E5A5D"/>
    <w:rsid w:val="003E5DDA"/>
    <w:rsid w:val="003E5E75"/>
    <w:rsid w:val="003E705A"/>
    <w:rsid w:val="003E70A0"/>
    <w:rsid w:val="003E7511"/>
    <w:rsid w:val="003E790D"/>
    <w:rsid w:val="003F0974"/>
    <w:rsid w:val="003F1739"/>
    <w:rsid w:val="003F1A11"/>
    <w:rsid w:val="003F1B48"/>
    <w:rsid w:val="003F1B91"/>
    <w:rsid w:val="003F1C85"/>
    <w:rsid w:val="003F3ED7"/>
    <w:rsid w:val="003F5A09"/>
    <w:rsid w:val="003F61ED"/>
    <w:rsid w:val="003F6B9E"/>
    <w:rsid w:val="003F6BCC"/>
    <w:rsid w:val="003F6E4B"/>
    <w:rsid w:val="003F7287"/>
    <w:rsid w:val="003F7964"/>
    <w:rsid w:val="003F7BFF"/>
    <w:rsid w:val="003F7E77"/>
    <w:rsid w:val="003F7EA6"/>
    <w:rsid w:val="003F7FB5"/>
    <w:rsid w:val="004010C0"/>
    <w:rsid w:val="0040184B"/>
    <w:rsid w:val="00401B0A"/>
    <w:rsid w:val="00401D72"/>
    <w:rsid w:val="00401F25"/>
    <w:rsid w:val="004025C3"/>
    <w:rsid w:val="004028A1"/>
    <w:rsid w:val="00403006"/>
    <w:rsid w:val="00403AF7"/>
    <w:rsid w:val="00404308"/>
    <w:rsid w:val="0040461A"/>
    <w:rsid w:val="00405C9E"/>
    <w:rsid w:val="00405F2A"/>
    <w:rsid w:val="004065DF"/>
    <w:rsid w:val="00406D3E"/>
    <w:rsid w:val="004076E6"/>
    <w:rsid w:val="004077C1"/>
    <w:rsid w:val="004107DD"/>
    <w:rsid w:val="004109DC"/>
    <w:rsid w:val="00410D9D"/>
    <w:rsid w:val="00411349"/>
    <w:rsid w:val="00411580"/>
    <w:rsid w:val="004123CB"/>
    <w:rsid w:val="0041250A"/>
    <w:rsid w:val="00412974"/>
    <w:rsid w:val="00413361"/>
    <w:rsid w:val="004152A8"/>
    <w:rsid w:val="00415868"/>
    <w:rsid w:val="0041663A"/>
    <w:rsid w:val="00416FE9"/>
    <w:rsid w:val="00417470"/>
    <w:rsid w:val="004178CE"/>
    <w:rsid w:val="00417B68"/>
    <w:rsid w:val="00417BA5"/>
    <w:rsid w:val="00420871"/>
    <w:rsid w:val="00420B37"/>
    <w:rsid w:val="00420DEB"/>
    <w:rsid w:val="004211C0"/>
    <w:rsid w:val="00421B64"/>
    <w:rsid w:val="004226BE"/>
    <w:rsid w:val="00422EC4"/>
    <w:rsid w:val="0042341E"/>
    <w:rsid w:val="004236C5"/>
    <w:rsid w:val="004246E6"/>
    <w:rsid w:val="00424A0E"/>
    <w:rsid w:val="00425754"/>
    <w:rsid w:val="004265C8"/>
    <w:rsid w:val="00426EB0"/>
    <w:rsid w:val="00427646"/>
    <w:rsid w:val="004279CC"/>
    <w:rsid w:val="00430183"/>
    <w:rsid w:val="00430C55"/>
    <w:rsid w:val="0043124F"/>
    <w:rsid w:val="0043146B"/>
    <w:rsid w:val="00431B45"/>
    <w:rsid w:val="0043218E"/>
    <w:rsid w:val="004324AA"/>
    <w:rsid w:val="00432DE7"/>
    <w:rsid w:val="00432FD3"/>
    <w:rsid w:val="0043307F"/>
    <w:rsid w:val="004333AF"/>
    <w:rsid w:val="0043392D"/>
    <w:rsid w:val="00433BE2"/>
    <w:rsid w:val="0043407F"/>
    <w:rsid w:val="00434C68"/>
    <w:rsid w:val="00434C87"/>
    <w:rsid w:val="00434D71"/>
    <w:rsid w:val="00434F9A"/>
    <w:rsid w:val="00435143"/>
    <w:rsid w:val="00435C97"/>
    <w:rsid w:val="00436106"/>
    <w:rsid w:val="0043644A"/>
    <w:rsid w:val="004367DE"/>
    <w:rsid w:val="00436AF9"/>
    <w:rsid w:val="004370F6"/>
    <w:rsid w:val="0043713A"/>
    <w:rsid w:val="00437428"/>
    <w:rsid w:val="0043783C"/>
    <w:rsid w:val="00437B37"/>
    <w:rsid w:val="00437E99"/>
    <w:rsid w:val="004405D3"/>
    <w:rsid w:val="00440C8D"/>
    <w:rsid w:val="00440E18"/>
    <w:rsid w:val="0044145E"/>
    <w:rsid w:val="004414A2"/>
    <w:rsid w:val="004416C5"/>
    <w:rsid w:val="00441BAA"/>
    <w:rsid w:val="00441BF2"/>
    <w:rsid w:val="00441D1B"/>
    <w:rsid w:val="00442441"/>
    <w:rsid w:val="00442B7F"/>
    <w:rsid w:val="00442B9F"/>
    <w:rsid w:val="00442D31"/>
    <w:rsid w:val="00442E82"/>
    <w:rsid w:val="00442E91"/>
    <w:rsid w:val="0044394F"/>
    <w:rsid w:val="00443BE4"/>
    <w:rsid w:val="004446DD"/>
    <w:rsid w:val="00446407"/>
    <w:rsid w:val="00446712"/>
    <w:rsid w:val="0044712E"/>
    <w:rsid w:val="00447670"/>
    <w:rsid w:val="00450C8F"/>
    <w:rsid w:val="0045136B"/>
    <w:rsid w:val="0045166E"/>
    <w:rsid w:val="00452D54"/>
    <w:rsid w:val="00452E0E"/>
    <w:rsid w:val="00452E8A"/>
    <w:rsid w:val="00454169"/>
    <w:rsid w:val="004541F0"/>
    <w:rsid w:val="00454590"/>
    <w:rsid w:val="004548CA"/>
    <w:rsid w:val="004549A6"/>
    <w:rsid w:val="00454EA1"/>
    <w:rsid w:val="00455218"/>
    <w:rsid w:val="00455458"/>
    <w:rsid w:val="004557DC"/>
    <w:rsid w:val="00455A2B"/>
    <w:rsid w:val="00455B51"/>
    <w:rsid w:val="00455D4B"/>
    <w:rsid w:val="00460417"/>
    <w:rsid w:val="00460D05"/>
    <w:rsid w:val="0046120B"/>
    <w:rsid w:val="00461FE8"/>
    <w:rsid w:val="00463626"/>
    <w:rsid w:val="00463871"/>
    <w:rsid w:val="00464800"/>
    <w:rsid w:val="004648CA"/>
    <w:rsid w:val="004650D3"/>
    <w:rsid w:val="00465755"/>
    <w:rsid w:val="00465BB5"/>
    <w:rsid w:val="004662D7"/>
    <w:rsid w:val="004663EA"/>
    <w:rsid w:val="00466847"/>
    <w:rsid w:val="00467C82"/>
    <w:rsid w:val="00467FC7"/>
    <w:rsid w:val="00470010"/>
    <w:rsid w:val="00470130"/>
    <w:rsid w:val="00470429"/>
    <w:rsid w:val="00470817"/>
    <w:rsid w:val="00470B16"/>
    <w:rsid w:val="004716DC"/>
    <w:rsid w:val="00471823"/>
    <w:rsid w:val="00471898"/>
    <w:rsid w:val="00471C68"/>
    <w:rsid w:val="004722BD"/>
    <w:rsid w:val="004727AD"/>
    <w:rsid w:val="00472A17"/>
    <w:rsid w:val="004740E2"/>
    <w:rsid w:val="00474244"/>
    <w:rsid w:val="00475B8B"/>
    <w:rsid w:val="004766A3"/>
    <w:rsid w:val="00476948"/>
    <w:rsid w:val="00476CA1"/>
    <w:rsid w:val="00476F11"/>
    <w:rsid w:val="00476F8D"/>
    <w:rsid w:val="00477062"/>
    <w:rsid w:val="0047773F"/>
    <w:rsid w:val="00477831"/>
    <w:rsid w:val="00477B02"/>
    <w:rsid w:val="00477B30"/>
    <w:rsid w:val="00477BF4"/>
    <w:rsid w:val="004800A0"/>
    <w:rsid w:val="0048240D"/>
    <w:rsid w:val="004824FB"/>
    <w:rsid w:val="004828AC"/>
    <w:rsid w:val="004831A5"/>
    <w:rsid w:val="004838AC"/>
    <w:rsid w:val="00483A53"/>
    <w:rsid w:val="00483E4A"/>
    <w:rsid w:val="00484D5C"/>
    <w:rsid w:val="004850DA"/>
    <w:rsid w:val="0048519B"/>
    <w:rsid w:val="00485256"/>
    <w:rsid w:val="00485395"/>
    <w:rsid w:val="00485400"/>
    <w:rsid w:val="00485842"/>
    <w:rsid w:val="0048596D"/>
    <w:rsid w:val="004862B7"/>
    <w:rsid w:val="00487C57"/>
    <w:rsid w:val="0049010A"/>
    <w:rsid w:val="00490BEA"/>
    <w:rsid w:val="00491077"/>
    <w:rsid w:val="00492663"/>
    <w:rsid w:val="00492EA7"/>
    <w:rsid w:val="004930F9"/>
    <w:rsid w:val="00493249"/>
    <w:rsid w:val="004936EC"/>
    <w:rsid w:val="00493878"/>
    <w:rsid w:val="004940B2"/>
    <w:rsid w:val="0049429C"/>
    <w:rsid w:val="00494F31"/>
    <w:rsid w:val="00496376"/>
    <w:rsid w:val="004963F0"/>
    <w:rsid w:val="0049691F"/>
    <w:rsid w:val="00496BC5"/>
    <w:rsid w:val="00497190"/>
    <w:rsid w:val="00497375"/>
    <w:rsid w:val="0049743F"/>
    <w:rsid w:val="004977C4"/>
    <w:rsid w:val="00497F8A"/>
    <w:rsid w:val="004A0106"/>
    <w:rsid w:val="004A0744"/>
    <w:rsid w:val="004A1B7B"/>
    <w:rsid w:val="004A1CBB"/>
    <w:rsid w:val="004A210F"/>
    <w:rsid w:val="004A25B7"/>
    <w:rsid w:val="004A2BBD"/>
    <w:rsid w:val="004A2F0F"/>
    <w:rsid w:val="004A30E3"/>
    <w:rsid w:val="004A3D05"/>
    <w:rsid w:val="004A3ECB"/>
    <w:rsid w:val="004A4187"/>
    <w:rsid w:val="004A567C"/>
    <w:rsid w:val="004A5A34"/>
    <w:rsid w:val="004A5C75"/>
    <w:rsid w:val="004A618C"/>
    <w:rsid w:val="004A6359"/>
    <w:rsid w:val="004A6940"/>
    <w:rsid w:val="004A7420"/>
    <w:rsid w:val="004B01CF"/>
    <w:rsid w:val="004B07AE"/>
    <w:rsid w:val="004B07B0"/>
    <w:rsid w:val="004B0D80"/>
    <w:rsid w:val="004B1155"/>
    <w:rsid w:val="004B1BEF"/>
    <w:rsid w:val="004B1E4B"/>
    <w:rsid w:val="004B25E2"/>
    <w:rsid w:val="004B25F8"/>
    <w:rsid w:val="004B3529"/>
    <w:rsid w:val="004B36FF"/>
    <w:rsid w:val="004B3D0A"/>
    <w:rsid w:val="004B3D2F"/>
    <w:rsid w:val="004B416F"/>
    <w:rsid w:val="004B49A7"/>
    <w:rsid w:val="004B5546"/>
    <w:rsid w:val="004B6327"/>
    <w:rsid w:val="004B639B"/>
    <w:rsid w:val="004B69F8"/>
    <w:rsid w:val="004B72E9"/>
    <w:rsid w:val="004B7B43"/>
    <w:rsid w:val="004B7DDE"/>
    <w:rsid w:val="004C0C52"/>
    <w:rsid w:val="004C1058"/>
    <w:rsid w:val="004C1115"/>
    <w:rsid w:val="004C1B09"/>
    <w:rsid w:val="004C2A5F"/>
    <w:rsid w:val="004C2FA0"/>
    <w:rsid w:val="004C332B"/>
    <w:rsid w:val="004C345D"/>
    <w:rsid w:val="004C352A"/>
    <w:rsid w:val="004C3878"/>
    <w:rsid w:val="004C4352"/>
    <w:rsid w:val="004C450E"/>
    <w:rsid w:val="004C4628"/>
    <w:rsid w:val="004C4642"/>
    <w:rsid w:val="004C496F"/>
    <w:rsid w:val="004C52A6"/>
    <w:rsid w:val="004C5706"/>
    <w:rsid w:val="004C585E"/>
    <w:rsid w:val="004C58BC"/>
    <w:rsid w:val="004C5DB6"/>
    <w:rsid w:val="004C5F6B"/>
    <w:rsid w:val="004C690E"/>
    <w:rsid w:val="004C7065"/>
    <w:rsid w:val="004C7EB9"/>
    <w:rsid w:val="004C7FF0"/>
    <w:rsid w:val="004D05E2"/>
    <w:rsid w:val="004D0B88"/>
    <w:rsid w:val="004D113B"/>
    <w:rsid w:val="004D1646"/>
    <w:rsid w:val="004D1BC9"/>
    <w:rsid w:val="004D260B"/>
    <w:rsid w:val="004D3928"/>
    <w:rsid w:val="004D3B5E"/>
    <w:rsid w:val="004D3B71"/>
    <w:rsid w:val="004D3D39"/>
    <w:rsid w:val="004D3DC8"/>
    <w:rsid w:val="004D411B"/>
    <w:rsid w:val="004D430F"/>
    <w:rsid w:val="004D4BA2"/>
    <w:rsid w:val="004D5B10"/>
    <w:rsid w:val="004D5B6F"/>
    <w:rsid w:val="004D5E31"/>
    <w:rsid w:val="004D68F6"/>
    <w:rsid w:val="004D6F46"/>
    <w:rsid w:val="004D793F"/>
    <w:rsid w:val="004D7987"/>
    <w:rsid w:val="004D7A00"/>
    <w:rsid w:val="004D7ABE"/>
    <w:rsid w:val="004E0B97"/>
    <w:rsid w:val="004E1B10"/>
    <w:rsid w:val="004E1CAA"/>
    <w:rsid w:val="004E28D9"/>
    <w:rsid w:val="004E31E0"/>
    <w:rsid w:val="004E4026"/>
    <w:rsid w:val="004E40D6"/>
    <w:rsid w:val="004E4224"/>
    <w:rsid w:val="004E423D"/>
    <w:rsid w:val="004E4B41"/>
    <w:rsid w:val="004E57FA"/>
    <w:rsid w:val="004E59A8"/>
    <w:rsid w:val="004E5E22"/>
    <w:rsid w:val="004E5E61"/>
    <w:rsid w:val="004E5EAC"/>
    <w:rsid w:val="004E5EEF"/>
    <w:rsid w:val="004E6233"/>
    <w:rsid w:val="004E63E1"/>
    <w:rsid w:val="004E6914"/>
    <w:rsid w:val="004E6CF5"/>
    <w:rsid w:val="004E7543"/>
    <w:rsid w:val="004F032C"/>
    <w:rsid w:val="004F0578"/>
    <w:rsid w:val="004F069B"/>
    <w:rsid w:val="004F0B93"/>
    <w:rsid w:val="004F2BCC"/>
    <w:rsid w:val="004F343E"/>
    <w:rsid w:val="004F4077"/>
    <w:rsid w:val="004F41E4"/>
    <w:rsid w:val="004F43E2"/>
    <w:rsid w:val="004F4C28"/>
    <w:rsid w:val="004F4DF8"/>
    <w:rsid w:val="004F5132"/>
    <w:rsid w:val="004F5212"/>
    <w:rsid w:val="004F6453"/>
    <w:rsid w:val="004F651C"/>
    <w:rsid w:val="004F73BD"/>
    <w:rsid w:val="004F7467"/>
    <w:rsid w:val="004F7A9C"/>
    <w:rsid w:val="004F7C12"/>
    <w:rsid w:val="004F7D49"/>
    <w:rsid w:val="005004A5"/>
    <w:rsid w:val="005010A5"/>
    <w:rsid w:val="0050141F"/>
    <w:rsid w:val="00502397"/>
    <w:rsid w:val="0050273A"/>
    <w:rsid w:val="00502D09"/>
    <w:rsid w:val="00503055"/>
    <w:rsid w:val="00503631"/>
    <w:rsid w:val="005037CF"/>
    <w:rsid w:val="00504116"/>
    <w:rsid w:val="0050442A"/>
    <w:rsid w:val="00504552"/>
    <w:rsid w:val="00504718"/>
    <w:rsid w:val="00504D57"/>
    <w:rsid w:val="00504FE8"/>
    <w:rsid w:val="00505D06"/>
    <w:rsid w:val="00506365"/>
    <w:rsid w:val="00506F5F"/>
    <w:rsid w:val="00506FD8"/>
    <w:rsid w:val="0050705E"/>
    <w:rsid w:val="00507BC4"/>
    <w:rsid w:val="00507F97"/>
    <w:rsid w:val="00510295"/>
    <w:rsid w:val="005104AC"/>
    <w:rsid w:val="00510E65"/>
    <w:rsid w:val="005110B0"/>
    <w:rsid w:val="00511404"/>
    <w:rsid w:val="0051237A"/>
    <w:rsid w:val="0051318D"/>
    <w:rsid w:val="00513381"/>
    <w:rsid w:val="005139F4"/>
    <w:rsid w:val="00513BFA"/>
    <w:rsid w:val="00514140"/>
    <w:rsid w:val="00514318"/>
    <w:rsid w:val="005147E9"/>
    <w:rsid w:val="0051506A"/>
    <w:rsid w:val="005156E1"/>
    <w:rsid w:val="00515A3D"/>
    <w:rsid w:val="00516091"/>
    <w:rsid w:val="005165CC"/>
    <w:rsid w:val="005167D5"/>
    <w:rsid w:val="00517656"/>
    <w:rsid w:val="00517711"/>
    <w:rsid w:val="00517928"/>
    <w:rsid w:val="0052076E"/>
    <w:rsid w:val="00520E51"/>
    <w:rsid w:val="00521E09"/>
    <w:rsid w:val="005220E3"/>
    <w:rsid w:val="005222A6"/>
    <w:rsid w:val="00522DE9"/>
    <w:rsid w:val="00523F73"/>
    <w:rsid w:val="00524816"/>
    <w:rsid w:val="00524890"/>
    <w:rsid w:val="00525431"/>
    <w:rsid w:val="0052570E"/>
    <w:rsid w:val="00525A0A"/>
    <w:rsid w:val="00525B81"/>
    <w:rsid w:val="00525BBB"/>
    <w:rsid w:val="00526297"/>
    <w:rsid w:val="00526351"/>
    <w:rsid w:val="00526401"/>
    <w:rsid w:val="0052713A"/>
    <w:rsid w:val="005272F7"/>
    <w:rsid w:val="00527976"/>
    <w:rsid w:val="00527B73"/>
    <w:rsid w:val="00527F07"/>
    <w:rsid w:val="0053015E"/>
    <w:rsid w:val="005304B8"/>
    <w:rsid w:val="00530626"/>
    <w:rsid w:val="00530A3A"/>
    <w:rsid w:val="005316EC"/>
    <w:rsid w:val="0053248F"/>
    <w:rsid w:val="0053259E"/>
    <w:rsid w:val="005325F0"/>
    <w:rsid w:val="00532719"/>
    <w:rsid w:val="00532B19"/>
    <w:rsid w:val="005332E2"/>
    <w:rsid w:val="00533FE0"/>
    <w:rsid w:val="00534000"/>
    <w:rsid w:val="00534605"/>
    <w:rsid w:val="00534D5D"/>
    <w:rsid w:val="0053553E"/>
    <w:rsid w:val="005357E6"/>
    <w:rsid w:val="00535AB3"/>
    <w:rsid w:val="00536188"/>
    <w:rsid w:val="005368ED"/>
    <w:rsid w:val="00536F18"/>
    <w:rsid w:val="0053714B"/>
    <w:rsid w:val="00537446"/>
    <w:rsid w:val="00540D73"/>
    <w:rsid w:val="0054159E"/>
    <w:rsid w:val="005422FD"/>
    <w:rsid w:val="00542A10"/>
    <w:rsid w:val="00542A3A"/>
    <w:rsid w:val="00543321"/>
    <w:rsid w:val="00543328"/>
    <w:rsid w:val="005438D4"/>
    <w:rsid w:val="00544385"/>
    <w:rsid w:val="00544D6B"/>
    <w:rsid w:val="005453F8"/>
    <w:rsid w:val="00545655"/>
    <w:rsid w:val="00546141"/>
    <w:rsid w:val="0054678D"/>
    <w:rsid w:val="00546AC6"/>
    <w:rsid w:val="00546C76"/>
    <w:rsid w:val="00546DB8"/>
    <w:rsid w:val="005471CC"/>
    <w:rsid w:val="005479A9"/>
    <w:rsid w:val="00547C5B"/>
    <w:rsid w:val="0055037D"/>
    <w:rsid w:val="005514C1"/>
    <w:rsid w:val="00551C31"/>
    <w:rsid w:val="00551CC0"/>
    <w:rsid w:val="00551FB7"/>
    <w:rsid w:val="00552065"/>
    <w:rsid w:val="0055382E"/>
    <w:rsid w:val="00553B3F"/>
    <w:rsid w:val="00553EBB"/>
    <w:rsid w:val="00553F31"/>
    <w:rsid w:val="00553FCF"/>
    <w:rsid w:val="005540F6"/>
    <w:rsid w:val="00555306"/>
    <w:rsid w:val="005562A8"/>
    <w:rsid w:val="00556E2E"/>
    <w:rsid w:val="00557A1A"/>
    <w:rsid w:val="00557AA8"/>
    <w:rsid w:val="00557E42"/>
    <w:rsid w:val="00560570"/>
    <w:rsid w:val="0056108A"/>
    <w:rsid w:val="00561CD2"/>
    <w:rsid w:val="00561E91"/>
    <w:rsid w:val="00562AFE"/>
    <w:rsid w:val="00562BCF"/>
    <w:rsid w:val="00563AE8"/>
    <w:rsid w:val="00563EF7"/>
    <w:rsid w:val="00563FB7"/>
    <w:rsid w:val="00564097"/>
    <w:rsid w:val="005640D7"/>
    <w:rsid w:val="00564333"/>
    <w:rsid w:val="00565137"/>
    <w:rsid w:val="00565D7F"/>
    <w:rsid w:val="0056659A"/>
    <w:rsid w:val="00566D22"/>
    <w:rsid w:val="005671C3"/>
    <w:rsid w:val="00567B99"/>
    <w:rsid w:val="00570EC9"/>
    <w:rsid w:val="00571026"/>
    <w:rsid w:val="005716BB"/>
    <w:rsid w:val="00571C02"/>
    <w:rsid w:val="00572ADF"/>
    <w:rsid w:val="00572B8E"/>
    <w:rsid w:val="005732F2"/>
    <w:rsid w:val="0057357A"/>
    <w:rsid w:val="00573746"/>
    <w:rsid w:val="0057380F"/>
    <w:rsid w:val="005749A5"/>
    <w:rsid w:val="005752DB"/>
    <w:rsid w:val="00575430"/>
    <w:rsid w:val="00575761"/>
    <w:rsid w:val="0057583E"/>
    <w:rsid w:val="00576BBD"/>
    <w:rsid w:val="00576BEA"/>
    <w:rsid w:val="00577318"/>
    <w:rsid w:val="00577C32"/>
    <w:rsid w:val="00577E3E"/>
    <w:rsid w:val="00577F07"/>
    <w:rsid w:val="005805B8"/>
    <w:rsid w:val="00581478"/>
    <w:rsid w:val="005819D4"/>
    <w:rsid w:val="00581DC7"/>
    <w:rsid w:val="005820DF"/>
    <w:rsid w:val="005821A9"/>
    <w:rsid w:val="005826BC"/>
    <w:rsid w:val="005828C7"/>
    <w:rsid w:val="00582D84"/>
    <w:rsid w:val="005839C1"/>
    <w:rsid w:val="0058411F"/>
    <w:rsid w:val="00584534"/>
    <w:rsid w:val="005848B7"/>
    <w:rsid w:val="00584DBC"/>
    <w:rsid w:val="0058547C"/>
    <w:rsid w:val="00585529"/>
    <w:rsid w:val="005856DA"/>
    <w:rsid w:val="005857E1"/>
    <w:rsid w:val="00586D3B"/>
    <w:rsid w:val="00586D95"/>
    <w:rsid w:val="00586F56"/>
    <w:rsid w:val="0058786D"/>
    <w:rsid w:val="0059006E"/>
    <w:rsid w:val="005906FA"/>
    <w:rsid w:val="00590DF3"/>
    <w:rsid w:val="00590F63"/>
    <w:rsid w:val="00591CAC"/>
    <w:rsid w:val="00591F77"/>
    <w:rsid w:val="00593B87"/>
    <w:rsid w:val="00593D41"/>
    <w:rsid w:val="00593F7E"/>
    <w:rsid w:val="00594087"/>
    <w:rsid w:val="005945CC"/>
    <w:rsid w:val="0059465F"/>
    <w:rsid w:val="00595008"/>
    <w:rsid w:val="00595453"/>
    <w:rsid w:val="00596467"/>
    <w:rsid w:val="00596F6C"/>
    <w:rsid w:val="005978DD"/>
    <w:rsid w:val="00597904"/>
    <w:rsid w:val="005A0264"/>
    <w:rsid w:val="005A04FC"/>
    <w:rsid w:val="005A0740"/>
    <w:rsid w:val="005A09C6"/>
    <w:rsid w:val="005A0B36"/>
    <w:rsid w:val="005A0C88"/>
    <w:rsid w:val="005A0DD1"/>
    <w:rsid w:val="005A1495"/>
    <w:rsid w:val="005A1B37"/>
    <w:rsid w:val="005A1DA5"/>
    <w:rsid w:val="005A2C98"/>
    <w:rsid w:val="005A2F18"/>
    <w:rsid w:val="005A32FB"/>
    <w:rsid w:val="005A39B8"/>
    <w:rsid w:val="005A3A4F"/>
    <w:rsid w:val="005A4178"/>
    <w:rsid w:val="005A49D6"/>
    <w:rsid w:val="005A4C32"/>
    <w:rsid w:val="005A4DBD"/>
    <w:rsid w:val="005A507C"/>
    <w:rsid w:val="005A52C3"/>
    <w:rsid w:val="005A5A17"/>
    <w:rsid w:val="005A5B53"/>
    <w:rsid w:val="005A5E0D"/>
    <w:rsid w:val="005A614B"/>
    <w:rsid w:val="005A66E1"/>
    <w:rsid w:val="005A6A7B"/>
    <w:rsid w:val="005A7534"/>
    <w:rsid w:val="005A7C0D"/>
    <w:rsid w:val="005A7EDB"/>
    <w:rsid w:val="005B083C"/>
    <w:rsid w:val="005B1AD4"/>
    <w:rsid w:val="005B1D0A"/>
    <w:rsid w:val="005B2565"/>
    <w:rsid w:val="005B2714"/>
    <w:rsid w:val="005B32D6"/>
    <w:rsid w:val="005B3700"/>
    <w:rsid w:val="005B4B01"/>
    <w:rsid w:val="005B58DD"/>
    <w:rsid w:val="005B5F80"/>
    <w:rsid w:val="005B6369"/>
    <w:rsid w:val="005B6CE8"/>
    <w:rsid w:val="005B7580"/>
    <w:rsid w:val="005B7583"/>
    <w:rsid w:val="005B7DEC"/>
    <w:rsid w:val="005C0472"/>
    <w:rsid w:val="005C1A76"/>
    <w:rsid w:val="005C1CA8"/>
    <w:rsid w:val="005C20E4"/>
    <w:rsid w:val="005C2A96"/>
    <w:rsid w:val="005C2CC9"/>
    <w:rsid w:val="005C2E9B"/>
    <w:rsid w:val="005C34D0"/>
    <w:rsid w:val="005C3AC3"/>
    <w:rsid w:val="005C3BE0"/>
    <w:rsid w:val="005C3CF4"/>
    <w:rsid w:val="005C4208"/>
    <w:rsid w:val="005C4954"/>
    <w:rsid w:val="005C4DA0"/>
    <w:rsid w:val="005C545F"/>
    <w:rsid w:val="005C56CF"/>
    <w:rsid w:val="005C5F9E"/>
    <w:rsid w:val="005C5FD0"/>
    <w:rsid w:val="005C6910"/>
    <w:rsid w:val="005C6B91"/>
    <w:rsid w:val="005C7147"/>
    <w:rsid w:val="005C76F4"/>
    <w:rsid w:val="005C784E"/>
    <w:rsid w:val="005D03B6"/>
    <w:rsid w:val="005D03BB"/>
    <w:rsid w:val="005D05B7"/>
    <w:rsid w:val="005D0859"/>
    <w:rsid w:val="005D2092"/>
    <w:rsid w:val="005D3374"/>
    <w:rsid w:val="005D3608"/>
    <w:rsid w:val="005D38A7"/>
    <w:rsid w:val="005D4079"/>
    <w:rsid w:val="005D4216"/>
    <w:rsid w:val="005D4868"/>
    <w:rsid w:val="005D5191"/>
    <w:rsid w:val="005D595E"/>
    <w:rsid w:val="005D59DA"/>
    <w:rsid w:val="005D59EC"/>
    <w:rsid w:val="005D5A72"/>
    <w:rsid w:val="005D5B86"/>
    <w:rsid w:val="005D5D6F"/>
    <w:rsid w:val="005D5E38"/>
    <w:rsid w:val="005D5FB3"/>
    <w:rsid w:val="005D6393"/>
    <w:rsid w:val="005D64DC"/>
    <w:rsid w:val="005D664D"/>
    <w:rsid w:val="005D6834"/>
    <w:rsid w:val="005D7409"/>
    <w:rsid w:val="005D76B1"/>
    <w:rsid w:val="005D7D73"/>
    <w:rsid w:val="005E0471"/>
    <w:rsid w:val="005E0B99"/>
    <w:rsid w:val="005E1D1C"/>
    <w:rsid w:val="005E2318"/>
    <w:rsid w:val="005E2BAB"/>
    <w:rsid w:val="005E2BCE"/>
    <w:rsid w:val="005E4012"/>
    <w:rsid w:val="005E482C"/>
    <w:rsid w:val="005E4B4F"/>
    <w:rsid w:val="005E55A8"/>
    <w:rsid w:val="005E5697"/>
    <w:rsid w:val="005E56F2"/>
    <w:rsid w:val="005E56F8"/>
    <w:rsid w:val="005E5C1F"/>
    <w:rsid w:val="005E646D"/>
    <w:rsid w:val="005E6BD1"/>
    <w:rsid w:val="005E6CE8"/>
    <w:rsid w:val="005E6D6E"/>
    <w:rsid w:val="005E6E78"/>
    <w:rsid w:val="005E7451"/>
    <w:rsid w:val="005E76CE"/>
    <w:rsid w:val="005E76F5"/>
    <w:rsid w:val="005F07E1"/>
    <w:rsid w:val="005F097B"/>
    <w:rsid w:val="005F10CB"/>
    <w:rsid w:val="005F1EF4"/>
    <w:rsid w:val="005F22EB"/>
    <w:rsid w:val="005F26E4"/>
    <w:rsid w:val="005F2E41"/>
    <w:rsid w:val="005F3429"/>
    <w:rsid w:val="005F39B4"/>
    <w:rsid w:val="005F40BA"/>
    <w:rsid w:val="005F42DC"/>
    <w:rsid w:val="005F5272"/>
    <w:rsid w:val="005F52D7"/>
    <w:rsid w:val="005F5598"/>
    <w:rsid w:val="005F5811"/>
    <w:rsid w:val="005F58DF"/>
    <w:rsid w:val="005F59AD"/>
    <w:rsid w:val="005F6B5E"/>
    <w:rsid w:val="005F7C1B"/>
    <w:rsid w:val="005F7E14"/>
    <w:rsid w:val="00600854"/>
    <w:rsid w:val="00601281"/>
    <w:rsid w:val="00601A99"/>
    <w:rsid w:val="00601BFA"/>
    <w:rsid w:val="00601DBC"/>
    <w:rsid w:val="006023C7"/>
    <w:rsid w:val="006026FA"/>
    <w:rsid w:val="0060278B"/>
    <w:rsid w:val="0060303E"/>
    <w:rsid w:val="00603A54"/>
    <w:rsid w:val="00603A7D"/>
    <w:rsid w:val="00603FFC"/>
    <w:rsid w:val="0060416E"/>
    <w:rsid w:val="00604C37"/>
    <w:rsid w:val="00604E8D"/>
    <w:rsid w:val="0060525F"/>
    <w:rsid w:val="00605CA8"/>
    <w:rsid w:val="00607341"/>
    <w:rsid w:val="00607B9E"/>
    <w:rsid w:val="00607C0F"/>
    <w:rsid w:val="00607D15"/>
    <w:rsid w:val="00607F46"/>
    <w:rsid w:val="006100A8"/>
    <w:rsid w:val="006106AE"/>
    <w:rsid w:val="0061105A"/>
    <w:rsid w:val="0061159D"/>
    <w:rsid w:val="00611B91"/>
    <w:rsid w:val="00611C0A"/>
    <w:rsid w:val="00611CB4"/>
    <w:rsid w:val="006122E7"/>
    <w:rsid w:val="00612CBB"/>
    <w:rsid w:val="00612FB0"/>
    <w:rsid w:val="00613F2C"/>
    <w:rsid w:val="00613F5F"/>
    <w:rsid w:val="0061430E"/>
    <w:rsid w:val="0061456F"/>
    <w:rsid w:val="00614627"/>
    <w:rsid w:val="00615170"/>
    <w:rsid w:val="0061526C"/>
    <w:rsid w:val="0061551A"/>
    <w:rsid w:val="00616435"/>
    <w:rsid w:val="00616D8A"/>
    <w:rsid w:val="0061728E"/>
    <w:rsid w:val="00617B2C"/>
    <w:rsid w:val="00617D71"/>
    <w:rsid w:val="0062056A"/>
    <w:rsid w:val="00620C20"/>
    <w:rsid w:val="00621CDB"/>
    <w:rsid w:val="00622449"/>
    <w:rsid w:val="00622754"/>
    <w:rsid w:val="00622776"/>
    <w:rsid w:val="00622F3D"/>
    <w:rsid w:val="0062385D"/>
    <w:rsid w:val="00623E46"/>
    <w:rsid w:val="0062474F"/>
    <w:rsid w:val="00624790"/>
    <w:rsid w:val="00625043"/>
    <w:rsid w:val="0062533F"/>
    <w:rsid w:val="00625E90"/>
    <w:rsid w:val="00627191"/>
    <w:rsid w:val="00627AB9"/>
    <w:rsid w:val="00627ECD"/>
    <w:rsid w:val="0063076F"/>
    <w:rsid w:val="00631064"/>
    <w:rsid w:val="00631844"/>
    <w:rsid w:val="00631867"/>
    <w:rsid w:val="00631DC4"/>
    <w:rsid w:val="006321F2"/>
    <w:rsid w:val="006323AD"/>
    <w:rsid w:val="006326D8"/>
    <w:rsid w:val="006338F0"/>
    <w:rsid w:val="006338FB"/>
    <w:rsid w:val="00633A7C"/>
    <w:rsid w:val="00634086"/>
    <w:rsid w:val="006342EF"/>
    <w:rsid w:val="006344B1"/>
    <w:rsid w:val="0063483F"/>
    <w:rsid w:val="00634865"/>
    <w:rsid w:val="006349B3"/>
    <w:rsid w:val="00634E32"/>
    <w:rsid w:val="006355AC"/>
    <w:rsid w:val="0063630C"/>
    <w:rsid w:val="0063695E"/>
    <w:rsid w:val="00637C44"/>
    <w:rsid w:val="00640734"/>
    <w:rsid w:val="00640A71"/>
    <w:rsid w:val="00640DCC"/>
    <w:rsid w:val="00641A03"/>
    <w:rsid w:val="00641F22"/>
    <w:rsid w:val="0064210E"/>
    <w:rsid w:val="00642766"/>
    <w:rsid w:val="00642880"/>
    <w:rsid w:val="006432B9"/>
    <w:rsid w:val="00643E6B"/>
    <w:rsid w:val="0064445D"/>
    <w:rsid w:val="00644B12"/>
    <w:rsid w:val="00645344"/>
    <w:rsid w:val="00645B48"/>
    <w:rsid w:val="00646FC2"/>
    <w:rsid w:val="0064762D"/>
    <w:rsid w:val="006477AE"/>
    <w:rsid w:val="00647E0C"/>
    <w:rsid w:val="006500D1"/>
    <w:rsid w:val="00650BAD"/>
    <w:rsid w:val="00650CC0"/>
    <w:rsid w:val="00650D43"/>
    <w:rsid w:val="0065119E"/>
    <w:rsid w:val="006516A9"/>
    <w:rsid w:val="00651740"/>
    <w:rsid w:val="00651D4F"/>
    <w:rsid w:val="00652139"/>
    <w:rsid w:val="00652677"/>
    <w:rsid w:val="00653CEA"/>
    <w:rsid w:val="00653F4E"/>
    <w:rsid w:val="00654110"/>
    <w:rsid w:val="00654192"/>
    <w:rsid w:val="00654BCC"/>
    <w:rsid w:val="00655633"/>
    <w:rsid w:val="00655B86"/>
    <w:rsid w:val="00655D77"/>
    <w:rsid w:val="00655E63"/>
    <w:rsid w:val="00656041"/>
    <w:rsid w:val="006561BA"/>
    <w:rsid w:val="0065631C"/>
    <w:rsid w:val="00656348"/>
    <w:rsid w:val="006563C4"/>
    <w:rsid w:val="0065647E"/>
    <w:rsid w:val="00656926"/>
    <w:rsid w:val="00656A40"/>
    <w:rsid w:val="00656CCE"/>
    <w:rsid w:val="00656F19"/>
    <w:rsid w:val="00657010"/>
    <w:rsid w:val="006573BD"/>
    <w:rsid w:val="00657B86"/>
    <w:rsid w:val="0066029C"/>
    <w:rsid w:val="00660B92"/>
    <w:rsid w:val="0066114F"/>
    <w:rsid w:val="0066128A"/>
    <w:rsid w:val="0066151A"/>
    <w:rsid w:val="006616AA"/>
    <w:rsid w:val="00661F55"/>
    <w:rsid w:val="00662326"/>
    <w:rsid w:val="006623CE"/>
    <w:rsid w:val="00663229"/>
    <w:rsid w:val="00663A09"/>
    <w:rsid w:val="00664604"/>
    <w:rsid w:val="00664732"/>
    <w:rsid w:val="00664E50"/>
    <w:rsid w:val="00666259"/>
    <w:rsid w:val="0066642C"/>
    <w:rsid w:val="006669AD"/>
    <w:rsid w:val="00666D9C"/>
    <w:rsid w:val="00666F56"/>
    <w:rsid w:val="00667570"/>
    <w:rsid w:val="00667733"/>
    <w:rsid w:val="006713FD"/>
    <w:rsid w:val="00671520"/>
    <w:rsid w:val="00671615"/>
    <w:rsid w:val="0067161B"/>
    <w:rsid w:val="00672159"/>
    <w:rsid w:val="006721E4"/>
    <w:rsid w:val="00672AF3"/>
    <w:rsid w:val="00672FD6"/>
    <w:rsid w:val="00673A68"/>
    <w:rsid w:val="00673EDB"/>
    <w:rsid w:val="006746A6"/>
    <w:rsid w:val="00674AD9"/>
    <w:rsid w:val="0067540F"/>
    <w:rsid w:val="006758FA"/>
    <w:rsid w:val="00675D76"/>
    <w:rsid w:val="00675E9D"/>
    <w:rsid w:val="00676C0C"/>
    <w:rsid w:val="00676FDD"/>
    <w:rsid w:val="006777B2"/>
    <w:rsid w:val="0067782F"/>
    <w:rsid w:val="00677C7B"/>
    <w:rsid w:val="00680593"/>
    <w:rsid w:val="0068104A"/>
    <w:rsid w:val="00681257"/>
    <w:rsid w:val="0068133F"/>
    <w:rsid w:val="00681C11"/>
    <w:rsid w:val="00681E7A"/>
    <w:rsid w:val="00682786"/>
    <w:rsid w:val="00682AAF"/>
    <w:rsid w:val="006832EB"/>
    <w:rsid w:val="00683547"/>
    <w:rsid w:val="00683954"/>
    <w:rsid w:val="00684A81"/>
    <w:rsid w:val="00684F20"/>
    <w:rsid w:val="00687143"/>
    <w:rsid w:val="00690368"/>
    <w:rsid w:val="006909DB"/>
    <w:rsid w:val="0069155D"/>
    <w:rsid w:val="00691A51"/>
    <w:rsid w:val="00691A5F"/>
    <w:rsid w:val="006921B0"/>
    <w:rsid w:val="00692682"/>
    <w:rsid w:val="006928C5"/>
    <w:rsid w:val="00692BB8"/>
    <w:rsid w:val="00693150"/>
    <w:rsid w:val="00693514"/>
    <w:rsid w:val="0069359A"/>
    <w:rsid w:val="00693BFD"/>
    <w:rsid w:val="00693D46"/>
    <w:rsid w:val="00693D86"/>
    <w:rsid w:val="00694745"/>
    <w:rsid w:val="00694CD1"/>
    <w:rsid w:val="00694DE7"/>
    <w:rsid w:val="00696017"/>
    <w:rsid w:val="0069612C"/>
    <w:rsid w:val="00697289"/>
    <w:rsid w:val="0069799F"/>
    <w:rsid w:val="006A04D5"/>
    <w:rsid w:val="006A0B94"/>
    <w:rsid w:val="006A10A4"/>
    <w:rsid w:val="006A191C"/>
    <w:rsid w:val="006A214A"/>
    <w:rsid w:val="006A26E4"/>
    <w:rsid w:val="006A2839"/>
    <w:rsid w:val="006A2DE2"/>
    <w:rsid w:val="006A2FFF"/>
    <w:rsid w:val="006A3140"/>
    <w:rsid w:val="006A325D"/>
    <w:rsid w:val="006A32FD"/>
    <w:rsid w:val="006A36F8"/>
    <w:rsid w:val="006A3779"/>
    <w:rsid w:val="006A5247"/>
    <w:rsid w:val="006A5F04"/>
    <w:rsid w:val="006A68B0"/>
    <w:rsid w:val="006A690E"/>
    <w:rsid w:val="006A72BE"/>
    <w:rsid w:val="006A7F0F"/>
    <w:rsid w:val="006B0C06"/>
    <w:rsid w:val="006B0E07"/>
    <w:rsid w:val="006B1223"/>
    <w:rsid w:val="006B16E2"/>
    <w:rsid w:val="006B1C6F"/>
    <w:rsid w:val="006B1FC1"/>
    <w:rsid w:val="006B285B"/>
    <w:rsid w:val="006B32BF"/>
    <w:rsid w:val="006B4019"/>
    <w:rsid w:val="006B52D7"/>
    <w:rsid w:val="006B5636"/>
    <w:rsid w:val="006B6791"/>
    <w:rsid w:val="006B6FD2"/>
    <w:rsid w:val="006B73E4"/>
    <w:rsid w:val="006B75D8"/>
    <w:rsid w:val="006C03F8"/>
    <w:rsid w:val="006C078A"/>
    <w:rsid w:val="006C0956"/>
    <w:rsid w:val="006C1198"/>
    <w:rsid w:val="006C15D8"/>
    <w:rsid w:val="006C1C3C"/>
    <w:rsid w:val="006C2B1E"/>
    <w:rsid w:val="006C3774"/>
    <w:rsid w:val="006C3FB9"/>
    <w:rsid w:val="006C4185"/>
    <w:rsid w:val="006C41C7"/>
    <w:rsid w:val="006C4228"/>
    <w:rsid w:val="006C53A8"/>
    <w:rsid w:val="006C5B33"/>
    <w:rsid w:val="006C66F8"/>
    <w:rsid w:val="006C74D4"/>
    <w:rsid w:val="006C753A"/>
    <w:rsid w:val="006D0448"/>
    <w:rsid w:val="006D07DD"/>
    <w:rsid w:val="006D1717"/>
    <w:rsid w:val="006D299D"/>
    <w:rsid w:val="006D3998"/>
    <w:rsid w:val="006D3E5A"/>
    <w:rsid w:val="006D48BA"/>
    <w:rsid w:val="006D4EC3"/>
    <w:rsid w:val="006D527A"/>
    <w:rsid w:val="006D54E3"/>
    <w:rsid w:val="006D5C43"/>
    <w:rsid w:val="006D5F46"/>
    <w:rsid w:val="006D642D"/>
    <w:rsid w:val="006D7A76"/>
    <w:rsid w:val="006D7E59"/>
    <w:rsid w:val="006E093C"/>
    <w:rsid w:val="006E0F01"/>
    <w:rsid w:val="006E192F"/>
    <w:rsid w:val="006E1F8C"/>
    <w:rsid w:val="006E25C7"/>
    <w:rsid w:val="006E3501"/>
    <w:rsid w:val="006E3868"/>
    <w:rsid w:val="006E3C22"/>
    <w:rsid w:val="006E3E8A"/>
    <w:rsid w:val="006E3FD0"/>
    <w:rsid w:val="006E59AF"/>
    <w:rsid w:val="006E59F4"/>
    <w:rsid w:val="006E5F4A"/>
    <w:rsid w:val="006E6911"/>
    <w:rsid w:val="006E6F7B"/>
    <w:rsid w:val="006E717F"/>
    <w:rsid w:val="006E755F"/>
    <w:rsid w:val="006F0767"/>
    <w:rsid w:val="006F149B"/>
    <w:rsid w:val="006F2216"/>
    <w:rsid w:val="006F247E"/>
    <w:rsid w:val="006F259D"/>
    <w:rsid w:val="006F28C4"/>
    <w:rsid w:val="006F2C48"/>
    <w:rsid w:val="006F2CB1"/>
    <w:rsid w:val="006F3B2C"/>
    <w:rsid w:val="006F4B2C"/>
    <w:rsid w:val="006F4F0F"/>
    <w:rsid w:val="006F5048"/>
    <w:rsid w:val="006F5A76"/>
    <w:rsid w:val="006F6779"/>
    <w:rsid w:val="006F6F21"/>
    <w:rsid w:val="006F6FE0"/>
    <w:rsid w:val="006F7413"/>
    <w:rsid w:val="007002DF"/>
    <w:rsid w:val="00700301"/>
    <w:rsid w:val="00700DAD"/>
    <w:rsid w:val="00700E41"/>
    <w:rsid w:val="007011FF"/>
    <w:rsid w:val="007012B9"/>
    <w:rsid w:val="00702C3E"/>
    <w:rsid w:val="00702CE7"/>
    <w:rsid w:val="0070398F"/>
    <w:rsid w:val="00703ACD"/>
    <w:rsid w:val="007045B3"/>
    <w:rsid w:val="00704723"/>
    <w:rsid w:val="00704A6C"/>
    <w:rsid w:val="007050E8"/>
    <w:rsid w:val="00705203"/>
    <w:rsid w:val="00705FAD"/>
    <w:rsid w:val="0070613D"/>
    <w:rsid w:val="007061C1"/>
    <w:rsid w:val="00706BFB"/>
    <w:rsid w:val="00706CCC"/>
    <w:rsid w:val="00707C1C"/>
    <w:rsid w:val="00707CE6"/>
    <w:rsid w:val="00707F9F"/>
    <w:rsid w:val="00710213"/>
    <w:rsid w:val="00710812"/>
    <w:rsid w:val="00711323"/>
    <w:rsid w:val="00711424"/>
    <w:rsid w:val="00712367"/>
    <w:rsid w:val="007125A4"/>
    <w:rsid w:val="007126F6"/>
    <w:rsid w:val="00712F7A"/>
    <w:rsid w:val="007130AE"/>
    <w:rsid w:val="007131B0"/>
    <w:rsid w:val="007131F6"/>
    <w:rsid w:val="0071321D"/>
    <w:rsid w:val="0071335D"/>
    <w:rsid w:val="007139AB"/>
    <w:rsid w:val="007139D5"/>
    <w:rsid w:val="00713B59"/>
    <w:rsid w:val="00714634"/>
    <w:rsid w:val="00714A8D"/>
    <w:rsid w:val="0071511B"/>
    <w:rsid w:val="00715DF6"/>
    <w:rsid w:val="00715EEA"/>
    <w:rsid w:val="00716F43"/>
    <w:rsid w:val="00717208"/>
    <w:rsid w:val="0071733A"/>
    <w:rsid w:val="00717864"/>
    <w:rsid w:val="00720936"/>
    <w:rsid w:val="007209DA"/>
    <w:rsid w:val="00720B81"/>
    <w:rsid w:val="0072121D"/>
    <w:rsid w:val="007212AC"/>
    <w:rsid w:val="00721B5F"/>
    <w:rsid w:val="007229B8"/>
    <w:rsid w:val="007231CA"/>
    <w:rsid w:val="00723263"/>
    <w:rsid w:val="007232E1"/>
    <w:rsid w:val="0072338F"/>
    <w:rsid w:val="00723832"/>
    <w:rsid w:val="007238EF"/>
    <w:rsid w:val="00724017"/>
    <w:rsid w:val="007244D2"/>
    <w:rsid w:val="00725090"/>
    <w:rsid w:val="007255CD"/>
    <w:rsid w:val="00726393"/>
    <w:rsid w:val="0072658F"/>
    <w:rsid w:val="007305FB"/>
    <w:rsid w:val="0073076C"/>
    <w:rsid w:val="00731312"/>
    <w:rsid w:val="0073144B"/>
    <w:rsid w:val="0073147D"/>
    <w:rsid w:val="007318D3"/>
    <w:rsid w:val="00731C05"/>
    <w:rsid w:val="0073386F"/>
    <w:rsid w:val="007339AD"/>
    <w:rsid w:val="00733A8F"/>
    <w:rsid w:val="00733D39"/>
    <w:rsid w:val="00734445"/>
    <w:rsid w:val="0073456C"/>
    <w:rsid w:val="0073460D"/>
    <w:rsid w:val="007353C2"/>
    <w:rsid w:val="007361DA"/>
    <w:rsid w:val="00736D25"/>
    <w:rsid w:val="00737256"/>
    <w:rsid w:val="0073786F"/>
    <w:rsid w:val="00740040"/>
    <w:rsid w:val="00740364"/>
    <w:rsid w:val="00740391"/>
    <w:rsid w:val="00740E27"/>
    <w:rsid w:val="00741D49"/>
    <w:rsid w:val="007420D6"/>
    <w:rsid w:val="0074214F"/>
    <w:rsid w:val="00742243"/>
    <w:rsid w:val="00742563"/>
    <w:rsid w:val="007429E3"/>
    <w:rsid w:val="00742C54"/>
    <w:rsid w:val="00742D52"/>
    <w:rsid w:val="007430A7"/>
    <w:rsid w:val="007435A0"/>
    <w:rsid w:val="00743915"/>
    <w:rsid w:val="00743D73"/>
    <w:rsid w:val="00744C04"/>
    <w:rsid w:val="007457C8"/>
    <w:rsid w:val="00745AFB"/>
    <w:rsid w:val="00746050"/>
    <w:rsid w:val="007469DE"/>
    <w:rsid w:val="00746F04"/>
    <w:rsid w:val="00750DAF"/>
    <w:rsid w:val="007519E2"/>
    <w:rsid w:val="00751C25"/>
    <w:rsid w:val="00752134"/>
    <w:rsid w:val="00753DC7"/>
    <w:rsid w:val="0075402A"/>
    <w:rsid w:val="007543C1"/>
    <w:rsid w:val="0075479E"/>
    <w:rsid w:val="00754E90"/>
    <w:rsid w:val="00755169"/>
    <w:rsid w:val="00755426"/>
    <w:rsid w:val="00755FB0"/>
    <w:rsid w:val="00756323"/>
    <w:rsid w:val="007565AD"/>
    <w:rsid w:val="00756C1C"/>
    <w:rsid w:val="007577DC"/>
    <w:rsid w:val="00757A8C"/>
    <w:rsid w:val="00761002"/>
    <w:rsid w:val="0076147A"/>
    <w:rsid w:val="00761E89"/>
    <w:rsid w:val="00762039"/>
    <w:rsid w:val="0076252A"/>
    <w:rsid w:val="00762BBE"/>
    <w:rsid w:val="00763420"/>
    <w:rsid w:val="0076375A"/>
    <w:rsid w:val="00763999"/>
    <w:rsid w:val="00763C75"/>
    <w:rsid w:val="007640FB"/>
    <w:rsid w:val="0076435B"/>
    <w:rsid w:val="007645DB"/>
    <w:rsid w:val="0076461A"/>
    <w:rsid w:val="00764B61"/>
    <w:rsid w:val="00765CE3"/>
    <w:rsid w:val="00765DC7"/>
    <w:rsid w:val="00766662"/>
    <w:rsid w:val="00766DED"/>
    <w:rsid w:val="007670C9"/>
    <w:rsid w:val="0076736E"/>
    <w:rsid w:val="00767F91"/>
    <w:rsid w:val="0077172C"/>
    <w:rsid w:val="00771DD7"/>
    <w:rsid w:val="0077243A"/>
    <w:rsid w:val="00772608"/>
    <w:rsid w:val="00772C2D"/>
    <w:rsid w:val="007731AF"/>
    <w:rsid w:val="0077333C"/>
    <w:rsid w:val="007737BF"/>
    <w:rsid w:val="00773AD4"/>
    <w:rsid w:val="007754B2"/>
    <w:rsid w:val="00775C25"/>
    <w:rsid w:val="00775CA2"/>
    <w:rsid w:val="00775E1C"/>
    <w:rsid w:val="00777283"/>
    <w:rsid w:val="00777432"/>
    <w:rsid w:val="007775ED"/>
    <w:rsid w:val="0077776B"/>
    <w:rsid w:val="00777E88"/>
    <w:rsid w:val="00777F85"/>
    <w:rsid w:val="007802E4"/>
    <w:rsid w:val="0078054D"/>
    <w:rsid w:val="00780C9E"/>
    <w:rsid w:val="007814EA"/>
    <w:rsid w:val="00781C18"/>
    <w:rsid w:val="00781D09"/>
    <w:rsid w:val="00781DDA"/>
    <w:rsid w:val="00782E85"/>
    <w:rsid w:val="00783A11"/>
    <w:rsid w:val="00783ACF"/>
    <w:rsid w:val="00784799"/>
    <w:rsid w:val="00784930"/>
    <w:rsid w:val="00784D52"/>
    <w:rsid w:val="0078518F"/>
    <w:rsid w:val="007851DF"/>
    <w:rsid w:val="007854C0"/>
    <w:rsid w:val="007863D9"/>
    <w:rsid w:val="00786C24"/>
    <w:rsid w:val="00786DF7"/>
    <w:rsid w:val="007877A1"/>
    <w:rsid w:val="00787976"/>
    <w:rsid w:val="00790987"/>
    <w:rsid w:val="00791FED"/>
    <w:rsid w:val="007924B3"/>
    <w:rsid w:val="00792600"/>
    <w:rsid w:val="0079269F"/>
    <w:rsid w:val="007943EB"/>
    <w:rsid w:val="007948A9"/>
    <w:rsid w:val="00794DB9"/>
    <w:rsid w:val="00794F70"/>
    <w:rsid w:val="007951C8"/>
    <w:rsid w:val="007951EF"/>
    <w:rsid w:val="00795A64"/>
    <w:rsid w:val="00795BCF"/>
    <w:rsid w:val="007961F0"/>
    <w:rsid w:val="0079646F"/>
    <w:rsid w:val="007966CE"/>
    <w:rsid w:val="00796793"/>
    <w:rsid w:val="007977A5"/>
    <w:rsid w:val="007978BE"/>
    <w:rsid w:val="007A0A60"/>
    <w:rsid w:val="007A133A"/>
    <w:rsid w:val="007A16D5"/>
    <w:rsid w:val="007A25C1"/>
    <w:rsid w:val="007A267B"/>
    <w:rsid w:val="007A29DB"/>
    <w:rsid w:val="007A315A"/>
    <w:rsid w:val="007A3BD1"/>
    <w:rsid w:val="007A3F39"/>
    <w:rsid w:val="007A4130"/>
    <w:rsid w:val="007A47DD"/>
    <w:rsid w:val="007A5284"/>
    <w:rsid w:val="007A5C76"/>
    <w:rsid w:val="007A62F4"/>
    <w:rsid w:val="007A67B5"/>
    <w:rsid w:val="007A7118"/>
    <w:rsid w:val="007A731A"/>
    <w:rsid w:val="007A775C"/>
    <w:rsid w:val="007A7B84"/>
    <w:rsid w:val="007A7CBE"/>
    <w:rsid w:val="007B06A9"/>
    <w:rsid w:val="007B10B6"/>
    <w:rsid w:val="007B1D3E"/>
    <w:rsid w:val="007B2A29"/>
    <w:rsid w:val="007B318A"/>
    <w:rsid w:val="007B32F8"/>
    <w:rsid w:val="007B3411"/>
    <w:rsid w:val="007B3865"/>
    <w:rsid w:val="007B3B10"/>
    <w:rsid w:val="007B3C84"/>
    <w:rsid w:val="007B3DEE"/>
    <w:rsid w:val="007B425C"/>
    <w:rsid w:val="007B4EAE"/>
    <w:rsid w:val="007B59AC"/>
    <w:rsid w:val="007B5FF6"/>
    <w:rsid w:val="007B6542"/>
    <w:rsid w:val="007B695E"/>
    <w:rsid w:val="007B73F0"/>
    <w:rsid w:val="007B744D"/>
    <w:rsid w:val="007B7713"/>
    <w:rsid w:val="007B798F"/>
    <w:rsid w:val="007B79B7"/>
    <w:rsid w:val="007B7E57"/>
    <w:rsid w:val="007B7EC3"/>
    <w:rsid w:val="007C06B6"/>
    <w:rsid w:val="007C0BF5"/>
    <w:rsid w:val="007C0E35"/>
    <w:rsid w:val="007C1337"/>
    <w:rsid w:val="007C1481"/>
    <w:rsid w:val="007C2700"/>
    <w:rsid w:val="007C285C"/>
    <w:rsid w:val="007C3377"/>
    <w:rsid w:val="007C3426"/>
    <w:rsid w:val="007C3E84"/>
    <w:rsid w:val="007C4475"/>
    <w:rsid w:val="007C4EBC"/>
    <w:rsid w:val="007C7182"/>
    <w:rsid w:val="007C7983"/>
    <w:rsid w:val="007D0180"/>
    <w:rsid w:val="007D052F"/>
    <w:rsid w:val="007D1C30"/>
    <w:rsid w:val="007D1FDA"/>
    <w:rsid w:val="007D20BC"/>
    <w:rsid w:val="007D2611"/>
    <w:rsid w:val="007D2739"/>
    <w:rsid w:val="007D27DD"/>
    <w:rsid w:val="007D2EE0"/>
    <w:rsid w:val="007D317A"/>
    <w:rsid w:val="007D4831"/>
    <w:rsid w:val="007D4AF1"/>
    <w:rsid w:val="007D5320"/>
    <w:rsid w:val="007D5F57"/>
    <w:rsid w:val="007D6BCA"/>
    <w:rsid w:val="007D7167"/>
    <w:rsid w:val="007D7215"/>
    <w:rsid w:val="007E128D"/>
    <w:rsid w:val="007E188F"/>
    <w:rsid w:val="007E1B3F"/>
    <w:rsid w:val="007E1BC1"/>
    <w:rsid w:val="007E1C4A"/>
    <w:rsid w:val="007E2721"/>
    <w:rsid w:val="007E27AA"/>
    <w:rsid w:val="007E3992"/>
    <w:rsid w:val="007E3B08"/>
    <w:rsid w:val="007E4946"/>
    <w:rsid w:val="007E494F"/>
    <w:rsid w:val="007E4B95"/>
    <w:rsid w:val="007E533A"/>
    <w:rsid w:val="007E54B4"/>
    <w:rsid w:val="007E552F"/>
    <w:rsid w:val="007E5B3A"/>
    <w:rsid w:val="007E5C9E"/>
    <w:rsid w:val="007E5EFF"/>
    <w:rsid w:val="007E6462"/>
    <w:rsid w:val="007E662A"/>
    <w:rsid w:val="007E6AF2"/>
    <w:rsid w:val="007E6F7F"/>
    <w:rsid w:val="007E7BAE"/>
    <w:rsid w:val="007F04BE"/>
    <w:rsid w:val="007F07D0"/>
    <w:rsid w:val="007F143A"/>
    <w:rsid w:val="007F41B6"/>
    <w:rsid w:val="007F4A40"/>
    <w:rsid w:val="007F4CAB"/>
    <w:rsid w:val="007F4EB6"/>
    <w:rsid w:val="007F553D"/>
    <w:rsid w:val="007F561B"/>
    <w:rsid w:val="007F569E"/>
    <w:rsid w:val="007F5CE2"/>
    <w:rsid w:val="007F639D"/>
    <w:rsid w:val="007F68A3"/>
    <w:rsid w:val="007F7237"/>
    <w:rsid w:val="007F79B8"/>
    <w:rsid w:val="007F7D8B"/>
    <w:rsid w:val="00800DC3"/>
    <w:rsid w:val="008016D3"/>
    <w:rsid w:val="00802F00"/>
    <w:rsid w:val="00802FD6"/>
    <w:rsid w:val="00803033"/>
    <w:rsid w:val="0080408A"/>
    <w:rsid w:val="008047F9"/>
    <w:rsid w:val="00804E01"/>
    <w:rsid w:val="00805C10"/>
    <w:rsid w:val="00805E20"/>
    <w:rsid w:val="00805E5C"/>
    <w:rsid w:val="00806246"/>
    <w:rsid w:val="00806485"/>
    <w:rsid w:val="008064DB"/>
    <w:rsid w:val="00806584"/>
    <w:rsid w:val="008068F2"/>
    <w:rsid w:val="008068FC"/>
    <w:rsid w:val="00806DF8"/>
    <w:rsid w:val="00806F40"/>
    <w:rsid w:val="00807260"/>
    <w:rsid w:val="00807DF2"/>
    <w:rsid w:val="008109AF"/>
    <w:rsid w:val="00810A0A"/>
    <w:rsid w:val="00810E71"/>
    <w:rsid w:val="0081129F"/>
    <w:rsid w:val="00811A29"/>
    <w:rsid w:val="00812130"/>
    <w:rsid w:val="008121FE"/>
    <w:rsid w:val="00812715"/>
    <w:rsid w:val="0081329F"/>
    <w:rsid w:val="008132BC"/>
    <w:rsid w:val="00813DF7"/>
    <w:rsid w:val="00813FC6"/>
    <w:rsid w:val="00814512"/>
    <w:rsid w:val="00814A1D"/>
    <w:rsid w:val="00814C76"/>
    <w:rsid w:val="00814D0E"/>
    <w:rsid w:val="00815351"/>
    <w:rsid w:val="00815D3D"/>
    <w:rsid w:val="00816E5E"/>
    <w:rsid w:val="0081709B"/>
    <w:rsid w:val="0081717D"/>
    <w:rsid w:val="00817A80"/>
    <w:rsid w:val="00817F32"/>
    <w:rsid w:val="008202A1"/>
    <w:rsid w:val="008202DC"/>
    <w:rsid w:val="008211B9"/>
    <w:rsid w:val="0082183F"/>
    <w:rsid w:val="00822C1E"/>
    <w:rsid w:val="00822EDC"/>
    <w:rsid w:val="00824807"/>
    <w:rsid w:val="00824A96"/>
    <w:rsid w:val="00824EC1"/>
    <w:rsid w:val="00824ECD"/>
    <w:rsid w:val="00825471"/>
    <w:rsid w:val="008258B0"/>
    <w:rsid w:val="00825FF2"/>
    <w:rsid w:val="0082670D"/>
    <w:rsid w:val="00826E17"/>
    <w:rsid w:val="00827340"/>
    <w:rsid w:val="00830472"/>
    <w:rsid w:val="00830990"/>
    <w:rsid w:val="00830FD3"/>
    <w:rsid w:val="00831205"/>
    <w:rsid w:val="008318B8"/>
    <w:rsid w:val="00831D3D"/>
    <w:rsid w:val="00831E77"/>
    <w:rsid w:val="008322E9"/>
    <w:rsid w:val="00832C2B"/>
    <w:rsid w:val="0083380C"/>
    <w:rsid w:val="00833BEC"/>
    <w:rsid w:val="00833CD3"/>
    <w:rsid w:val="00834981"/>
    <w:rsid w:val="00834D26"/>
    <w:rsid w:val="00836065"/>
    <w:rsid w:val="00836258"/>
    <w:rsid w:val="00836BF5"/>
    <w:rsid w:val="00836C4F"/>
    <w:rsid w:val="008379F2"/>
    <w:rsid w:val="00837DDC"/>
    <w:rsid w:val="0084010F"/>
    <w:rsid w:val="0084011D"/>
    <w:rsid w:val="00840216"/>
    <w:rsid w:val="0084070D"/>
    <w:rsid w:val="00840AFB"/>
    <w:rsid w:val="008413A5"/>
    <w:rsid w:val="00842665"/>
    <w:rsid w:val="00842798"/>
    <w:rsid w:val="00842A0E"/>
    <w:rsid w:val="00843235"/>
    <w:rsid w:val="008435E1"/>
    <w:rsid w:val="0084471E"/>
    <w:rsid w:val="00844F44"/>
    <w:rsid w:val="00844FFD"/>
    <w:rsid w:val="00845156"/>
    <w:rsid w:val="00845C7F"/>
    <w:rsid w:val="008465FA"/>
    <w:rsid w:val="00846953"/>
    <w:rsid w:val="00846B79"/>
    <w:rsid w:val="00846E07"/>
    <w:rsid w:val="00846E20"/>
    <w:rsid w:val="008477A8"/>
    <w:rsid w:val="00850568"/>
    <w:rsid w:val="00850621"/>
    <w:rsid w:val="00850F25"/>
    <w:rsid w:val="00850FAD"/>
    <w:rsid w:val="00851367"/>
    <w:rsid w:val="008515F5"/>
    <w:rsid w:val="00851D94"/>
    <w:rsid w:val="00851E2D"/>
    <w:rsid w:val="00851E63"/>
    <w:rsid w:val="00851E6E"/>
    <w:rsid w:val="00851E9E"/>
    <w:rsid w:val="00852CFA"/>
    <w:rsid w:val="00853584"/>
    <w:rsid w:val="008550FA"/>
    <w:rsid w:val="0085578B"/>
    <w:rsid w:val="00855796"/>
    <w:rsid w:val="00855E5F"/>
    <w:rsid w:val="0085680A"/>
    <w:rsid w:val="008572AB"/>
    <w:rsid w:val="00860A42"/>
    <w:rsid w:val="00860C3F"/>
    <w:rsid w:val="00860E09"/>
    <w:rsid w:val="008611C7"/>
    <w:rsid w:val="00861243"/>
    <w:rsid w:val="00862851"/>
    <w:rsid w:val="00862858"/>
    <w:rsid w:val="00863A0E"/>
    <w:rsid w:val="00863BB9"/>
    <w:rsid w:val="00863F41"/>
    <w:rsid w:val="0086404A"/>
    <w:rsid w:val="0086478E"/>
    <w:rsid w:val="008649FA"/>
    <w:rsid w:val="00864BFD"/>
    <w:rsid w:val="00865704"/>
    <w:rsid w:val="00865962"/>
    <w:rsid w:val="00866CF4"/>
    <w:rsid w:val="008673AC"/>
    <w:rsid w:val="00867814"/>
    <w:rsid w:val="00867A2F"/>
    <w:rsid w:val="008700D3"/>
    <w:rsid w:val="00870272"/>
    <w:rsid w:val="00870405"/>
    <w:rsid w:val="008707B6"/>
    <w:rsid w:val="00870A3A"/>
    <w:rsid w:val="00870A76"/>
    <w:rsid w:val="00870AE7"/>
    <w:rsid w:val="00870B6E"/>
    <w:rsid w:val="00870D06"/>
    <w:rsid w:val="0087127A"/>
    <w:rsid w:val="008713B8"/>
    <w:rsid w:val="00871540"/>
    <w:rsid w:val="00871916"/>
    <w:rsid w:val="00871B64"/>
    <w:rsid w:val="00872C45"/>
    <w:rsid w:val="0087309C"/>
    <w:rsid w:val="008735B3"/>
    <w:rsid w:val="00873E48"/>
    <w:rsid w:val="00873EA7"/>
    <w:rsid w:val="00873EF8"/>
    <w:rsid w:val="00874964"/>
    <w:rsid w:val="008749A6"/>
    <w:rsid w:val="00874D29"/>
    <w:rsid w:val="008753B4"/>
    <w:rsid w:val="00875772"/>
    <w:rsid w:val="008757C5"/>
    <w:rsid w:val="00875CEE"/>
    <w:rsid w:val="00876D2D"/>
    <w:rsid w:val="00876F16"/>
    <w:rsid w:val="00876F62"/>
    <w:rsid w:val="008773D4"/>
    <w:rsid w:val="00877A9B"/>
    <w:rsid w:val="00877E93"/>
    <w:rsid w:val="008804DA"/>
    <w:rsid w:val="00880610"/>
    <w:rsid w:val="008814A0"/>
    <w:rsid w:val="00882622"/>
    <w:rsid w:val="008829EA"/>
    <w:rsid w:val="00882EA5"/>
    <w:rsid w:val="0088308C"/>
    <w:rsid w:val="00883AE0"/>
    <w:rsid w:val="0088441D"/>
    <w:rsid w:val="008847B0"/>
    <w:rsid w:val="00884926"/>
    <w:rsid w:val="00884952"/>
    <w:rsid w:val="00884F50"/>
    <w:rsid w:val="00885244"/>
    <w:rsid w:val="008855EF"/>
    <w:rsid w:val="008860CD"/>
    <w:rsid w:val="008862AE"/>
    <w:rsid w:val="00886679"/>
    <w:rsid w:val="00886D62"/>
    <w:rsid w:val="00887720"/>
    <w:rsid w:val="00887724"/>
    <w:rsid w:val="00887E13"/>
    <w:rsid w:val="0089053D"/>
    <w:rsid w:val="0089061F"/>
    <w:rsid w:val="00890F7A"/>
    <w:rsid w:val="008915D6"/>
    <w:rsid w:val="008919EC"/>
    <w:rsid w:val="008920B0"/>
    <w:rsid w:val="00892655"/>
    <w:rsid w:val="00892CD8"/>
    <w:rsid w:val="00892E39"/>
    <w:rsid w:val="008931AE"/>
    <w:rsid w:val="0089374C"/>
    <w:rsid w:val="00894677"/>
    <w:rsid w:val="00894EE4"/>
    <w:rsid w:val="008952D3"/>
    <w:rsid w:val="008978A4"/>
    <w:rsid w:val="00897926"/>
    <w:rsid w:val="008A01AA"/>
    <w:rsid w:val="008A06E9"/>
    <w:rsid w:val="008A07AC"/>
    <w:rsid w:val="008A080E"/>
    <w:rsid w:val="008A083F"/>
    <w:rsid w:val="008A0B34"/>
    <w:rsid w:val="008A21CB"/>
    <w:rsid w:val="008A2823"/>
    <w:rsid w:val="008A2A6D"/>
    <w:rsid w:val="008A2BB9"/>
    <w:rsid w:val="008A371C"/>
    <w:rsid w:val="008A3CCE"/>
    <w:rsid w:val="008A3EAB"/>
    <w:rsid w:val="008A4300"/>
    <w:rsid w:val="008A43F2"/>
    <w:rsid w:val="008A46E7"/>
    <w:rsid w:val="008A4C0B"/>
    <w:rsid w:val="008A5437"/>
    <w:rsid w:val="008A5BC0"/>
    <w:rsid w:val="008A66E4"/>
    <w:rsid w:val="008A688B"/>
    <w:rsid w:val="008A68F0"/>
    <w:rsid w:val="008A69BB"/>
    <w:rsid w:val="008A6A15"/>
    <w:rsid w:val="008A6EAB"/>
    <w:rsid w:val="008A6F93"/>
    <w:rsid w:val="008A71BC"/>
    <w:rsid w:val="008A7B23"/>
    <w:rsid w:val="008A7C30"/>
    <w:rsid w:val="008A7EA1"/>
    <w:rsid w:val="008A7FAF"/>
    <w:rsid w:val="008B0A70"/>
    <w:rsid w:val="008B3D23"/>
    <w:rsid w:val="008B3DCF"/>
    <w:rsid w:val="008B4070"/>
    <w:rsid w:val="008B46F5"/>
    <w:rsid w:val="008B55E1"/>
    <w:rsid w:val="008B6A5C"/>
    <w:rsid w:val="008B725E"/>
    <w:rsid w:val="008B78CB"/>
    <w:rsid w:val="008B7B3D"/>
    <w:rsid w:val="008C0111"/>
    <w:rsid w:val="008C022F"/>
    <w:rsid w:val="008C03D4"/>
    <w:rsid w:val="008C0A67"/>
    <w:rsid w:val="008C0B6B"/>
    <w:rsid w:val="008C0BA1"/>
    <w:rsid w:val="008C1659"/>
    <w:rsid w:val="008C1FD0"/>
    <w:rsid w:val="008C28D6"/>
    <w:rsid w:val="008C2E22"/>
    <w:rsid w:val="008C37E9"/>
    <w:rsid w:val="008C3D02"/>
    <w:rsid w:val="008C40FD"/>
    <w:rsid w:val="008C4ED2"/>
    <w:rsid w:val="008C4F8C"/>
    <w:rsid w:val="008C516F"/>
    <w:rsid w:val="008C53B8"/>
    <w:rsid w:val="008C6470"/>
    <w:rsid w:val="008C65FD"/>
    <w:rsid w:val="008C67AF"/>
    <w:rsid w:val="008C6A9F"/>
    <w:rsid w:val="008C732A"/>
    <w:rsid w:val="008C7E78"/>
    <w:rsid w:val="008C7E83"/>
    <w:rsid w:val="008C7F06"/>
    <w:rsid w:val="008D007D"/>
    <w:rsid w:val="008D04CD"/>
    <w:rsid w:val="008D05A5"/>
    <w:rsid w:val="008D0A93"/>
    <w:rsid w:val="008D1023"/>
    <w:rsid w:val="008D138C"/>
    <w:rsid w:val="008D16E4"/>
    <w:rsid w:val="008D19B0"/>
    <w:rsid w:val="008D1EBE"/>
    <w:rsid w:val="008D265E"/>
    <w:rsid w:val="008D30B9"/>
    <w:rsid w:val="008D320D"/>
    <w:rsid w:val="008D3857"/>
    <w:rsid w:val="008D3B55"/>
    <w:rsid w:val="008D3D4C"/>
    <w:rsid w:val="008D3FC6"/>
    <w:rsid w:val="008D4D55"/>
    <w:rsid w:val="008D51F8"/>
    <w:rsid w:val="008D64CF"/>
    <w:rsid w:val="008D7BB3"/>
    <w:rsid w:val="008E078D"/>
    <w:rsid w:val="008E08B8"/>
    <w:rsid w:val="008E150D"/>
    <w:rsid w:val="008E1E29"/>
    <w:rsid w:val="008E2143"/>
    <w:rsid w:val="008E248C"/>
    <w:rsid w:val="008E2D10"/>
    <w:rsid w:val="008E32F4"/>
    <w:rsid w:val="008E3399"/>
    <w:rsid w:val="008E37C3"/>
    <w:rsid w:val="008E3A68"/>
    <w:rsid w:val="008E41E4"/>
    <w:rsid w:val="008E4F5B"/>
    <w:rsid w:val="008E5984"/>
    <w:rsid w:val="008E62C8"/>
    <w:rsid w:val="008E66CE"/>
    <w:rsid w:val="008E6A11"/>
    <w:rsid w:val="008E6A84"/>
    <w:rsid w:val="008E7134"/>
    <w:rsid w:val="008F06C3"/>
    <w:rsid w:val="008F07AE"/>
    <w:rsid w:val="008F08F3"/>
    <w:rsid w:val="008F09B5"/>
    <w:rsid w:val="008F1836"/>
    <w:rsid w:val="008F21D4"/>
    <w:rsid w:val="008F233D"/>
    <w:rsid w:val="008F2418"/>
    <w:rsid w:val="008F259B"/>
    <w:rsid w:val="008F2DEB"/>
    <w:rsid w:val="008F3776"/>
    <w:rsid w:val="008F4324"/>
    <w:rsid w:val="008F4521"/>
    <w:rsid w:val="008F4523"/>
    <w:rsid w:val="008F462A"/>
    <w:rsid w:val="008F4DBA"/>
    <w:rsid w:val="008F5379"/>
    <w:rsid w:val="008F53DC"/>
    <w:rsid w:val="008F5942"/>
    <w:rsid w:val="008F62F3"/>
    <w:rsid w:val="008F6C2C"/>
    <w:rsid w:val="008F775D"/>
    <w:rsid w:val="008F7966"/>
    <w:rsid w:val="008F7968"/>
    <w:rsid w:val="008F7CAE"/>
    <w:rsid w:val="008F7FA3"/>
    <w:rsid w:val="0090029D"/>
    <w:rsid w:val="009015C5"/>
    <w:rsid w:val="009016C3"/>
    <w:rsid w:val="00901D1D"/>
    <w:rsid w:val="009025FD"/>
    <w:rsid w:val="00902DFA"/>
    <w:rsid w:val="00903072"/>
    <w:rsid w:val="0090336A"/>
    <w:rsid w:val="00903AA7"/>
    <w:rsid w:val="00903AF6"/>
    <w:rsid w:val="00903FCE"/>
    <w:rsid w:val="00904EB2"/>
    <w:rsid w:val="00904FE5"/>
    <w:rsid w:val="00905478"/>
    <w:rsid w:val="0090556D"/>
    <w:rsid w:val="009067EE"/>
    <w:rsid w:val="00906F20"/>
    <w:rsid w:val="00906FF9"/>
    <w:rsid w:val="00907943"/>
    <w:rsid w:val="00910E2C"/>
    <w:rsid w:val="00911992"/>
    <w:rsid w:val="009121D3"/>
    <w:rsid w:val="00912349"/>
    <w:rsid w:val="009125EA"/>
    <w:rsid w:val="00912BD0"/>
    <w:rsid w:val="009130FB"/>
    <w:rsid w:val="0091355D"/>
    <w:rsid w:val="00913692"/>
    <w:rsid w:val="00913F14"/>
    <w:rsid w:val="00914B9E"/>
    <w:rsid w:val="00914C0A"/>
    <w:rsid w:val="00915B0C"/>
    <w:rsid w:val="00915D93"/>
    <w:rsid w:val="00916079"/>
    <w:rsid w:val="009166B9"/>
    <w:rsid w:val="00916A8A"/>
    <w:rsid w:val="00916B1D"/>
    <w:rsid w:val="00916CAC"/>
    <w:rsid w:val="00917477"/>
    <w:rsid w:val="009200B6"/>
    <w:rsid w:val="00920D93"/>
    <w:rsid w:val="00920E33"/>
    <w:rsid w:val="00921464"/>
    <w:rsid w:val="00921519"/>
    <w:rsid w:val="00921CF0"/>
    <w:rsid w:val="009226E4"/>
    <w:rsid w:val="00922911"/>
    <w:rsid w:val="00922E20"/>
    <w:rsid w:val="0092310A"/>
    <w:rsid w:val="0092311C"/>
    <w:rsid w:val="00923932"/>
    <w:rsid w:val="00923A60"/>
    <w:rsid w:val="00924CDB"/>
    <w:rsid w:val="00925194"/>
    <w:rsid w:val="0092547F"/>
    <w:rsid w:val="009258DD"/>
    <w:rsid w:val="00925B7F"/>
    <w:rsid w:val="00926BA3"/>
    <w:rsid w:val="00926FD6"/>
    <w:rsid w:val="009273A2"/>
    <w:rsid w:val="0092741B"/>
    <w:rsid w:val="00927F68"/>
    <w:rsid w:val="00931CAD"/>
    <w:rsid w:val="00932859"/>
    <w:rsid w:val="009328B8"/>
    <w:rsid w:val="00932B42"/>
    <w:rsid w:val="00932F05"/>
    <w:rsid w:val="00933724"/>
    <w:rsid w:val="00933CF1"/>
    <w:rsid w:val="00934014"/>
    <w:rsid w:val="009340A9"/>
    <w:rsid w:val="0093415A"/>
    <w:rsid w:val="00934578"/>
    <w:rsid w:val="00934D0C"/>
    <w:rsid w:val="009355EB"/>
    <w:rsid w:val="00935862"/>
    <w:rsid w:val="00935AC7"/>
    <w:rsid w:val="00935BDB"/>
    <w:rsid w:val="00935C2C"/>
    <w:rsid w:val="009361C1"/>
    <w:rsid w:val="009364C2"/>
    <w:rsid w:val="009366B0"/>
    <w:rsid w:val="00936D9B"/>
    <w:rsid w:val="00940AA5"/>
    <w:rsid w:val="0094289C"/>
    <w:rsid w:val="00944ACF"/>
    <w:rsid w:val="00944DF5"/>
    <w:rsid w:val="00944F2B"/>
    <w:rsid w:val="00945AE8"/>
    <w:rsid w:val="009473EE"/>
    <w:rsid w:val="009476CE"/>
    <w:rsid w:val="00947A84"/>
    <w:rsid w:val="00947D6E"/>
    <w:rsid w:val="009507C8"/>
    <w:rsid w:val="00950F40"/>
    <w:rsid w:val="009512F1"/>
    <w:rsid w:val="00951747"/>
    <w:rsid w:val="00952BA6"/>
    <w:rsid w:val="00952DDF"/>
    <w:rsid w:val="009530A9"/>
    <w:rsid w:val="00953208"/>
    <w:rsid w:val="00953407"/>
    <w:rsid w:val="00953CC0"/>
    <w:rsid w:val="0095402D"/>
    <w:rsid w:val="00954256"/>
    <w:rsid w:val="00954941"/>
    <w:rsid w:val="00954982"/>
    <w:rsid w:val="00954DED"/>
    <w:rsid w:val="00955162"/>
    <w:rsid w:val="0095557A"/>
    <w:rsid w:val="0095557C"/>
    <w:rsid w:val="0095570A"/>
    <w:rsid w:val="00956414"/>
    <w:rsid w:val="009568D1"/>
    <w:rsid w:val="00956CDB"/>
    <w:rsid w:val="009571B7"/>
    <w:rsid w:val="00957303"/>
    <w:rsid w:val="00957F0B"/>
    <w:rsid w:val="00960665"/>
    <w:rsid w:val="00960B12"/>
    <w:rsid w:val="00960BED"/>
    <w:rsid w:val="00961211"/>
    <w:rsid w:val="009616FF"/>
    <w:rsid w:val="00961771"/>
    <w:rsid w:val="00961E70"/>
    <w:rsid w:val="00962166"/>
    <w:rsid w:val="0096252D"/>
    <w:rsid w:val="00962533"/>
    <w:rsid w:val="00962617"/>
    <w:rsid w:val="00962B04"/>
    <w:rsid w:val="00962F25"/>
    <w:rsid w:val="0096340C"/>
    <w:rsid w:val="00963957"/>
    <w:rsid w:val="00963B59"/>
    <w:rsid w:val="00963BB4"/>
    <w:rsid w:val="00963F21"/>
    <w:rsid w:val="009645D7"/>
    <w:rsid w:val="00964645"/>
    <w:rsid w:val="009646CF"/>
    <w:rsid w:val="0096537E"/>
    <w:rsid w:val="009666B0"/>
    <w:rsid w:val="00966E31"/>
    <w:rsid w:val="00966E65"/>
    <w:rsid w:val="00967FEE"/>
    <w:rsid w:val="009703E0"/>
    <w:rsid w:val="00970635"/>
    <w:rsid w:val="00971109"/>
    <w:rsid w:val="00971A48"/>
    <w:rsid w:val="00971DCD"/>
    <w:rsid w:val="0097278D"/>
    <w:rsid w:val="00972B3B"/>
    <w:rsid w:val="00972CD8"/>
    <w:rsid w:val="00972D3E"/>
    <w:rsid w:val="00973424"/>
    <w:rsid w:val="00973900"/>
    <w:rsid w:val="00973A28"/>
    <w:rsid w:val="009746EB"/>
    <w:rsid w:val="00974D14"/>
    <w:rsid w:val="00974E43"/>
    <w:rsid w:val="0097538F"/>
    <w:rsid w:val="0097578F"/>
    <w:rsid w:val="009759F9"/>
    <w:rsid w:val="00975D32"/>
    <w:rsid w:val="0097682A"/>
    <w:rsid w:val="009779C8"/>
    <w:rsid w:val="009779E1"/>
    <w:rsid w:val="00980648"/>
    <w:rsid w:val="009809B1"/>
    <w:rsid w:val="009809C2"/>
    <w:rsid w:val="0098163F"/>
    <w:rsid w:val="009817D4"/>
    <w:rsid w:val="009819D3"/>
    <w:rsid w:val="00981D01"/>
    <w:rsid w:val="00982999"/>
    <w:rsid w:val="00982A29"/>
    <w:rsid w:val="00982A7F"/>
    <w:rsid w:val="00982D22"/>
    <w:rsid w:val="0098353C"/>
    <w:rsid w:val="009837F2"/>
    <w:rsid w:val="009839CA"/>
    <w:rsid w:val="00983F70"/>
    <w:rsid w:val="0098433E"/>
    <w:rsid w:val="00984D21"/>
    <w:rsid w:val="00984D35"/>
    <w:rsid w:val="00984D98"/>
    <w:rsid w:val="00985915"/>
    <w:rsid w:val="00985D6C"/>
    <w:rsid w:val="00985EA1"/>
    <w:rsid w:val="009868BA"/>
    <w:rsid w:val="0098748A"/>
    <w:rsid w:val="009878F2"/>
    <w:rsid w:val="0099009A"/>
    <w:rsid w:val="009902A2"/>
    <w:rsid w:val="00990496"/>
    <w:rsid w:val="009921E1"/>
    <w:rsid w:val="00992217"/>
    <w:rsid w:val="00992226"/>
    <w:rsid w:val="00992C1E"/>
    <w:rsid w:val="00992DB7"/>
    <w:rsid w:val="00992DC8"/>
    <w:rsid w:val="00992FD8"/>
    <w:rsid w:val="00993392"/>
    <w:rsid w:val="009937E6"/>
    <w:rsid w:val="00993A7C"/>
    <w:rsid w:val="00993B10"/>
    <w:rsid w:val="009954E4"/>
    <w:rsid w:val="00995916"/>
    <w:rsid w:val="00995AE2"/>
    <w:rsid w:val="00995DB4"/>
    <w:rsid w:val="00995EE6"/>
    <w:rsid w:val="009963A0"/>
    <w:rsid w:val="009964EC"/>
    <w:rsid w:val="00996B5E"/>
    <w:rsid w:val="00996C7F"/>
    <w:rsid w:val="00996E87"/>
    <w:rsid w:val="00996F74"/>
    <w:rsid w:val="00997063"/>
    <w:rsid w:val="00997278"/>
    <w:rsid w:val="009977D9"/>
    <w:rsid w:val="009979DF"/>
    <w:rsid w:val="00997B62"/>
    <w:rsid w:val="00997C1E"/>
    <w:rsid w:val="00997CCC"/>
    <w:rsid w:val="00997F80"/>
    <w:rsid w:val="009A02AC"/>
    <w:rsid w:val="009A0661"/>
    <w:rsid w:val="009A0793"/>
    <w:rsid w:val="009A0C0C"/>
    <w:rsid w:val="009A0E67"/>
    <w:rsid w:val="009A0F48"/>
    <w:rsid w:val="009A1A1F"/>
    <w:rsid w:val="009A374F"/>
    <w:rsid w:val="009A3D03"/>
    <w:rsid w:val="009A3DA3"/>
    <w:rsid w:val="009A45AC"/>
    <w:rsid w:val="009A56C5"/>
    <w:rsid w:val="009A638F"/>
    <w:rsid w:val="009A6AF0"/>
    <w:rsid w:val="009A75B7"/>
    <w:rsid w:val="009B09AD"/>
    <w:rsid w:val="009B110F"/>
    <w:rsid w:val="009B1760"/>
    <w:rsid w:val="009B1830"/>
    <w:rsid w:val="009B1A21"/>
    <w:rsid w:val="009B3A21"/>
    <w:rsid w:val="009B3CF7"/>
    <w:rsid w:val="009B3E42"/>
    <w:rsid w:val="009B3F51"/>
    <w:rsid w:val="009B400B"/>
    <w:rsid w:val="009B4120"/>
    <w:rsid w:val="009B45AD"/>
    <w:rsid w:val="009B4B12"/>
    <w:rsid w:val="009B4EFB"/>
    <w:rsid w:val="009B57E4"/>
    <w:rsid w:val="009B6050"/>
    <w:rsid w:val="009B681F"/>
    <w:rsid w:val="009B6D18"/>
    <w:rsid w:val="009B6E03"/>
    <w:rsid w:val="009B7D77"/>
    <w:rsid w:val="009B7EA1"/>
    <w:rsid w:val="009C012B"/>
    <w:rsid w:val="009C0757"/>
    <w:rsid w:val="009C07B4"/>
    <w:rsid w:val="009C150A"/>
    <w:rsid w:val="009C1BAB"/>
    <w:rsid w:val="009C261C"/>
    <w:rsid w:val="009C2B3B"/>
    <w:rsid w:val="009C2CD6"/>
    <w:rsid w:val="009C3320"/>
    <w:rsid w:val="009C33CC"/>
    <w:rsid w:val="009C3CCC"/>
    <w:rsid w:val="009C5521"/>
    <w:rsid w:val="009C5C51"/>
    <w:rsid w:val="009C66CA"/>
    <w:rsid w:val="009C7DF0"/>
    <w:rsid w:val="009D06C9"/>
    <w:rsid w:val="009D06ED"/>
    <w:rsid w:val="009D0DFC"/>
    <w:rsid w:val="009D1401"/>
    <w:rsid w:val="009D1472"/>
    <w:rsid w:val="009D188E"/>
    <w:rsid w:val="009D18A3"/>
    <w:rsid w:val="009D1ADB"/>
    <w:rsid w:val="009D1D91"/>
    <w:rsid w:val="009D1EC7"/>
    <w:rsid w:val="009D23CB"/>
    <w:rsid w:val="009D2C9E"/>
    <w:rsid w:val="009D2FD8"/>
    <w:rsid w:val="009D337A"/>
    <w:rsid w:val="009D4343"/>
    <w:rsid w:val="009D464F"/>
    <w:rsid w:val="009D4832"/>
    <w:rsid w:val="009D4847"/>
    <w:rsid w:val="009D52E2"/>
    <w:rsid w:val="009D58C5"/>
    <w:rsid w:val="009D6364"/>
    <w:rsid w:val="009D67F6"/>
    <w:rsid w:val="009D6D41"/>
    <w:rsid w:val="009D7046"/>
    <w:rsid w:val="009D78CA"/>
    <w:rsid w:val="009E173E"/>
    <w:rsid w:val="009E2EF4"/>
    <w:rsid w:val="009E3C0B"/>
    <w:rsid w:val="009E45B4"/>
    <w:rsid w:val="009E48CD"/>
    <w:rsid w:val="009E4C33"/>
    <w:rsid w:val="009E537D"/>
    <w:rsid w:val="009E6645"/>
    <w:rsid w:val="009E672B"/>
    <w:rsid w:val="009E6C13"/>
    <w:rsid w:val="009E729B"/>
    <w:rsid w:val="009E75D1"/>
    <w:rsid w:val="009E7695"/>
    <w:rsid w:val="009E7A33"/>
    <w:rsid w:val="009E7DBD"/>
    <w:rsid w:val="009F030D"/>
    <w:rsid w:val="009F05B5"/>
    <w:rsid w:val="009F0711"/>
    <w:rsid w:val="009F0A35"/>
    <w:rsid w:val="009F0F2E"/>
    <w:rsid w:val="009F0FDC"/>
    <w:rsid w:val="009F1AB4"/>
    <w:rsid w:val="009F1BA8"/>
    <w:rsid w:val="009F1CD3"/>
    <w:rsid w:val="009F2768"/>
    <w:rsid w:val="009F2897"/>
    <w:rsid w:val="009F31FE"/>
    <w:rsid w:val="009F389A"/>
    <w:rsid w:val="009F3DDA"/>
    <w:rsid w:val="009F4521"/>
    <w:rsid w:val="009F4BA7"/>
    <w:rsid w:val="009F4C2C"/>
    <w:rsid w:val="009F5349"/>
    <w:rsid w:val="009F6511"/>
    <w:rsid w:val="009F656B"/>
    <w:rsid w:val="009F65E7"/>
    <w:rsid w:val="009F6A48"/>
    <w:rsid w:val="009F6B2F"/>
    <w:rsid w:val="009F6C23"/>
    <w:rsid w:val="009F6DE5"/>
    <w:rsid w:val="009F78D6"/>
    <w:rsid w:val="009F7ED6"/>
    <w:rsid w:val="00A004E0"/>
    <w:rsid w:val="00A007A7"/>
    <w:rsid w:val="00A007E4"/>
    <w:rsid w:val="00A008BF"/>
    <w:rsid w:val="00A01046"/>
    <w:rsid w:val="00A02292"/>
    <w:rsid w:val="00A02344"/>
    <w:rsid w:val="00A02732"/>
    <w:rsid w:val="00A038FA"/>
    <w:rsid w:val="00A03947"/>
    <w:rsid w:val="00A04543"/>
    <w:rsid w:val="00A046FF"/>
    <w:rsid w:val="00A04828"/>
    <w:rsid w:val="00A0495A"/>
    <w:rsid w:val="00A052FE"/>
    <w:rsid w:val="00A05E1B"/>
    <w:rsid w:val="00A06CDC"/>
    <w:rsid w:val="00A06F9F"/>
    <w:rsid w:val="00A076A3"/>
    <w:rsid w:val="00A10125"/>
    <w:rsid w:val="00A10A28"/>
    <w:rsid w:val="00A10BE1"/>
    <w:rsid w:val="00A10BE8"/>
    <w:rsid w:val="00A113F2"/>
    <w:rsid w:val="00A11B67"/>
    <w:rsid w:val="00A11BB6"/>
    <w:rsid w:val="00A11BCD"/>
    <w:rsid w:val="00A11C93"/>
    <w:rsid w:val="00A12139"/>
    <w:rsid w:val="00A12EA4"/>
    <w:rsid w:val="00A12F50"/>
    <w:rsid w:val="00A12FF1"/>
    <w:rsid w:val="00A138B1"/>
    <w:rsid w:val="00A14051"/>
    <w:rsid w:val="00A143B9"/>
    <w:rsid w:val="00A15074"/>
    <w:rsid w:val="00A163B4"/>
    <w:rsid w:val="00A167AA"/>
    <w:rsid w:val="00A168A7"/>
    <w:rsid w:val="00A16BE6"/>
    <w:rsid w:val="00A1705D"/>
    <w:rsid w:val="00A17746"/>
    <w:rsid w:val="00A1796D"/>
    <w:rsid w:val="00A179DB"/>
    <w:rsid w:val="00A17C05"/>
    <w:rsid w:val="00A17E4A"/>
    <w:rsid w:val="00A201CF"/>
    <w:rsid w:val="00A20488"/>
    <w:rsid w:val="00A204C2"/>
    <w:rsid w:val="00A21921"/>
    <w:rsid w:val="00A21EF6"/>
    <w:rsid w:val="00A23243"/>
    <w:rsid w:val="00A23521"/>
    <w:rsid w:val="00A23B04"/>
    <w:rsid w:val="00A24341"/>
    <w:rsid w:val="00A245C4"/>
    <w:rsid w:val="00A25118"/>
    <w:rsid w:val="00A25CF8"/>
    <w:rsid w:val="00A25D9C"/>
    <w:rsid w:val="00A25E9C"/>
    <w:rsid w:val="00A261A9"/>
    <w:rsid w:val="00A30015"/>
    <w:rsid w:val="00A30047"/>
    <w:rsid w:val="00A30392"/>
    <w:rsid w:val="00A30902"/>
    <w:rsid w:val="00A30A00"/>
    <w:rsid w:val="00A31ADD"/>
    <w:rsid w:val="00A322F8"/>
    <w:rsid w:val="00A32D71"/>
    <w:rsid w:val="00A33969"/>
    <w:rsid w:val="00A33E82"/>
    <w:rsid w:val="00A3448C"/>
    <w:rsid w:val="00A3482B"/>
    <w:rsid w:val="00A34BB5"/>
    <w:rsid w:val="00A34E1B"/>
    <w:rsid w:val="00A3504B"/>
    <w:rsid w:val="00A35E7D"/>
    <w:rsid w:val="00A3666C"/>
    <w:rsid w:val="00A3718D"/>
    <w:rsid w:val="00A37474"/>
    <w:rsid w:val="00A37EA4"/>
    <w:rsid w:val="00A40261"/>
    <w:rsid w:val="00A4029F"/>
    <w:rsid w:val="00A40361"/>
    <w:rsid w:val="00A41145"/>
    <w:rsid w:val="00A4159E"/>
    <w:rsid w:val="00A4268E"/>
    <w:rsid w:val="00A4289A"/>
    <w:rsid w:val="00A429EF"/>
    <w:rsid w:val="00A42F05"/>
    <w:rsid w:val="00A43CEC"/>
    <w:rsid w:val="00A43DF2"/>
    <w:rsid w:val="00A444AF"/>
    <w:rsid w:val="00A44A27"/>
    <w:rsid w:val="00A44B4E"/>
    <w:rsid w:val="00A45335"/>
    <w:rsid w:val="00A45823"/>
    <w:rsid w:val="00A45DAF"/>
    <w:rsid w:val="00A4696A"/>
    <w:rsid w:val="00A46DC6"/>
    <w:rsid w:val="00A47347"/>
    <w:rsid w:val="00A500ED"/>
    <w:rsid w:val="00A50271"/>
    <w:rsid w:val="00A502BE"/>
    <w:rsid w:val="00A50B6C"/>
    <w:rsid w:val="00A50C90"/>
    <w:rsid w:val="00A512D4"/>
    <w:rsid w:val="00A524D1"/>
    <w:rsid w:val="00A528F8"/>
    <w:rsid w:val="00A52C94"/>
    <w:rsid w:val="00A52E6D"/>
    <w:rsid w:val="00A52F3C"/>
    <w:rsid w:val="00A52F8F"/>
    <w:rsid w:val="00A532D7"/>
    <w:rsid w:val="00A54832"/>
    <w:rsid w:val="00A55FAD"/>
    <w:rsid w:val="00A567F6"/>
    <w:rsid w:val="00A56D33"/>
    <w:rsid w:val="00A57486"/>
    <w:rsid w:val="00A57610"/>
    <w:rsid w:val="00A578B7"/>
    <w:rsid w:val="00A578E3"/>
    <w:rsid w:val="00A579BF"/>
    <w:rsid w:val="00A57A68"/>
    <w:rsid w:val="00A605C3"/>
    <w:rsid w:val="00A60E82"/>
    <w:rsid w:val="00A6138F"/>
    <w:rsid w:val="00A61C9C"/>
    <w:rsid w:val="00A6258E"/>
    <w:rsid w:val="00A62DA7"/>
    <w:rsid w:val="00A62DF6"/>
    <w:rsid w:val="00A63763"/>
    <w:rsid w:val="00A639C0"/>
    <w:rsid w:val="00A63AB7"/>
    <w:rsid w:val="00A6407B"/>
    <w:rsid w:val="00A6472E"/>
    <w:rsid w:val="00A64AF0"/>
    <w:rsid w:val="00A64C79"/>
    <w:rsid w:val="00A64E80"/>
    <w:rsid w:val="00A64ED6"/>
    <w:rsid w:val="00A65AAA"/>
    <w:rsid w:val="00A66074"/>
    <w:rsid w:val="00A664DA"/>
    <w:rsid w:val="00A66552"/>
    <w:rsid w:val="00A6695B"/>
    <w:rsid w:val="00A66A77"/>
    <w:rsid w:val="00A66C87"/>
    <w:rsid w:val="00A671FB"/>
    <w:rsid w:val="00A675A1"/>
    <w:rsid w:val="00A675E9"/>
    <w:rsid w:val="00A67CE6"/>
    <w:rsid w:val="00A711B3"/>
    <w:rsid w:val="00A72391"/>
    <w:rsid w:val="00A7276D"/>
    <w:rsid w:val="00A72955"/>
    <w:rsid w:val="00A729CF"/>
    <w:rsid w:val="00A72EAB"/>
    <w:rsid w:val="00A73CE4"/>
    <w:rsid w:val="00A747C2"/>
    <w:rsid w:val="00A7499C"/>
    <w:rsid w:val="00A74A6C"/>
    <w:rsid w:val="00A74BFB"/>
    <w:rsid w:val="00A74C85"/>
    <w:rsid w:val="00A750F9"/>
    <w:rsid w:val="00A75188"/>
    <w:rsid w:val="00A76619"/>
    <w:rsid w:val="00A768F8"/>
    <w:rsid w:val="00A76FDF"/>
    <w:rsid w:val="00A772F5"/>
    <w:rsid w:val="00A774D6"/>
    <w:rsid w:val="00A77F79"/>
    <w:rsid w:val="00A80969"/>
    <w:rsid w:val="00A80A52"/>
    <w:rsid w:val="00A816EE"/>
    <w:rsid w:val="00A816FD"/>
    <w:rsid w:val="00A81840"/>
    <w:rsid w:val="00A81A7A"/>
    <w:rsid w:val="00A82238"/>
    <w:rsid w:val="00A82353"/>
    <w:rsid w:val="00A8254B"/>
    <w:rsid w:val="00A825D3"/>
    <w:rsid w:val="00A8266A"/>
    <w:rsid w:val="00A82859"/>
    <w:rsid w:val="00A8305E"/>
    <w:rsid w:val="00A830E6"/>
    <w:rsid w:val="00A8325B"/>
    <w:rsid w:val="00A834B9"/>
    <w:rsid w:val="00A836CF"/>
    <w:rsid w:val="00A83D1D"/>
    <w:rsid w:val="00A84B6E"/>
    <w:rsid w:val="00A85685"/>
    <w:rsid w:val="00A856C6"/>
    <w:rsid w:val="00A85E30"/>
    <w:rsid w:val="00A85EA4"/>
    <w:rsid w:val="00A86334"/>
    <w:rsid w:val="00A8640F"/>
    <w:rsid w:val="00A86CE1"/>
    <w:rsid w:val="00A86F9B"/>
    <w:rsid w:val="00A873E1"/>
    <w:rsid w:val="00A87B4D"/>
    <w:rsid w:val="00A903BD"/>
    <w:rsid w:val="00A904F4"/>
    <w:rsid w:val="00A911E7"/>
    <w:rsid w:val="00A9120C"/>
    <w:rsid w:val="00A9167D"/>
    <w:rsid w:val="00A91996"/>
    <w:rsid w:val="00A9205E"/>
    <w:rsid w:val="00A92271"/>
    <w:rsid w:val="00A9296E"/>
    <w:rsid w:val="00A92C7A"/>
    <w:rsid w:val="00A93A44"/>
    <w:rsid w:val="00A96971"/>
    <w:rsid w:val="00A96BB7"/>
    <w:rsid w:val="00AA0BA3"/>
    <w:rsid w:val="00AA0EE1"/>
    <w:rsid w:val="00AA17BF"/>
    <w:rsid w:val="00AA2654"/>
    <w:rsid w:val="00AA2D19"/>
    <w:rsid w:val="00AA3081"/>
    <w:rsid w:val="00AA31ED"/>
    <w:rsid w:val="00AA33A5"/>
    <w:rsid w:val="00AA34A3"/>
    <w:rsid w:val="00AA3AA6"/>
    <w:rsid w:val="00AA3BBF"/>
    <w:rsid w:val="00AA3FD8"/>
    <w:rsid w:val="00AA4116"/>
    <w:rsid w:val="00AA41D0"/>
    <w:rsid w:val="00AA43C0"/>
    <w:rsid w:val="00AA5536"/>
    <w:rsid w:val="00AA55A5"/>
    <w:rsid w:val="00AA569B"/>
    <w:rsid w:val="00AA59CB"/>
    <w:rsid w:val="00AA6BAF"/>
    <w:rsid w:val="00AA7750"/>
    <w:rsid w:val="00AA7FA2"/>
    <w:rsid w:val="00AB06EF"/>
    <w:rsid w:val="00AB1022"/>
    <w:rsid w:val="00AB1A8B"/>
    <w:rsid w:val="00AB2672"/>
    <w:rsid w:val="00AB2F18"/>
    <w:rsid w:val="00AB2F93"/>
    <w:rsid w:val="00AB3C88"/>
    <w:rsid w:val="00AB3FAF"/>
    <w:rsid w:val="00AB4C2D"/>
    <w:rsid w:val="00AB52ED"/>
    <w:rsid w:val="00AB5BD7"/>
    <w:rsid w:val="00AB6616"/>
    <w:rsid w:val="00AB725D"/>
    <w:rsid w:val="00AB75B8"/>
    <w:rsid w:val="00AB7FC1"/>
    <w:rsid w:val="00AC00D5"/>
    <w:rsid w:val="00AC0DD0"/>
    <w:rsid w:val="00AC2F9A"/>
    <w:rsid w:val="00AC44E2"/>
    <w:rsid w:val="00AC44FF"/>
    <w:rsid w:val="00AC5720"/>
    <w:rsid w:val="00AC6548"/>
    <w:rsid w:val="00AC6E22"/>
    <w:rsid w:val="00AC6FF9"/>
    <w:rsid w:val="00AC7028"/>
    <w:rsid w:val="00AC722E"/>
    <w:rsid w:val="00AC767C"/>
    <w:rsid w:val="00AC7B2F"/>
    <w:rsid w:val="00AC7C1B"/>
    <w:rsid w:val="00AD05A6"/>
    <w:rsid w:val="00AD0616"/>
    <w:rsid w:val="00AD0D4D"/>
    <w:rsid w:val="00AD10AD"/>
    <w:rsid w:val="00AD10BC"/>
    <w:rsid w:val="00AD1577"/>
    <w:rsid w:val="00AD1833"/>
    <w:rsid w:val="00AD19CC"/>
    <w:rsid w:val="00AD1D88"/>
    <w:rsid w:val="00AD1EEE"/>
    <w:rsid w:val="00AD214E"/>
    <w:rsid w:val="00AD2232"/>
    <w:rsid w:val="00AD3339"/>
    <w:rsid w:val="00AD3C88"/>
    <w:rsid w:val="00AD3F0D"/>
    <w:rsid w:val="00AD4CE8"/>
    <w:rsid w:val="00AD54C8"/>
    <w:rsid w:val="00AD56C6"/>
    <w:rsid w:val="00AD5A1B"/>
    <w:rsid w:val="00AD5B61"/>
    <w:rsid w:val="00AD5E92"/>
    <w:rsid w:val="00AD6204"/>
    <w:rsid w:val="00AD6363"/>
    <w:rsid w:val="00AD6577"/>
    <w:rsid w:val="00AD7DE9"/>
    <w:rsid w:val="00AE0A2B"/>
    <w:rsid w:val="00AE0B70"/>
    <w:rsid w:val="00AE258D"/>
    <w:rsid w:val="00AE26C9"/>
    <w:rsid w:val="00AE30E1"/>
    <w:rsid w:val="00AE35E1"/>
    <w:rsid w:val="00AE3B4F"/>
    <w:rsid w:val="00AE5571"/>
    <w:rsid w:val="00AE5B1D"/>
    <w:rsid w:val="00AE5D66"/>
    <w:rsid w:val="00AE6137"/>
    <w:rsid w:val="00AE65AE"/>
    <w:rsid w:val="00AE6B3C"/>
    <w:rsid w:val="00AE7766"/>
    <w:rsid w:val="00AE77C5"/>
    <w:rsid w:val="00AE7E05"/>
    <w:rsid w:val="00AF00B6"/>
    <w:rsid w:val="00AF11E2"/>
    <w:rsid w:val="00AF15E5"/>
    <w:rsid w:val="00AF1B88"/>
    <w:rsid w:val="00AF21EB"/>
    <w:rsid w:val="00AF2315"/>
    <w:rsid w:val="00AF3267"/>
    <w:rsid w:val="00AF336E"/>
    <w:rsid w:val="00AF3385"/>
    <w:rsid w:val="00AF3B2D"/>
    <w:rsid w:val="00AF3BEA"/>
    <w:rsid w:val="00AF3FE4"/>
    <w:rsid w:val="00AF4509"/>
    <w:rsid w:val="00AF4755"/>
    <w:rsid w:val="00AF4BE4"/>
    <w:rsid w:val="00AF6034"/>
    <w:rsid w:val="00AF6104"/>
    <w:rsid w:val="00AF66F3"/>
    <w:rsid w:val="00AF6EEA"/>
    <w:rsid w:val="00AF77E6"/>
    <w:rsid w:val="00B0070C"/>
    <w:rsid w:val="00B00A94"/>
    <w:rsid w:val="00B00AA0"/>
    <w:rsid w:val="00B01306"/>
    <w:rsid w:val="00B0168D"/>
    <w:rsid w:val="00B01FA0"/>
    <w:rsid w:val="00B03295"/>
    <w:rsid w:val="00B03367"/>
    <w:rsid w:val="00B035EF"/>
    <w:rsid w:val="00B03983"/>
    <w:rsid w:val="00B0401A"/>
    <w:rsid w:val="00B04027"/>
    <w:rsid w:val="00B0421B"/>
    <w:rsid w:val="00B0428D"/>
    <w:rsid w:val="00B044CE"/>
    <w:rsid w:val="00B0494B"/>
    <w:rsid w:val="00B04AAC"/>
    <w:rsid w:val="00B04B44"/>
    <w:rsid w:val="00B04B91"/>
    <w:rsid w:val="00B052E4"/>
    <w:rsid w:val="00B05BEE"/>
    <w:rsid w:val="00B05F0C"/>
    <w:rsid w:val="00B06306"/>
    <w:rsid w:val="00B06912"/>
    <w:rsid w:val="00B0695D"/>
    <w:rsid w:val="00B069AA"/>
    <w:rsid w:val="00B075DA"/>
    <w:rsid w:val="00B079FB"/>
    <w:rsid w:val="00B07C17"/>
    <w:rsid w:val="00B10977"/>
    <w:rsid w:val="00B11B15"/>
    <w:rsid w:val="00B12039"/>
    <w:rsid w:val="00B12112"/>
    <w:rsid w:val="00B1270A"/>
    <w:rsid w:val="00B12F14"/>
    <w:rsid w:val="00B13886"/>
    <w:rsid w:val="00B13C6E"/>
    <w:rsid w:val="00B13D8E"/>
    <w:rsid w:val="00B13F6C"/>
    <w:rsid w:val="00B14CBF"/>
    <w:rsid w:val="00B14F40"/>
    <w:rsid w:val="00B15254"/>
    <w:rsid w:val="00B166BE"/>
    <w:rsid w:val="00B16997"/>
    <w:rsid w:val="00B173A5"/>
    <w:rsid w:val="00B176DF"/>
    <w:rsid w:val="00B17C4B"/>
    <w:rsid w:val="00B20098"/>
    <w:rsid w:val="00B2018A"/>
    <w:rsid w:val="00B205B2"/>
    <w:rsid w:val="00B20721"/>
    <w:rsid w:val="00B20D17"/>
    <w:rsid w:val="00B20E54"/>
    <w:rsid w:val="00B21C52"/>
    <w:rsid w:val="00B23333"/>
    <w:rsid w:val="00B23359"/>
    <w:rsid w:val="00B238A0"/>
    <w:rsid w:val="00B23969"/>
    <w:rsid w:val="00B239FF"/>
    <w:rsid w:val="00B23B49"/>
    <w:rsid w:val="00B250D4"/>
    <w:rsid w:val="00B2515A"/>
    <w:rsid w:val="00B25801"/>
    <w:rsid w:val="00B266DB"/>
    <w:rsid w:val="00B268D9"/>
    <w:rsid w:val="00B26A19"/>
    <w:rsid w:val="00B30153"/>
    <w:rsid w:val="00B3147F"/>
    <w:rsid w:val="00B31839"/>
    <w:rsid w:val="00B31C34"/>
    <w:rsid w:val="00B31FC6"/>
    <w:rsid w:val="00B32BB1"/>
    <w:rsid w:val="00B32D48"/>
    <w:rsid w:val="00B32F26"/>
    <w:rsid w:val="00B340CF"/>
    <w:rsid w:val="00B345BF"/>
    <w:rsid w:val="00B34C75"/>
    <w:rsid w:val="00B35915"/>
    <w:rsid w:val="00B35D15"/>
    <w:rsid w:val="00B363E7"/>
    <w:rsid w:val="00B36B27"/>
    <w:rsid w:val="00B376DC"/>
    <w:rsid w:val="00B37A85"/>
    <w:rsid w:val="00B37AF7"/>
    <w:rsid w:val="00B409A6"/>
    <w:rsid w:val="00B409AA"/>
    <w:rsid w:val="00B40A6C"/>
    <w:rsid w:val="00B40C78"/>
    <w:rsid w:val="00B4146A"/>
    <w:rsid w:val="00B416A0"/>
    <w:rsid w:val="00B419C9"/>
    <w:rsid w:val="00B41A76"/>
    <w:rsid w:val="00B41E83"/>
    <w:rsid w:val="00B42011"/>
    <w:rsid w:val="00B423BA"/>
    <w:rsid w:val="00B42ACA"/>
    <w:rsid w:val="00B442A5"/>
    <w:rsid w:val="00B4484B"/>
    <w:rsid w:val="00B44D8B"/>
    <w:rsid w:val="00B450EA"/>
    <w:rsid w:val="00B4550B"/>
    <w:rsid w:val="00B45793"/>
    <w:rsid w:val="00B46585"/>
    <w:rsid w:val="00B470F8"/>
    <w:rsid w:val="00B4715A"/>
    <w:rsid w:val="00B47757"/>
    <w:rsid w:val="00B47BA0"/>
    <w:rsid w:val="00B5085D"/>
    <w:rsid w:val="00B50EDA"/>
    <w:rsid w:val="00B5203F"/>
    <w:rsid w:val="00B528E3"/>
    <w:rsid w:val="00B52E09"/>
    <w:rsid w:val="00B534A9"/>
    <w:rsid w:val="00B536FE"/>
    <w:rsid w:val="00B539FB"/>
    <w:rsid w:val="00B544C4"/>
    <w:rsid w:val="00B54750"/>
    <w:rsid w:val="00B54790"/>
    <w:rsid w:val="00B54811"/>
    <w:rsid w:val="00B55644"/>
    <w:rsid w:val="00B559F5"/>
    <w:rsid w:val="00B56E3A"/>
    <w:rsid w:val="00B56F92"/>
    <w:rsid w:val="00B5738D"/>
    <w:rsid w:val="00B573A2"/>
    <w:rsid w:val="00B573AC"/>
    <w:rsid w:val="00B600E4"/>
    <w:rsid w:val="00B60835"/>
    <w:rsid w:val="00B608F4"/>
    <w:rsid w:val="00B612BC"/>
    <w:rsid w:val="00B61BD2"/>
    <w:rsid w:val="00B62688"/>
    <w:rsid w:val="00B63052"/>
    <w:rsid w:val="00B635FF"/>
    <w:rsid w:val="00B650F6"/>
    <w:rsid w:val="00B65248"/>
    <w:rsid w:val="00B666A9"/>
    <w:rsid w:val="00B66E08"/>
    <w:rsid w:val="00B670E0"/>
    <w:rsid w:val="00B672B6"/>
    <w:rsid w:val="00B6731A"/>
    <w:rsid w:val="00B677AF"/>
    <w:rsid w:val="00B70990"/>
    <w:rsid w:val="00B70B9A"/>
    <w:rsid w:val="00B70F98"/>
    <w:rsid w:val="00B713A3"/>
    <w:rsid w:val="00B715DF"/>
    <w:rsid w:val="00B71B82"/>
    <w:rsid w:val="00B71D19"/>
    <w:rsid w:val="00B72155"/>
    <w:rsid w:val="00B724BB"/>
    <w:rsid w:val="00B726DD"/>
    <w:rsid w:val="00B728E3"/>
    <w:rsid w:val="00B73609"/>
    <w:rsid w:val="00B74B9D"/>
    <w:rsid w:val="00B75035"/>
    <w:rsid w:val="00B75182"/>
    <w:rsid w:val="00B75BC0"/>
    <w:rsid w:val="00B7612A"/>
    <w:rsid w:val="00B76196"/>
    <w:rsid w:val="00B77043"/>
    <w:rsid w:val="00B770B5"/>
    <w:rsid w:val="00B77160"/>
    <w:rsid w:val="00B77DC7"/>
    <w:rsid w:val="00B81038"/>
    <w:rsid w:val="00B8139E"/>
    <w:rsid w:val="00B8154A"/>
    <w:rsid w:val="00B81DB9"/>
    <w:rsid w:val="00B829D3"/>
    <w:rsid w:val="00B833B0"/>
    <w:rsid w:val="00B837E3"/>
    <w:rsid w:val="00B83985"/>
    <w:rsid w:val="00B8404B"/>
    <w:rsid w:val="00B843F4"/>
    <w:rsid w:val="00B8520E"/>
    <w:rsid w:val="00B85788"/>
    <w:rsid w:val="00B86BC3"/>
    <w:rsid w:val="00B87AEB"/>
    <w:rsid w:val="00B900D4"/>
    <w:rsid w:val="00B905E7"/>
    <w:rsid w:val="00B90677"/>
    <w:rsid w:val="00B91234"/>
    <w:rsid w:val="00B924E8"/>
    <w:rsid w:val="00B92C2F"/>
    <w:rsid w:val="00B930F0"/>
    <w:rsid w:val="00B93691"/>
    <w:rsid w:val="00B93AF4"/>
    <w:rsid w:val="00B95672"/>
    <w:rsid w:val="00B95709"/>
    <w:rsid w:val="00B960E4"/>
    <w:rsid w:val="00B967BC"/>
    <w:rsid w:val="00B975C6"/>
    <w:rsid w:val="00B9772B"/>
    <w:rsid w:val="00B977F4"/>
    <w:rsid w:val="00B97D47"/>
    <w:rsid w:val="00BA0531"/>
    <w:rsid w:val="00BA077A"/>
    <w:rsid w:val="00BA16D3"/>
    <w:rsid w:val="00BA1849"/>
    <w:rsid w:val="00BA2828"/>
    <w:rsid w:val="00BA38A6"/>
    <w:rsid w:val="00BA391E"/>
    <w:rsid w:val="00BA3D90"/>
    <w:rsid w:val="00BA3EB5"/>
    <w:rsid w:val="00BA40B4"/>
    <w:rsid w:val="00BA4362"/>
    <w:rsid w:val="00BA4B13"/>
    <w:rsid w:val="00BA4C33"/>
    <w:rsid w:val="00BA4F4C"/>
    <w:rsid w:val="00BA4FFD"/>
    <w:rsid w:val="00BA543E"/>
    <w:rsid w:val="00BA5A56"/>
    <w:rsid w:val="00BA7008"/>
    <w:rsid w:val="00BA752A"/>
    <w:rsid w:val="00BB0B18"/>
    <w:rsid w:val="00BB0C4A"/>
    <w:rsid w:val="00BB0FBA"/>
    <w:rsid w:val="00BB1244"/>
    <w:rsid w:val="00BB136C"/>
    <w:rsid w:val="00BB221F"/>
    <w:rsid w:val="00BB2314"/>
    <w:rsid w:val="00BB24EA"/>
    <w:rsid w:val="00BB2B5A"/>
    <w:rsid w:val="00BB2B88"/>
    <w:rsid w:val="00BB2C32"/>
    <w:rsid w:val="00BB2E25"/>
    <w:rsid w:val="00BB37F6"/>
    <w:rsid w:val="00BB3901"/>
    <w:rsid w:val="00BB3AF4"/>
    <w:rsid w:val="00BB4127"/>
    <w:rsid w:val="00BB4315"/>
    <w:rsid w:val="00BB459E"/>
    <w:rsid w:val="00BB46BC"/>
    <w:rsid w:val="00BB474E"/>
    <w:rsid w:val="00BB5AAA"/>
    <w:rsid w:val="00BB5D2B"/>
    <w:rsid w:val="00BB6301"/>
    <w:rsid w:val="00BB632A"/>
    <w:rsid w:val="00BB67FE"/>
    <w:rsid w:val="00BB6AB4"/>
    <w:rsid w:val="00BB73FC"/>
    <w:rsid w:val="00BB7747"/>
    <w:rsid w:val="00BB7AF7"/>
    <w:rsid w:val="00BB7DE6"/>
    <w:rsid w:val="00BC2545"/>
    <w:rsid w:val="00BC2D99"/>
    <w:rsid w:val="00BC34DB"/>
    <w:rsid w:val="00BC3600"/>
    <w:rsid w:val="00BC43BF"/>
    <w:rsid w:val="00BC4D5D"/>
    <w:rsid w:val="00BC52D5"/>
    <w:rsid w:val="00BC5C5B"/>
    <w:rsid w:val="00BC5E3F"/>
    <w:rsid w:val="00BC6079"/>
    <w:rsid w:val="00BC64DA"/>
    <w:rsid w:val="00BC67E0"/>
    <w:rsid w:val="00BC68D3"/>
    <w:rsid w:val="00BC6D7E"/>
    <w:rsid w:val="00BC72C0"/>
    <w:rsid w:val="00BC750C"/>
    <w:rsid w:val="00BC7A26"/>
    <w:rsid w:val="00BC7CCD"/>
    <w:rsid w:val="00BD0135"/>
    <w:rsid w:val="00BD097C"/>
    <w:rsid w:val="00BD0E32"/>
    <w:rsid w:val="00BD15F5"/>
    <w:rsid w:val="00BD1B83"/>
    <w:rsid w:val="00BD349D"/>
    <w:rsid w:val="00BD4231"/>
    <w:rsid w:val="00BD465D"/>
    <w:rsid w:val="00BD51CA"/>
    <w:rsid w:val="00BD552E"/>
    <w:rsid w:val="00BD5B75"/>
    <w:rsid w:val="00BD6013"/>
    <w:rsid w:val="00BD6394"/>
    <w:rsid w:val="00BD674C"/>
    <w:rsid w:val="00BD685F"/>
    <w:rsid w:val="00BD6920"/>
    <w:rsid w:val="00BD72DF"/>
    <w:rsid w:val="00BD7663"/>
    <w:rsid w:val="00BD7DF8"/>
    <w:rsid w:val="00BD7E10"/>
    <w:rsid w:val="00BE024F"/>
    <w:rsid w:val="00BE0301"/>
    <w:rsid w:val="00BE1679"/>
    <w:rsid w:val="00BE1B88"/>
    <w:rsid w:val="00BE1BF7"/>
    <w:rsid w:val="00BE1F97"/>
    <w:rsid w:val="00BE2221"/>
    <w:rsid w:val="00BE29C5"/>
    <w:rsid w:val="00BE2EAA"/>
    <w:rsid w:val="00BE3310"/>
    <w:rsid w:val="00BE4F54"/>
    <w:rsid w:val="00BE6A67"/>
    <w:rsid w:val="00BE6D4F"/>
    <w:rsid w:val="00BE75E2"/>
    <w:rsid w:val="00BE77D4"/>
    <w:rsid w:val="00BE78B1"/>
    <w:rsid w:val="00BE7C90"/>
    <w:rsid w:val="00BE7F28"/>
    <w:rsid w:val="00BF0B8D"/>
    <w:rsid w:val="00BF0F23"/>
    <w:rsid w:val="00BF16AD"/>
    <w:rsid w:val="00BF2309"/>
    <w:rsid w:val="00BF3374"/>
    <w:rsid w:val="00BF36E1"/>
    <w:rsid w:val="00BF36E2"/>
    <w:rsid w:val="00BF3707"/>
    <w:rsid w:val="00BF4C41"/>
    <w:rsid w:val="00BF5483"/>
    <w:rsid w:val="00BF5D84"/>
    <w:rsid w:val="00BF5FF4"/>
    <w:rsid w:val="00BF75D8"/>
    <w:rsid w:val="00BF769A"/>
    <w:rsid w:val="00BF7A4B"/>
    <w:rsid w:val="00C00BFC"/>
    <w:rsid w:val="00C00CC2"/>
    <w:rsid w:val="00C0107D"/>
    <w:rsid w:val="00C010D8"/>
    <w:rsid w:val="00C02273"/>
    <w:rsid w:val="00C023E2"/>
    <w:rsid w:val="00C0243D"/>
    <w:rsid w:val="00C024D3"/>
    <w:rsid w:val="00C02FDC"/>
    <w:rsid w:val="00C032D5"/>
    <w:rsid w:val="00C035D6"/>
    <w:rsid w:val="00C050D5"/>
    <w:rsid w:val="00C05F24"/>
    <w:rsid w:val="00C06103"/>
    <w:rsid w:val="00C073D5"/>
    <w:rsid w:val="00C10882"/>
    <w:rsid w:val="00C109EE"/>
    <w:rsid w:val="00C10A17"/>
    <w:rsid w:val="00C11283"/>
    <w:rsid w:val="00C11510"/>
    <w:rsid w:val="00C1176F"/>
    <w:rsid w:val="00C11ABB"/>
    <w:rsid w:val="00C11CD9"/>
    <w:rsid w:val="00C12953"/>
    <w:rsid w:val="00C12F52"/>
    <w:rsid w:val="00C13D89"/>
    <w:rsid w:val="00C13FED"/>
    <w:rsid w:val="00C140F1"/>
    <w:rsid w:val="00C14579"/>
    <w:rsid w:val="00C14878"/>
    <w:rsid w:val="00C14AEA"/>
    <w:rsid w:val="00C15525"/>
    <w:rsid w:val="00C157A7"/>
    <w:rsid w:val="00C159A2"/>
    <w:rsid w:val="00C15A7C"/>
    <w:rsid w:val="00C16538"/>
    <w:rsid w:val="00C16BEF"/>
    <w:rsid w:val="00C16D5A"/>
    <w:rsid w:val="00C16F31"/>
    <w:rsid w:val="00C17DFB"/>
    <w:rsid w:val="00C21602"/>
    <w:rsid w:val="00C219C9"/>
    <w:rsid w:val="00C21D4B"/>
    <w:rsid w:val="00C227D7"/>
    <w:rsid w:val="00C22897"/>
    <w:rsid w:val="00C23527"/>
    <w:rsid w:val="00C239AF"/>
    <w:rsid w:val="00C239B3"/>
    <w:rsid w:val="00C23AE3"/>
    <w:rsid w:val="00C24628"/>
    <w:rsid w:val="00C24CAA"/>
    <w:rsid w:val="00C24E5C"/>
    <w:rsid w:val="00C25034"/>
    <w:rsid w:val="00C262F2"/>
    <w:rsid w:val="00C26EB0"/>
    <w:rsid w:val="00C27590"/>
    <w:rsid w:val="00C30324"/>
    <w:rsid w:val="00C3040E"/>
    <w:rsid w:val="00C30A02"/>
    <w:rsid w:val="00C31CF0"/>
    <w:rsid w:val="00C33685"/>
    <w:rsid w:val="00C34A28"/>
    <w:rsid w:val="00C35D4A"/>
    <w:rsid w:val="00C3612A"/>
    <w:rsid w:val="00C366D9"/>
    <w:rsid w:val="00C36F93"/>
    <w:rsid w:val="00C37AA3"/>
    <w:rsid w:val="00C37D29"/>
    <w:rsid w:val="00C40135"/>
    <w:rsid w:val="00C40D77"/>
    <w:rsid w:val="00C4149A"/>
    <w:rsid w:val="00C41A26"/>
    <w:rsid w:val="00C41E82"/>
    <w:rsid w:val="00C41F45"/>
    <w:rsid w:val="00C422EF"/>
    <w:rsid w:val="00C422FE"/>
    <w:rsid w:val="00C42929"/>
    <w:rsid w:val="00C429AE"/>
    <w:rsid w:val="00C42B25"/>
    <w:rsid w:val="00C4366B"/>
    <w:rsid w:val="00C44164"/>
    <w:rsid w:val="00C442A1"/>
    <w:rsid w:val="00C44982"/>
    <w:rsid w:val="00C44D92"/>
    <w:rsid w:val="00C44DA0"/>
    <w:rsid w:val="00C44DE4"/>
    <w:rsid w:val="00C451E7"/>
    <w:rsid w:val="00C45344"/>
    <w:rsid w:val="00C453DA"/>
    <w:rsid w:val="00C4541B"/>
    <w:rsid w:val="00C45CE2"/>
    <w:rsid w:val="00C467EF"/>
    <w:rsid w:val="00C46935"/>
    <w:rsid w:val="00C4795D"/>
    <w:rsid w:val="00C479EF"/>
    <w:rsid w:val="00C47CCD"/>
    <w:rsid w:val="00C500A6"/>
    <w:rsid w:val="00C50C28"/>
    <w:rsid w:val="00C50E54"/>
    <w:rsid w:val="00C50EA9"/>
    <w:rsid w:val="00C536A0"/>
    <w:rsid w:val="00C540F8"/>
    <w:rsid w:val="00C5446F"/>
    <w:rsid w:val="00C546C4"/>
    <w:rsid w:val="00C54A9C"/>
    <w:rsid w:val="00C5526A"/>
    <w:rsid w:val="00C55568"/>
    <w:rsid w:val="00C5586C"/>
    <w:rsid w:val="00C55891"/>
    <w:rsid w:val="00C569A1"/>
    <w:rsid w:val="00C56C75"/>
    <w:rsid w:val="00C570A5"/>
    <w:rsid w:val="00C57199"/>
    <w:rsid w:val="00C577D4"/>
    <w:rsid w:val="00C57973"/>
    <w:rsid w:val="00C57C7C"/>
    <w:rsid w:val="00C57E0F"/>
    <w:rsid w:val="00C601A3"/>
    <w:rsid w:val="00C60CA0"/>
    <w:rsid w:val="00C6153C"/>
    <w:rsid w:val="00C625D4"/>
    <w:rsid w:val="00C62E99"/>
    <w:rsid w:val="00C6314E"/>
    <w:rsid w:val="00C6337F"/>
    <w:rsid w:val="00C63EC0"/>
    <w:rsid w:val="00C643C2"/>
    <w:rsid w:val="00C64503"/>
    <w:rsid w:val="00C64572"/>
    <w:rsid w:val="00C648E0"/>
    <w:rsid w:val="00C6497C"/>
    <w:rsid w:val="00C64C0D"/>
    <w:rsid w:val="00C64F27"/>
    <w:rsid w:val="00C656B7"/>
    <w:rsid w:val="00C66075"/>
    <w:rsid w:val="00C66AFE"/>
    <w:rsid w:val="00C66D63"/>
    <w:rsid w:val="00C670F6"/>
    <w:rsid w:val="00C676FB"/>
    <w:rsid w:val="00C67CF2"/>
    <w:rsid w:val="00C7058A"/>
    <w:rsid w:val="00C71282"/>
    <w:rsid w:val="00C71CA5"/>
    <w:rsid w:val="00C72FC8"/>
    <w:rsid w:val="00C73559"/>
    <w:rsid w:val="00C7356D"/>
    <w:rsid w:val="00C7408C"/>
    <w:rsid w:val="00C74192"/>
    <w:rsid w:val="00C74343"/>
    <w:rsid w:val="00C7440F"/>
    <w:rsid w:val="00C74599"/>
    <w:rsid w:val="00C74889"/>
    <w:rsid w:val="00C749E9"/>
    <w:rsid w:val="00C74B1E"/>
    <w:rsid w:val="00C74C0B"/>
    <w:rsid w:val="00C74FE6"/>
    <w:rsid w:val="00C758DD"/>
    <w:rsid w:val="00C75920"/>
    <w:rsid w:val="00C7670C"/>
    <w:rsid w:val="00C76F24"/>
    <w:rsid w:val="00C77AF9"/>
    <w:rsid w:val="00C8084D"/>
    <w:rsid w:val="00C80A24"/>
    <w:rsid w:val="00C80DD6"/>
    <w:rsid w:val="00C80F38"/>
    <w:rsid w:val="00C8140B"/>
    <w:rsid w:val="00C81438"/>
    <w:rsid w:val="00C81C58"/>
    <w:rsid w:val="00C82402"/>
    <w:rsid w:val="00C833EB"/>
    <w:rsid w:val="00C83890"/>
    <w:rsid w:val="00C83A81"/>
    <w:rsid w:val="00C83BD4"/>
    <w:rsid w:val="00C83DA2"/>
    <w:rsid w:val="00C83E2E"/>
    <w:rsid w:val="00C85DC0"/>
    <w:rsid w:val="00C86309"/>
    <w:rsid w:val="00C8649B"/>
    <w:rsid w:val="00C864BF"/>
    <w:rsid w:val="00C86661"/>
    <w:rsid w:val="00C86959"/>
    <w:rsid w:val="00C86A62"/>
    <w:rsid w:val="00C86BBC"/>
    <w:rsid w:val="00C86CB2"/>
    <w:rsid w:val="00C86E9C"/>
    <w:rsid w:val="00C86EDE"/>
    <w:rsid w:val="00C87744"/>
    <w:rsid w:val="00C87A15"/>
    <w:rsid w:val="00C87ABC"/>
    <w:rsid w:val="00C87BBF"/>
    <w:rsid w:val="00C87BF1"/>
    <w:rsid w:val="00C9002A"/>
    <w:rsid w:val="00C9010F"/>
    <w:rsid w:val="00C90789"/>
    <w:rsid w:val="00C926C2"/>
    <w:rsid w:val="00C93969"/>
    <w:rsid w:val="00C93CFB"/>
    <w:rsid w:val="00C93E5C"/>
    <w:rsid w:val="00C9431C"/>
    <w:rsid w:val="00C945AE"/>
    <w:rsid w:val="00C951C9"/>
    <w:rsid w:val="00C95356"/>
    <w:rsid w:val="00C95D59"/>
    <w:rsid w:val="00C966A5"/>
    <w:rsid w:val="00C97D20"/>
    <w:rsid w:val="00C97F0F"/>
    <w:rsid w:val="00CA128C"/>
    <w:rsid w:val="00CA19A7"/>
    <w:rsid w:val="00CA2B73"/>
    <w:rsid w:val="00CA3D41"/>
    <w:rsid w:val="00CA3DCA"/>
    <w:rsid w:val="00CA3E6E"/>
    <w:rsid w:val="00CA3FEB"/>
    <w:rsid w:val="00CA425C"/>
    <w:rsid w:val="00CA4C28"/>
    <w:rsid w:val="00CA4CA8"/>
    <w:rsid w:val="00CA5060"/>
    <w:rsid w:val="00CA5081"/>
    <w:rsid w:val="00CA5323"/>
    <w:rsid w:val="00CA5501"/>
    <w:rsid w:val="00CA5F5D"/>
    <w:rsid w:val="00CA6406"/>
    <w:rsid w:val="00CA664C"/>
    <w:rsid w:val="00CA6849"/>
    <w:rsid w:val="00CA7046"/>
    <w:rsid w:val="00CA718D"/>
    <w:rsid w:val="00CA76F7"/>
    <w:rsid w:val="00CA7753"/>
    <w:rsid w:val="00CA795D"/>
    <w:rsid w:val="00CB00A6"/>
    <w:rsid w:val="00CB0E97"/>
    <w:rsid w:val="00CB1D0B"/>
    <w:rsid w:val="00CB2252"/>
    <w:rsid w:val="00CB2309"/>
    <w:rsid w:val="00CB26CE"/>
    <w:rsid w:val="00CB3017"/>
    <w:rsid w:val="00CB34FD"/>
    <w:rsid w:val="00CB36F2"/>
    <w:rsid w:val="00CB39D4"/>
    <w:rsid w:val="00CB4A21"/>
    <w:rsid w:val="00CB4D0D"/>
    <w:rsid w:val="00CB4FD4"/>
    <w:rsid w:val="00CB50FB"/>
    <w:rsid w:val="00CB6857"/>
    <w:rsid w:val="00CB68EE"/>
    <w:rsid w:val="00CB6B27"/>
    <w:rsid w:val="00CB6BBF"/>
    <w:rsid w:val="00CC04DE"/>
    <w:rsid w:val="00CC069F"/>
    <w:rsid w:val="00CC15D8"/>
    <w:rsid w:val="00CC1749"/>
    <w:rsid w:val="00CC1B5A"/>
    <w:rsid w:val="00CC1CE5"/>
    <w:rsid w:val="00CC1D38"/>
    <w:rsid w:val="00CC2363"/>
    <w:rsid w:val="00CC2734"/>
    <w:rsid w:val="00CC2C3F"/>
    <w:rsid w:val="00CC2D3F"/>
    <w:rsid w:val="00CC4CA8"/>
    <w:rsid w:val="00CC5D63"/>
    <w:rsid w:val="00CC60BC"/>
    <w:rsid w:val="00CC621C"/>
    <w:rsid w:val="00CC64DE"/>
    <w:rsid w:val="00CC6CA6"/>
    <w:rsid w:val="00CC72B5"/>
    <w:rsid w:val="00CC7682"/>
    <w:rsid w:val="00CC7ACF"/>
    <w:rsid w:val="00CC7C94"/>
    <w:rsid w:val="00CC7FC9"/>
    <w:rsid w:val="00CD0B7C"/>
    <w:rsid w:val="00CD1665"/>
    <w:rsid w:val="00CD1A50"/>
    <w:rsid w:val="00CD1CB9"/>
    <w:rsid w:val="00CD21DF"/>
    <w:rsid w:val="00CD251C"/>
    <w:rsid w:val="00CD29CF"/>
    <w:rsid w:val="00CD399C"/>
    <w:rsid w:val="00CD3CFA"/>
    <w:rsid w:val="00CD3E26"/>
    <w:rsid w:val="00CD3FC5"/>
    <w:rsid w:val="00CD498F"/>
    <w:rsid w:val="00CD4F90"/>
    <w:rsid w:val="00CD5752"/>
    <w:rsid w:val="00CD5982"/>
    <w:rsid w:val="00CD6098"/>
    <w:rsid w:val="00CD6EA4"/>
    <w:rsid w:val="00CD7A2F"/>
    <w:rsid w:val="00CD7B2C"/>
    <w:rsid w:val="00CE029B"/>
    <w:rsid w:val="00CE1304"/>
    <w:rsid w:val="00CE1852"/>
    <w:rsid w:val="00CE19CD"/>
    <w:rsid w:val="00CE1F62"/>
    <w:rsid w:val="00CE2291"/>
    <w:rsid w:val="00CE264E"/>
    <w:rsid w:val="00CE2B6F"/>
    <w:rsid w:val="00CE307E"/>
    <w:rsid w:val="00CE389C"/>
    <w:rsid w:val="00CE49AD"/>
    <w:rsid w:val="00CE50AE"/>
    <w:rsid w:val="00CE5104"/>
    <w:rsid w:val="00CE527A"/>
    <w:rsid w:val="00CE79EA"/>
    <w:rsid w:val="00CF1229"/>
    <w:rsid w:val="00CF2EAA"/>
    <w:rsid w:val="00CF2EB3"/>
    <w:rsid w:val="00CF2FF8"/>
    <w:rsid w:val="00CF3324"/>
    <w:rsid w:val="00CF37FB"/>
    <w:rsid w:val="00CF41AA"/>
    <w:rsid w:val="00CF4658"/>
    <w:rsid w:val="00CF4A73"/>
    <w:rsid w:val="00CF4D91"/>
    <w:rsid w:val="00CF4EC2"/>
    <w:rsid w:val="00CF4F1F"/>
    <w:rsid w:val="00CF4F5B"/>
    <w:rsid w:val="00CF6A1E"/>
    <w:rsid w:val="00CF6DDD"/>
    <w:rsid w:val="00CF77BC"/>
    <w:rsid w:val="00CF7990"/>
    <w:rsid w:val="00D00C86"/>
    <w:rsid w:val="00D00E6F"/>
    <w:rsid w:val="00D01FDC"/>
    <w:rsid w:val="00D0266B"/>
    <w:rsid w:val="00D030C0"/>
    <w:rsid w:val="00D03B15"/>
    <w:rsid w:val="00D03C2C"/>
    <w:rsid w:val="00D04565"/>
    <w:rsid w:val="00D05401"/>
    <w:rsid w:val="00D054CC"/>
    <w:rsid w:val="00D056F1"/>
    <w:rsid w:val="00D05B69"/>
    <w:rsid w:val="00D05C50"/>
    <w:rsid w:val="00D05CDD"/>
    <w:rsid w:val="00D05E63"/>
    <w:rsid w:val="00D06391"/>
    <w:rsid w:val="00D07219"/>
    <w:rsid w:val="00D0730B"/>
    <w:rsid w:val="00D075F7"/>
    <w:rsid w:val="00D07C4B"/>
    <w:rsid w:val="00D123C3"/>
    <w:rsid w:val="00D130D8"/>
    <w:rsid w:val="00D13A3A"/>
    <w:rsid w:val="00D13D18"/>
    <w:rsid w:val="00D14376"/>
    <w:rsid w:val="00D1455E"/>
    <w:rsid w:val="00D14780"/>
    <w:rsid w:val="00D14B7F"/>
    <w:rsid w:val="00D15042"/>
    <w:rsid w:val="00D150D6"/>
    <w:rsid w:val="00D15727"/>
    <w:rsid w:val="00D157F8"/>
    <w:rsid w:val="00D159AB"/>
    <w:rsid w:val="00D15A2C"/>
    <w:rsid w:val="00D15F16"/>
    <w:rsid w:val="00D1605B"/>
    <w:rsid w:val="00D16845"/>
    <w:rsid w:val="00D16AD3"/>
    <w:rsid w:val="00D16D4D"/>
    <w:rsid w:val="00D17235"/>
    <w:rsid w:val="00D206B4"/>
    <w:rsid w:val="00D20819"/>
    <w:rsid w:val="00D20C54"/>
    <w:rsid w:val="00D21566"/>
    <w:rsid w:val="00D220A4"/>
    <w:rsid w:val="00D22C46"/>
    <w:rsid w:val="00D22F4E"/>
    <w:rsid w:val="00D231C6"/>
    <w:rsid w:val="00D231DF"/>
    <w:rsid w:val="00D238C4"/>
    <w:rsid w:val="00D24308"/>
    <w:rsid w:val="00D249E4"/>
    <w:rsid w:val="00D24DA0"/>
    <w:rsid w:val="00D2556D"/>
    <w:rsid w:val="00D25B71"/>
    <w:rsid w:val="00D25EF8"/>
    <w:rsid w:val="00D2698D"/>
    <w:rsid w:val="00D270EC"/>
    <w:rsid w:val="00D27399"/>
    <w:rsid w:val="00D273A1"/>
    <w:rsid w:val="00D27457"/>
    <w:rsid w:val="00D27630"/>
    <w:rsid w:val="00D2779D"/>
    <w:rsid w:val="00D278A8"/>
    <w:rsid w:val="00D279FE"/>
    <w:rsid w:val="00D308FD"/>
    <w:rsid w:val="00D30D65"/>
    <w:rsid w:val="00D30DB3"/>
    <w:rsid w:val="00D31788"/>
    <w:rsid w:val="00D31F85"/>
    <w:rsid w:val="00D32152"/>
    <w:rsid w:val="00D3218F"/>
    <w:rsid w:val="00D33585"/>
    <w:rsid w:val="00D33690"/>
    <w:rsid w:val="00D3386E"/>
    <w:rsid w:val="00D34E73"/>
    <w:rsid w:val="00D35ABA"/>
    <w:rsid w:val="00D35C3F"/>
    <w:rsid w:val="00D35E55"/>
    <w:rsid w:val="00D35E99"/>
    <w:rsid w:val="00D364DE"/>
    <w:rsid w:val="00D3681B"/>
    <w:rsid w:val="00D36AE5"/>
    <w:rsid w:val="00D37257"/>
    <w:rsid w:val="00D3765B"/>
    <w:rsid w:val="00D3771B"/>
    <w:rsid w:val="00D3786B"/>
    <w:rsid w:val="00D40411"/>
    <w:rsid w:val="00D4071B"/>
    <w:rsid w:val="00D40AF7"/>
    <w:rsid w:val="00D40CD0"/>
    <w:rsid w:val="00D412B0"/>
    <w:rsid w:val="00D42177"/>
    <w:rsid w:val="00D4285E"/>
    <w:rsid w:val="00D432DA"/>
    <w:rsid w:val="00D43FD3"/>
    <w:rsid w:val="00D44C2A"/>
    <w:rsid w:val="00D44DB5"/>
    <w:rsid w:val="00D45A2E"/>
    <w:rsid w:val="00D45EED"/>
    <w:rsid w:val="00D462AE"/>
    <w:rsid w:val="00D47630"/>
    <w:rsid w:val="00D47A9C"/>
    <w:rsid w:val="00D47AE4"/>
    <w:rsid w:val="00D47B56"/>
    <w:rsid w:val="00D502C6"/>
    <w:rsid w:val="00D50922"/>
    <w:rsid w:val="00D51321"/>
    <w:rsid w:val="00D524FA"/>
    <w:rsid w:val="00D52C98"/>
    <w:rsid w:val="00D530DA"/>
    <w:rsid w:val="00D547F3"/>
    <w:rsid w:val="00D54D23"/>
    <w:rsid w:val="00D54E75"/>
    <w:rsid w:val="00D54F27"/>
    <w:rsid w:val="00D5542A"/>
    <w:rsid w:val="00D55D6F"/>
    <w:rsid w:val="00D570BF"/>
    <w:rsid w:val="00D57299"/>
    <w:rsid w:val="00D5760B"/>
    <w:rsid w:val="00D57B0F"/>
    <w:rsid w:val="00D60846"/>
    <w:rsid w:val="00D61AA7"/>
    <w:rsid w:val="00D61EA5"/>
    <w:rsid w:val="00D622E6"/>
    <w:rsid w:val="00D637EB"/>
    <w:rsid w:val="00D64E94"/>
    <w:rsid w:val="00D65A07"/>
    <w:rsid w:val="00D6602A"/>
    <w:rsid w:val="00D665BB"/>
    <w:rsid w:val="00D666A2"/>
    <w:rsid w:val="00D669A0"/>
    <w:rsid w:val="00D66DAB"/>
    <w:rsid w:val="00D674A2"/>
    <w:rsid w:val="00D674CF"/>
    <w:rsid w:val="00D67DF5"/>
    <w:rsid w:val="00D67E6B"/>
    <w:rsid w:val="00D67F2F"/>
    <w:rsid w:val="00D701D1"/>
    <w:rsid w:val="00D706C6"/>
    <w:rsid w:val="00D71130"/>
    <w:rsid w:val="00D71A81"/>
    <w:rsid w:val="00D724C2"/>
    <w:rsid w:val="00D7285D"/>
    <w:rsid w:val="00D730DE"/>
    <w:rsid w:val="00D73E4B"/>
    <w:rsid w:val="00D74315"/>
    <w:rsid w:val="00D7436C"/>
    <w:rsid w:val="00D749AD"/>
    <w:rsid w:val="00D749DF"/>
    <w:rsid w:val="00D74FC7"/>
    <w:rsid w:val="00D7594D"/>
    <w:rsid w:val="00D7600C"/>
    <w:rsid w:val="00D768BC"/>
    <w:rsid w:val="00D76D38"/>
    <w:rsid w:val="00D776BB"/>
    <w:rsid w:val="00D779EA"/>
    <w:rsid w:val="00D77E41"/>
    <w:rsid w:val="00D77E85"/>
    <w:rsid w:val="00D80137"/>
    <w:rsid w:val="00D80BC2"/>
    <w:rsid w:val="00D8114C"/>
    <w:rsid w:val="00D81280"/>
    <w:rsid w:val="00D82C2B"/>
    <w:rsid w:val="00D84449"/>
    <w:rsid w:val="00D8467A"/>
    <w:rsid w:val="00D84701"/>
    <w:rsid w:val="00D84BDA"/>
    <w:rsid w:val="00D84E6B"/>
    <w:rsid w:val="00D84E76"/>
    <w:rsid w:val="00D84E91"/>
    <w:rsid w:val="00D84EEE"/>
    <w:rsid w:val="00D8592F"/>
    <w:rsid w:val="00D85A6B"/>
    <w:rsid w:val="00D86119"/>
    <w:rsid w:val="00D86C97"/>
    <w:rsid w:val="00D87158"/>
    <w:rsid w:val="00D878AD"/>
    <w:rsid w:val="00D87BD9"/>
    <w:rsid w:val="00D87CDF"/>
    <w:rsid w:val="00D87FF0"/>
    <w:rsid w:val="00D90090"/>
    <w:rsid w:val="00D9023C"/>
    <w:rsid w:val="00D90C33"/>
    <w:rsid w:val="00D91A0D"/>
    <w:rsid w:val="00D91EAC"/>
    <w:rsid w:val="00D91FA6"/>
    <w:rsid w:val="00D92053"/>
    <w:rsid w:val="00D92147"/>
    <w:rsid w:val="00D9275D"/>
    <w:rsid w:val="00D927D2"/>
    <w:rsid w:val="00D92B8C"/>
    <w:rsid w:val="00D92C78"/>
    <w:rsid w:val="00D92E4B"/>
    <w:rsid w:val="00D93FE7"/>
    <w:rsid w:val="00D94104"/>
    <w:rsid w:val="00D9474D"/>
    <w:rsid w:val="00D9569B"/>
    <w:rsid w:val="00D95815"/>
    <w:rsid w:val="00D95F86"/>
    <w:rsid w:val="00D96A81"/>
    <w:rsid w:val="00D97CE8"/>
    <w:rsid w:val="00DA0BE3"/>
    <w:rsid w:val="00DA10A8"/>
    <w:rsid w:val="00DA1245"/>
    <w:rsid w:val="00DA1377"/>
    <w:rsid w:val="00DA14B6"/>
    <w:rsid w:val="00DA150E"/>
    <w:rsid w:val="00DA1559"/>
    <w:rsid w:val="00DA15B1"/>
    <w:rsid w:val="00DA17F1"/>
    <w:rsid w:val="00DA1E2B"/>
    <w:rsid w:val="00DA1E4D"/>
    <w:rsid w:val="00DA2854"/>
    <w:rsid w:val="00DA2CE4"/>
    <w:rsid w:val="00DA2D78"/>
    <w:rsid w:val="00DA41C7"/>
    <w:rsid w:val="00DA436D"/>
    <w:rsid w:val="00DA4444"/>
    <w:rsid w:val="00DA5018"/>
    <w:rsid w:val="00DA5FDC"/>
    <w:rsid w:val="00DA6623"/>
    <w:rsid w:val="00DA7EFE"/>
    <w:rsid w:val="00DB0B32"/>
    <w:rsid w:val="00DB0E6C"/>
    <w:rsid w:val="00DB0F17"/>
    <w:rsid w:val="00DB1297"/>
    <w:rsid w:val="00DB12B0"/>
    <w:rsid w:val="00DB1602"/>
    <w:rsid w:val="00DB1E33"/>
    <w:rsid w:val="00DB266E"/>
    <w:rsid w:val="00DB2D17"/>
    <w:rsid w:val="00DB33D5"/>
    <w:rsid w:val="00DB4A53"/>
    <w:rsid w:val="00DB4C50"/>
    <w:rsid w:val="00DB4D10"/>
    <w:rsid w:val="00DB5A71"/>
    <w:rsid w:val="00DB6636"/>
    <w:rsid w:val="00DB66A6"/>
    <w:rsid w:val="00DB6951"/>
    <w:rsid w:val="00DB6A85"/>
    <w:rsid w:val="00DB7195"/>
    <w:rsid w:val="00DB7A5B"/>
    <w:rsid w:val="00DC031C"/>
    <w:rsid w:val="00DC0853"/>
    <w:rsid w:val="00DC0932"/>
    <w:rsid w:val="00DC12E9"/>
    <w:rsid w:val="00DC233C"/>
    <w:rsid w:val="00DC25A7"/>
    <w:rsid w:val="00DC26C0"/>
    <w:rsid w:val="00DC27B1"/>
    <w:rsid w:val="00DC29FE"/>
    <w:rsid w:val="00DC2D79"/>
    <w:rsid w:val="00DC310C"/>
    <w:rsid w:val="00DC3398"/>
    <w:rsid w:val="00DC3CDC"/>
    <w:rsid w:val="00DC4A3D"/>
    <w:rsid w:val="00DC54E0"/>
    <w:rsid w:val="00DC5AD0"/>
    <w:rsid w:val="00DC61BC"/>
    <w:rsid w:val="00DC654B"/>
    <w:rsid w:val="00DC684C"/>
    <w:rsid w:val="00DC697A"/>
    <w:rsid w:val="00DC6B42"/>
    <w:rsid w:val="00DC6E73"/>
    <w:rsid w:val="00DC77C3"/>
    <w:rsid w:val="00DC7EA1"/>
    <w:rsid w:val="00DD04CA"/>
    <w:rsid w:val="00DD0AB5"/>
    <w:rsid w:val="00DD0CF0"/>
    <w:rsid w:val="00DD109C"/>
    <w:rsid w:val="00DD10E6"/>
    <w:rsid w:val="00DD1206"/>
    <w:rsid w:val="00DD12B8"/>
    <w:rsid w:val="00DD14C0"/>
    <w:rsid w:val="00DD15AA"/>
    <w:rsid w:val="00DD16D5"/>
    <w:rsid w:val="00DD1A83"/>
    <w:rsid w:val="00DD2488"/>
    <w:rsid w:val="00DD26B1"/>
    <w:rsid w:val="00DD26FF"/>
    <w:rsid w:val="00DD2B19"/>
    <w:rsid w:val="00DD2CA4"/>
    <w:rsid w:val="00DD2DFA"/>
    <w:rsid w:val="00DD3C8A"/>
    <w:rsid w:val="00DD3E16"/>
    <w:rsid w:val="00DD41C5"/>
    <w:rsid w:val="00DD4382"/>
    <w:rsid w:val="00DD503D"/>
    <w:rsid w:val="00DD6478"/>
    <w:rsid w:val="00DD6DD2"/>
    <w:rsid w:val="00DD6F2B"/>
    <w:rsid w:val="00DD78F1"/>
    <w:rsid w:val="00DD792D"/>
    <w:rsid w:val="00DD7B3A"/>
    <w:rsid w:val="00DE0127"/>
    <w:rsid w:val="00DE04E4"/>
    <w:rsid w:val="00DE090E"/>
    <w:rsid w:val="00DE0D37"/>
    <w:rsid w:val="00DE1103"/>
    <w:rsid w:val="00DE175A"/>
    <w:rsid w:val="00DE196B"/>
    <w:rsid w:val="00DE2D09"/>
    <w:rsid w:val="00DE31A6"/>
    <w:rsid w:val="00DE3439"/>
    <w:rsid w:val="00DE35CB"/>
    <w:rsid w:val="00DE3A2C"/>
    <w:rsid w:val="00DE491E"/>
    <w:rsid w:val="00DE4D83"/>
    <w:rsid w:val="00DE5766"/>
    <w:rsid w:val="00DE59E7"/>
    <w:rsid w:val="00DE5A0A"/>
    <w:rsid w:val="00DE6047"/>
    <w:rsid w:val="00DE6D20"/>
    <w:rsid w:val="00DE6E91"/>
    <w:rsid w:val="00DE70CD"/>
    <w:rsid w:val="00DF05D0"/>
    <w:rsid w:val="00DF0D87"/>
    <w:rsid w:val="00DF1307"/>
    <w:rsid w:val="00DF14FB"/>
    <w:rsid w:val="00DF1C32"/>
    <w:rsid w:val="00DF1F95"/>
    <w:rsid w:val="00DF21F3"/>
    <w:rsid w:val="00DF2294"/>
    <w:rsid w:val="00DF2509"/>
    <w:rsid w:val="00DF2D0E"/>
    <w:rsid w:val="00DF31E2"/>
    <w:rsid w:val="00DF3203"/>
    <w:rsid w:val="00DF37AB"/>
    <w:rsid w:val="00DF4504"/>
    <w:rsid w:val="00DF4803"/>
    <w:rsid w:val="00DF4DA7"/>
    <w:rsid w:val="00DF559B"/>
    <w:rsid w:val="00DF666E"/>
    <w:rsid w:val="00DF694B"/>
    <w:rsid w:val="00DF70F6"/>
    <w:rsid w:val="00DF72CC"/>
    <w:rsid w:val="00DF7484"/>
    <w:rsid w:val="00DF7637"/>
    <w:rsid w:val="00E004AB"/>
    <w:rsid w:val="00E011CE"/>
    <w:rsid w:val="00E01310"/>
    <w:rsid w:val="00E01BD8"/>
    <w:rsid w:val="00E0242E"/>
    <w:rsid w:val="00E02788"/>
    <w:rsid w:val="00E02F5A"/>
    <w:rsid w:val="00E02FB3"/>
    <w:rsid w:val="00E031D5"/>
    <w:rsid w:val="00E0324D"/>
    <w:rsid w:val="00E03A1E"/>
    <w:rsid w:val="00E04102"/>
    <w:rsid w:val="00E048F2"/>
    <w:rsid w:val="00E04B89"/>
    <w:rsid w:val="00E04C70"/>
    <w:rsid w:val="00E04D26"/>
    <w:rsid w:val="00E054C0"/>
    <w:rsid w:val="00E05D03"/>
    <w:rsid w:val="00E05D97"/>
    <w:rsid w:val="00E06234"/>
    <w:rsid w:val="00E06B3E"/>
    <w:rsid w:val="00E07D4C"/>
    <w:rsid w:val="00E102EE"/>
    <w:rsid w:val="00E10E46"/>
    <w:rsid w:val="00E11632"/>
    <w:rsid w:val="00E11CA8"/>
    <w:rsid w:val="00E1210A"/>
    <w:rsid w:val="00E124A6"/>
    <w:rsid w:val="00E12761"/>
    <w:rsid w:val="00E13072"/>
    <w:rsid w:val="00E132B2"/>
    <w:rsid w:val="00E13519"/>
    <w:rsid w:val="00E14187"/>
    <w:rsid w:val="00E14EAC"/>
    <w:rsid w:val="00E15249"/>
    <w:rsid w:val="00E155D3"/>
    <w:rsid w:val="00E158F4"/>
    <w:rsid w:val="00E15AF1"/>
    <w:rsid w:val="00E162B6"/>
    <w:rsid w:val="00E16CC6"/>
    <w:rsid w:val="00E16DBF"/>
    <w:rsid w:val="00E172EB"/>
    <w:rsid w:val="00E1736C"/>
    <w:rsid w:val="00E17697"/>
    <w:rsid w:val="00E17963"/>
    <w:rsid w:val="00E206BD"/>
    <w:rsid w:val="00E208E5"/>
    <w:rsid w:val="00E20AB6"/>
    <w:rsid w:val="00E21207"/>
    <w:rsid w:val="00E212B4"/>
    <w:rsid w:val="00E2169B"/>
    <w:rsid w:val="00E21E10"/>
    <w:rsid w:val="00E224EE"/>
    <w:rsid w:val="00E2276E"/>
    <w:rsid w:val="00E22ACA"/>
    <w:rsid w:val="00E23B5C"/>
    <w:rsid w:val="00E23BCB"/>
    <w:rsid w:val="00E23F60"/>
    <w:rsid w:val="00E23FE4"/>
    <w:rsid w:val="00E250D1"/>
    <w:rsid w:val="00E252D1"/>
    <w:rsid w:val="00E255A1"/>
    <w:rsid w:val="00E25615"/>
    <w:rsid w:val="00E25E1F"/>
    <w:rsid w:val="00E25E72"/>
    <w:rsid w:val="00E26551"/>
    <w:rsid w:val="00E27405"/>
    <w:rsid w:val="00E2783E"/>
    <w:rsid w:val="00E27BCF"/>
    <w:rsid w:val="00E27C17"/>
    <w:rsid w:val="00E27C3F"/>
    <w:rsid w:val="00E27D97"/>
    <w:rsid w:val="00E27FEB"/>
    <w:rsid w:val="00E30A76"/>
    <w:rsid w:val="00E30B5B"/>
    <w:rsid w:val="00E31964"/>
    <w:rsid w:val="00E3250E"/>
    <w:rsid w:val="00E326B5"/>
    <w:rsid w:val="00E3308C"/>
    <w:rsid w:val="00E33FD1"/>
    <w:rsid w:val="00E34410"/>
    <w:rsid w:val="00E352C9"/>
    <w:rsid w:val="00E35842"/>
    <w:rsid w:val="00E35B20"/>
    <w:rsid w:val="00E35CE0"/>
    <w:rsid w:val="00E35FD6"/>
    <w:rsid w:val="00E3638C"/>
    <w:rsid w:val="00E37138"/>
    <w:rsid w:val="00E37736"/>
    <w:rsid w:val="00E37E8D"/>
    <w:rsid w:val="00E40138"/>
    <w:rsid w:val="00E4156B"/>
    <w:rsid w:val="00E41916"/>
    <w:rsid w:val="00E41992"/>
    <w:rsid w:val="00E421FE"/>
    <w:rsid w:val="00E431CE"/>
    <w:rsid w:val="00E432C4"/>
    <w:rsid w:val="00E43458"/>
    <w:rsid w:val="00E43476"/>
    <w:rsid w:val="00E435B8"/>
    <w:rsid w:val="00E43723"/>
    <w:rsid w:val="00E43C3F"/>
    <w:rsid w:val="00E43CA1"/>
    <w:rsid w:val="00E43D0D"/>
    <w:rsid w:val="00E4483D"/>
    <w:rsid w:val="00E451CE"/>
    <w:rsid w:val="00E45B0C"/>
    <w:rsid w:val="00E45EFA"/>
    <w:rsid w:val="00E46098"/>
    <w:rsid w:val="00E4627C"/>
    <w:rsid w:val="00E4799E"/>
    <w:rsid w:val="00E47A9A"/>
    <w:rsid w:val="00E502B0"/>
    <w:rsid w:val="00E5043D"/>
    <w:rsid w:val="00E508D6"/>
    <w:rsid w:val="00E50988"/>
    <w:rsid w:val="00E509F1"/>
    <w:rsid w:val="00E50B65"/>
    <w:rsid w:val="00E50EF5"/>
    <w:rsid w:val="00E51BD7"/>
    <w:rsid w:val="00E51F7B"/>
    <w:rsid w:val="00E5212F"/>
    <w:rsid w:val="00E52434"/>
    <w:rsid w:val="00E5292D"/>
    <w:rsid w:val="00E52DCD"/>
    <w:rsid w:val="00E530D2"/>
    <w:rsid w:val="00E5341C"/>
    <w:rsid w:val="00E534A3"/>
    <w:rsid w:val="00E54334"/>
    <w:rsid w:val="00E54BB6"/>
    <w:rsid w:val="00E56E37"/>
    <w:rsid w:val="00E56F9E"/>
    <w:rsid w:val="00E571F8"/>
    <w:rsid w:val="00E574EB"/>
    <w:rsid w:val="00E5752B"/>
    <w:rsid w:val="00E578AB"/>
    <w:rsid w:val="00E57935"/>
    <w:rsid w:val="00E57B39"/>
    <w:rsid w:val="00E57D89"/>
    <w:rsid w:val="00E6158E"/>
    <w:rsid w:val="00E6197E"/>
    <w:rsid w:val="00E6216A"/>
    <w:rsid w:val="00E62213"/>
    <w:rsid w:val="00E62FED"/>
    <w:rsid w:val="00E634CA"/>
    <w:rsid w:val="00E63C1F"/>
    <w:rsid w:val="00E64231"/>
    <w:rsid w:val="00E64EDD"/>
    <w:rsid w:val="00E659DA"/>
    <w:rsid w:val="00E663B9"/>
    <w:rsid w:val="00E6683B"/>
    <w:rsid w:val="00E66AE6"/>
    <w:rsid w:val="00E66E7F"/>
    <w:rsid w:val="00E6703E"/>
    <w:rsid w:val="00E67B02"/>
    <w:rsid w:val="00E67EDB"/>
    <w:rsid w:val="00E700C0"/>
    <w:rsid w:val="00E705EF"/>
    <w:rsid w:val="00E70681"/>
    <w:rsid w:val="00E70F1B"/>
    <w:rsid w:val="00E7162C"/>
    <w:rsid w:val="00E72685"/>
    <w:rsid w:val="00E72744"/>
    <w:rsid w:val="00E72807"/>
    <w:rsid w:val="00E72D15"/>
    <w:rsid w:val="00E72E15"/>
    <w:rsid w:val="00E73572"/>
    <w:rsid w:val="00E73F7F"/>
    <w:rsid w:val="00E74020"/>
    <w:rsid w:val="00E741F2"/>
    <w:rsid w:val="00E743DB"/>
    <w:rsid w:val="00E74AFD"/>
    <w:rsid w:val="00E74F85"/>
    <w:rsid w:val="00E7536D"/>
    <w:rsid w:val="00E75F8D"/>
    <w:rsid w:val="00E7652E"/>
    <w:rsid w:val="00E76B6A"/>
    <w:rsid w:val="00E76EFD"/>
    <w:rsid w:val="00E77DA7"/>
    <w:rsid w:val="00E77F08"/>
    <w:rsid w:val="00E80898"/>
    <w:rsid w:val="00E814C5"/>
    <w:rsid w:val="00E81612"/>
    <w:rsid w:val="00E81D0A"/>
    <w:rsid w:val="00E8248B"/>
    <w:rsid w:val="00E827D9"/>
    <w:rsid w:val="00E8315C"/>
    <w:rsid w:val="00E8334C"/>
    <w:rsid w:val="00E83D32"/>
    <w:rsid w:val="00E83FF5"/>
    <w:rsid w:val="00E845EA"/>
    <w:rsid w:val="00E846DB"/>
    <w:rsid w:val="00E8530A"/>
    <w:rsid w:val="00E858DC"/>
    <w:rsid w:val="00E85A15"/>
    <w:rsid w:val="00E85EFA"/>
    <w:rsid w:val="00E862ED"/>
    <w:rsid w:val="00E864DF"/>
    <w:rsid w:val="00E90250"/>
    <w:rsid w:val="00E904E9"/>
    <w:rsid w:val="00E90597"/>
    <w:rsid w:val="00E90871"/>
    <w:rsid w:val="00E940EE"/>
    <w:rsid w:val="00E94664"/>
    <w:rsid w:val="00E94F3E"/>
    <w:rsid w:val="00E9564E"/>
    <w:rsid w:val="00E95754"/>
    <w:rsid w:val="00E957DB"/>
    <w:rsid w:val="00E95D25"/>
    <w:rsid w:val="00E95DEF"/>
    <w:rsid w:val="00E960FE"/>
    <w:rsid w:val="00E962E5"/>
    <w:rsid w:val="00E96B88"/>
    <w:rsid w:val="00E96C14"/>
    <w:rsid w:val="00E971A0"/>
    <w:rsid w:val="00E97F24"/>
    <w:rsid w:val="00EA05CE"/>
    <w:rsid w:val="00EA065F"/>
    <w:rsid w:val="00EA07DD"/>
    <w:rsid w:val="00EA0C0F"/>
    <w:rsid w:val="00EA0C74"/>
    <w:rsid w:val="00EA0E34"/>
    <w:rsid w:val="00EA0FC6"/>
    <w:rsid w:val="00EA1A9C"/>
    <w:rsid w:val="00EA1F74"/>
    <w:rsid w:val="00EA260B"/>
    <w:rsid w:val="00EA2670"/>
    <w:rsid w:val="00EA340E"/>
    <w:rsid w:val="00EA3F00"/>
    <w:rsid w:val="00EA403C"/>
    <w:rsid w:val="00EA4F4D"/>
    <w:rsid w:val="00EA5486"/>
    <w:rsid w:val="00EA66F4"/>
    <w:rsid w:val="00EA691D"/>
    <w:rsid w:val="00EA71DA"/>
    <w:rsid w:val="00EA77E0"/>
    <w:rsid w:val="00EA7C29"/>
    <w:rsid w:val="00EB04FB"/>
    <w:rsid w:val="00EB0FCC"/>
    <w:rsid w:val="00EB18D1"/>
    <w:rsid w:val="00EB1B6D"/>
    <w:rsid w:val="00EB1BDA"/>
    <w:rsid w:val="00EB258B"/>
    <w:rsid w:val="00EB287E"/>
    <w:rsid w:val="00EB2AAF"/>
    <w:rsid w:val="00EB33C1"/>
    <w:rsid w:val="00EB35C5"/>
    <w:rsid w:val="00EB4128"/>
    <w:rsid w:val="00EB4397"/>
    <w:rsid w:val="00EB52B9"/>
    <w:rsid w:val="00EB5459"/>
    <w:rsid w:val="00EB5AA5"/>
    <w:rsid w:val="00EB5B08"/>
    <w:rsid w:val="00EB5C6E"/>
    <w:rsid w:val="00EB5CD8"/>
    <w:rsid w:val="00EB6D0B"/>
    <w:rsid w:val="00EB70FC"/>
    <w:rsid w:val="00EB725D"/>
    <w:rsid w:val="00EB760B"/>
    <w:rsid w:val="00EB771A"/>
    <w:rsid w:val="00EB7AFE"/>
    <w:rsid w:val="00EC01F6"/>
    <w:rsid w:val="00EC0302"/>
    <w:rsid w:val="00EC03DC"/>
    <w:rsid w:val="00EC07A3"/>
    <w:rsid w:val="00EC0A14"/>
    <w:rsid w:val="00EC0F1D"/>
    <w:rsid w:val="00EC1106"/>
    <w:rsid w:val="00EC146E"/>
    <w:rsid w:val="00EC1A1D"/>
    <w:rsid w:val="00EC22C1"/>
    <w:rsid w:val="00EC2487"/>
    <w:rsid w:val="00EC3024"/>
    <w:rsid w:val="00EC37E4"/>
    <w:rsid w:val="00EC3E0B"/>
    <w:rsid w:val="00EC3ED9"/>
    <w:rsid w:val="00EC4746"/>
    <w:rsid w:val="00EC4DD9"/>
    <w:rsid w:val="00EC50BE"/>
    <w:rsid w:val="00EC532B"/>
    <w:rsid w:val="00EC53F5"/>
    <w:rsid w:val="00EC5700"/>
    <w:rsid w:val="00EC6477"/>
    <w:rsid w:val="00EC7522"/>
    <w:rsid w:val="00ED0118"/>
    <w:rsid w:val="00ED0CB6"/>
    <w:rsid w:val="00ED0FC1"/>
    <w:rsid w:val="00ED134C"/>
    <w:rsid w:val="00ED221E"/>
    <w:rsid w:val="00ED289B"/>
    <w:rsid w:val="00ED30CD"/>
    <w:rsid w:val="00ED32FD"/>
    <w:rsid w:val="00ED3630"/>
    <w:rsid w:val="00ED3644"/>
    <w:rsid w:val="00ED3EF4"/>
    <w:rsid w:val="00ED4BDC"/>
    <w:rsid w:val="00ED5298"/>
    <w:rsid w:val="00ED5448"/>
    <w:rsid w:val="00ED55E0"/>
    <w:rsid w:val="00ED6253"/>
    <w:rsid w:val="00ED63EB"/>
    <w:rsid w:val="00ED6867"/>
    <w:rsid w:val="00ED70EC"/>
    <w:rsid w:val="00ED747D"/>
    <w:rsid w:val="00EE038A"/>
    <w:rsid w:val="00EE06D6"/>
    <w:rsid w:val="00EE09EE"/>
    <w:rsid w:val="00EE0A68"/>
    <w:rsid w:val="00EE0E3E"/>
    <w:rsid w:val="00EE0EE3"/>
    <w:rsid w:val="00EE18B7"/>
    <w:rsid w:val="00EE1D50"/>
    <w:rsid w:val="00EE2F1C"/>
    <w:rsid w:val="00EE32CF"/>
    <w:rsid w:val="00EE3466"/>
    <w:rsid w:val="00EE37CA"/>
    <w:rsid w:val="00EE3AD1"/>
    <w:rsid w:val="00EE406A"/>
    <w:rsid w:val="00EE42C8"/>
    <w:rsid w:val="00EE4836"/>
    <w:rsid w:val="00EE4CB3"/>
    <w:rsid w:val="00EE4E10"/>
    <w:rsid w:val="00EE4EF5"/>
    <w:rsid w:val="00EE4F5A"/>
    <w:rsid w:val="00EE5ABB"/>
    <w:rsid w:val="00EE63FE"/>
    <w:rsid w:val="00EE761D"/>
    <w:rsid w:val="00EF0647"/>
    <w:rsid w:val="00EF064D"/>
    <w:rsid w:val="00EF07BD"/>
    <w:rsid w:val="00EF0EE0"/>
    <w:rsid w:val="00EF18BB"/>
    <w:rsid w:val="00EF19E6"/>
    <w:rsid w:val="00EF244E"/>
    <w:rsid w:val="00EF2C17"/>
    <w:rsid w:val="00EF2DEE"/>
    <w:rsid w:val="00EF378C"/>
    <w:rsid w:val="00EF3806"/>
    <w:rsid w:val="00EF3B57"/>
    <w:rsid w:val="00EF4753"/>
    <w:rsid w:val="00EF58E1"/>
    <w:rsid w:val="00EF656D"/>
    <w:rsid w:val="00EF71ED"/>
    <w:rsid w:val="00EF74EE"/>
    <w:rsid w:val="00EF7AF1"/>
    <w:rsid w:val="00EF7D20"/>
    <w:rsid w:val="00EF7F1A"/>
    <w:rsid w:val="00F00099"/>
    <w:rsid w:val="00F00119"/>
    <w:rsid w:val="00F008BD"/>
    <w:rsid w:val="00F00EF6"/>
    <w:rsid w:val="00F018E9"/>
    <w:rsid w:val="00F0191A"/>
    <w:rsid w:val="00F02213"/>
    <w:rsid w:val="00F023D6"/>
    <w:rsid w:val="00F02813"/>
    <w:rsid w:val="00F02DA1"/>
    <w:rsid w:val="00F02EF4"/>
    <w:rsid w:val="00F03009"/>
    <w:rsid w:val="00F0300B"/>
    <w:rsid w:val="00F03A72"/>
    <w:rsid w:val="00F04802"/>
    <w:rsid w:val="00F05366"/>
    <w:rsid w:val="00F05440"/>
    <w:rsid w:val="00F0557B"/>
    <w:rsid w:val="00F05E6A"/>
    <w:rsid w:val="00F05F80"/>
    <w:rsid w:val="00F061D2"/>
    <w:rsid w:val="00F06259"/>
    <w:rsid w:val="00F07519"/>
    <w:rsid w:val="00F07D02"/>
    <w:rsid w:val="00F07ECB"/>
    <w:rsid w:val="00F1023E"/>
    <w:rsid w:val="00F1066C"/>
    <w:rsid w:val="00F108E8"/>
    <w:rsid w:val="00F11207"/>
    <w:rsid w:val="00F11AD9"/>
    <w:rsid w:val="00F120F9"/>
    <w:rsid w:val="00F1331F"/>
    <w:rsid w:val="00F13723"/>
    <w:rsid w:val="00F13AF5"/>
    <w:rsid w:val="00F13C9F"/>
    <w:rsid w:val="00F13FC1"/>
    <w:rsid w:val="00F1430C"/>
    <w:rsid w:val="00F14655"/>
    <w:rsid w:val="00F149E3"/>
    <w:rsid w:val="00F15172"/>
    <w:rsid w:val="00F155CD"/>
    <w:rsid w:val="00F1675A"/>
    <w:rsid w:val="00F17424"/>
    <w:rsid w:val="00F2030C"/>
    <w:rsid w:val="00F2045E"/>
    <w:rsid w:val="00F20C26"/>
    <w:rsid w:val="00F216F2"/>
    <w:rsid w:val="00F217D7"/>
    <w:rsid w:val="00F21D59"/>
    <w:rsid w:val="00F21DB0"/>
    <w:rsid w:val="00F22B52"/>
    <w:rsid w:val="00F23935"/>
    <w:rsid w:val="00F23B4D"/>
    <w:rsid w:val="00F2498B"/>
    <w:rsid w:val="00F24B4D"/>
    <w:rsid w:val="00F24CA7"/>
    <w:rsid w:val="00F24DD0"/>
    <w:rsid w:val="00F24F13"/>
    <w:rsid w:val="00F25375"/>
    <w:rsid w:val="00F25858"/>
    <w:rsid w:val="00F26151"/>
    <w:rsid w:val="00F2619D"/>
    <w:rsid w:val="00F26440"/>
    <w:rsid w:val="00F268D3"/>
    <w:rsid w:val="00F26C6F"/>
    <w:rsid w:val="00F2713D"/>
    <w:rsid w:val="00F271D6"/>
    <w:rsid w:val="00F27618"/>
    <w:rsid w:val="00F30556"/>
    <w:rsid w:val="00F308E2"/>
    <w:rsid w:val="00F30DD3"/>
    <w:rsid w:val="00F31750"/>
    <w:rsid w:val="00F3201B"/>
    <w:rsid w:val="00F32110"/>
    <w:rsid w:val="00F32316"/>
    <w:rsid w:val="00F336B5"/>
    <w:rsid w:val="00F33803"/>
    <w:rsid w:val="00F34518"/>
    <w:rsid w:val="00F3482E"/>
    <w:rsid w:val="00F34FD0"/>
    <w:rsid w:val="00F35CBB"/>
    <w:rsid w:val="00F36BE4"/>
    <w:rsid w:val="00F36CC2"/>
    <w:rsid w:val="00F37761"/>
    <w:rsid w:val="00F377DE"/>
    <w:rsid w:val="00F4001A"/>
    <w:rsid w:val="00F40768"/>
    <w:rsid w:val="00F42629"/>
    <w:rsid w:val="00F42791"/>
    <w:rsid w:val="00F430AA"/>
    <w:rsid w:val="00F43466"/>
    <w:rsid w:val="00F436E1"/>
    <w:rsid w:val="00F43CCD"/>
    <w:rsid w:val="00F44459"/>
    <w:rsid w:val="00F45348"/>
    <w:rsid w:val="00F454AB"/>
    <w:rsid w:val="00F45660"/>
    <w:rsid w:val="00F45A37"/>
    <w:rsid w:val="00F462AC"/>
    <w:rsid w:val="00F4658B"/>
    <w:rsid w:val="00F4671C"/>
    <w:rsid w:val="00F467DD"/>
    <w:rsid w:val="00F4730F"/>
    <w:rsid w:val="00F475C9"/>
    <w:rsid w:val="00F475CE"/>
    <w:rsid w:val="00F47BD6"/>
    <w:rsid w:val="00F501AD"/>
    <w:rsid w:val="00F50400"/>
    <w:rsid w:val="00F51064"/>
    <w:rsid w:val="00F513AA"/>
    <w:rsid w:val="00F517C4"/>
    <w:rsid w:val="00F51C6C"/>
    <w:rsid w:val="00F51FAB"/>
    <w:rsid w:val="00F525B5"/>
    <w:rsid w:val="00F5355D"/>
    <w:rsid w:val="00F5407C"/>
    <w:rsid w:val="00F54212"/>
    <w:rsid w:val="00F5434F"/>
    <w:rsid w:val="00F546DC"/>
    <w:rsid w:val="00F54C7F"/>
    <w:rsid w:val="00F557BC"/>
    <w:rsid w:val="00F557F1"/>
    <w:rsid w:val="00F55AAB"/>
    <w:rsid w:val="00F56185"/>
    <w:rsid w:val="00F572B9"/>
    <w:rsid w:val="00F573EF"/>
    <w:rsid w:val="00F57741"/>
    <w:rsid w:val="00F57BFD"/>
    <w:rsid w:val="00F57D09"/>
    <w:rsid w:val="00F61AB2"/>
    <w:rsid w:val="00F61EA2"/>
    <w:rsid w:val="00F620E1"/>
    <w:rsid w:val="00F623EB"/>
    <w:rsid w:val="00F634F5"/>
    <w:rsid w:val="00F635C8"/>
    <w:rsid w:val="00F64272"/>
    <w:rsid w:val="00F64E38"/>
    <w:rsid w:val="00F65631"/>
    <w:rsid w:val="00F6613F"/>
    <w:rsid w:val="00F66511"/>
    <w:rsid w:val="00F66564"/>
    <w:rsid w:val="00F66586"/>
    <w:rsid w:val="00F6658F"/>
    <w:rsid w:val="00F667E5"/>
    <w:rsid w:val="00F67C5D"/>
    <w:rsid w:val="00F70E1A"/>
    <w:rsid w:val="00F711EF"/>
    <w:rsid w:val="00F713CD"/>
    <w:rsid w:val="00F71D8F"/>
    <w:rsid w:val="00F72265"/>
    <w:rsid w:val="00F725B0"/>
    <w:rsid w:val="00F72CDE"/>
    <w:rsid w:val="00F7330C"/>
    <w:rsid w:val="00F74357"/>
    <w:rsid w:val="00F7476A"/>
    <w:rsid w:val="00F749B2"/>
    <w:rsid w:val="00F749D7"/>
    <w:rsid w:val="00F74C72"/>
    <w:rsid w:val="00F75887"/>
    <w:rsid w:val="00F75BE5"/>
    <w:rsid w:val="00F75D5E"/>
    <w:rsid w:val="00F80552"/>
    <w:rsid w:val="00F808CB"/>
    <w:rsid w:val="00F80C89"/>
    <w:rsid w:val="00F80F69"/>
    <w:rsid w:val="00F81547"/>
    <w:rsid w:val="00F81A93"/>
    <w:rsid w:val="00F827BE"/>
    <w:rsid w:val="00F82E15"/>
    <w:rsid w:val="00F82ECA"/>
    <w:rsid w:val="00F83C56"/>
    <w:rsid w:val="00F83FD5"/>
    <w:rsid w:val="00F84B15"/>
    <w:rsid w:val="00F84D39"/>
    <w:rsid w:val="00F8522F"/>
    <w:rsid w:val="00F8569C"/>
    <w:rsid w:val="00F85BC3"/>
    <w:rsid w:val="00F85C7C"/>
    <w:rsid w:val="00F8621E"/>
    <w:rsid w:val="00F86349"/>
    <w:rsid w:val="00F8670A"/>
    <w:rsid w:val="00F86867"/>
    <w:rsid w:val="00F871F4"/>
    <w:rsid w:val="00F87753"/>
    <w:rsid w:val="00F87A7E"/>
    <w:rsid w:val="00F90A32"/>
    <w:rsid w:val="00F90BA8"/>
    <w:rsid w:val="00F90DC4"/>
    <w:rsid w:val="00F90F45"/>
    <w:rsid w:val="00F91C5D"/>
    <w:rsid w:val="00F91FE1"/>
    <w:rsid w:val="00F9246C"/>
    <w:rsid w:val="00F92FA4"/>
    <w:rsid w:val="00F933DC"/>
    <w:rsid w:val="00F93A2A"/>
    <w:rsid w:val="00F94824"/>
    <w:rsid w:val="00F94B3E"/>
    <w:rsid w:val="00F94EA1"/>
    <w:rsid w:val="00F95617"/>
    <w:rsid w:val="00F95B75"/>
    <w:rsid w:val="00F95C5F"/>
    <w:rsid w:val="00F961D5"/>
    <w:rsid w:val="00F962F4"/>
    <w:rsid w:val="00F96E01"/>
    <w:rsid w:val="00F96FAD"/>
    <w:rsid w:val="00F97042"/>
    <w:rsid w:val="00F97338"/>
    <w:rsid w:val="00F97FF4"/>
    <w:rsid w:val="00FA0B5A"/>
    <w:rsid w:val="00FA1081"/>
    <w:rsid w:val="00FA1385"/>
    <w:rsid w:val="00FA1E2A"/>
    <w:rsid w:val="00FA2A09"/>
    <w:rsid w:val="00FA2ACB"/>
    <w:rsid w:val="00FA35FE"/>
    <w:rsid w:val="00FA4D0D"/>
    <w:rsid w:val="00FA4DE5"/>
    <w:rsid w:val="00FA5324"/>
    <w:rsid w:val="00FA6AF3"/>
    <w:rsid w:val="00FA6E29"/>
    <w:rsid w:val="00FA7061"/>
    <w:rsid w:val="00FA71AF"/>
    <w:rsid w:val="00FA72DB"/>
    <w:rsid w:val="00FA73E5"/>
    <w:rsid w:val="00FA7C82"/>
    <w:rsid w:val="00FB0109"/>
    <w:rsid w:val="00FB072B"/>
    <w:rsid w:val="00FB0D62"/>
    <w:rsid w:val="00FB0E52"/>
    <w:rsid w:val="00FB1430"/>
    <w:rsid w:val="00FB1B02"/>
    <w:rsid w:val="00FB352A"/>
    <w:rsid w:val="00FB3E2F"/>
    <w:rsid w:val="00FB4168"/>
    <w:rsid w:val="00FB4785"/>
    <w:rsid w:val="00FB4CF4"/>
    <w:rsid w:val="00FB4F39"/>
    <w:rsid w:val="00FB5C2D"/>
    <w:rsid w:val="00FB5C6B"/>
    <w:rsid w:val="00FB6590"/>
    <w:rsid w:val="00FB66E3"/>
    <w:rsid w:val="00FB6DA9"/>
    <w:rsid w:val="00FB72AE"/>
    <w:rsid w:val="00FB7F6F"/>
    <w:rsid w:val="00FC19D8"/>
    <w:rsid w:val="00FC2A8A"/>
    <w:rsid w:val="00FC2F9E"/>
    <w:rsid w:val="00FC3370"/>
    <w:rsid w:val="00FC360C"/>
    <w:rsid w:val="00FC4203"/>
    <w:rsid w:val="00FC43AE"/>
    <w:rsid w:val="00FC47A1"/>
    <w:rsid w:val="00FC4E6B"/>
    <w:rsid w:val="00FC6410"/>
    <w:rsid w:val="00FC6DE4"/>
    <w:rsid w:val="00FC6DFB"/>
    <w:rsid w:val="00FC71A1"/>
    <w:rsid w:val="00FC71FB"/>
    <w:rsid w:val="00FC78D6"/>
    <w:rsid w:val="00FD011E"/>
    <w:rsid w:val="00FD0673"/>
    <w:rsid w:val="00FD0DCF"/>
    <w:rsid w:val="00FD1047"/>
    <w:rsid w:val="00FD296D"/>
    <w:rsid w:val="00FD2C85"/>
    <w:rsid w:val="00FD3121"/>
    <w:rsid w:val="00FD322B"/>
    <w:rsid w:val="00FD4697"/>
    <w:rsid w:val="00FD4B07"/>
    <w:rsid w:val="00FD4D28"/>
    <w:rsid w:val="00FD59C0"/>
    <w:rsid w:val="00FD6F4F"/>
    <w:rsid w:val="00FD7484"/>
    <w:rsid w:val="00FE0681"/>
    <w:rsid w:val="00FE0DDE"/>
    <w:rsid w:val="00FE106D"/>
    <w:rsid w:val="00FE1399"/>
    <w:rsid w:val="00FE204C"/>
    <w:rsid w:val="00FE2945"/>
    <w:rsid w:val="00FE309F"/>
    <w:rsid w:val="00FE36C4"/>
    <w:rsid w:val="00FE40E9"/>
    <w:rsid w:val="00FE46ED"/>
    <w:rsid w:val="00FE485B"/>
    <w:rsid w:val="00FE49C9"/>
    <w:rsid w:val="00FE50E8"/>
    <w:rsid w:val="00FE5127"/>
    <w:rsid w:val="00FE52E7"/>
    <w:rsid w:val="00FE5564"/>
    <w:rsid w:val="00FE572D"/>
    <w:rsid w:val="00FE61B5"/>
    <w:rsid w:val="00FE6FCB"/>
    <w:rsid w:val="00FE7875"/>
    <w:rsid w:val="00FE7BC7"/>
    <w:rsid w:val="00FF0148"/>
    <w:rsid w:val="00FF063C"/>
    <w:rsid w:val="00FF1405"/>
    <w:rsid w:val="00FF2D17"/>
    <w:rsid w:val="00FF3113"/>
    <w:rsid w:val="00FF3D17"/>
    <w:rsid w:val="00FF3ED0"/>
    <w:rsid w:val="00FF4088"/>
    <w:rsid w:val="00FF4766"/>
    <w:rsid w:val="00FF6170"/>
    <w:rsid w:val="00FF61B6"/>
    <w:rsid w:val="00FF6550"/>
    <w:rsid w:val="00FF6F6B"/>
    <w:rsid w:val="00FF75AF"/>
    <w:rsid w:val="00FF75C7"/>
    <w:rsid w:val="00FF7AC7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715BD"/>
  <w15:docId w15:val="{00E846D2-18A8-42D3-8F4F-0C3DFD75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4168"/>
    <w:pPr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4740E2"/>
    <w:pPr>
      <w:keepNext/>
      <w:jc w:val="center"/>
      <w:outlineLvl w:val="0"/>
    </w:pPr>
    <w:rPr>
      <w:rFonts w:ascii="Arial" w:hAnsi="Arial"/>
      <w:b/>
      <w:bCs/>
      <w:iCs/>
      <w:kern w:val="32"/>
      <w:sz w:val="32"/>
      <w:szCs w:val="32"/>
    </w:rPr>
  </w:style>
  <w:style w:type="paragraph" w:styleId="Heading2">
    <w:name w:val="heading 2"/>
    <w:basedOn w:val="ListNumber"/>
    <w:next w:val="Normal"/>
    <w:link w:val="Heading2Char"/>
    <w:autoRedefine/>
    <w:qFormat/>
    <w:rsid w:val="00A85EA4"/>
    <w:pPr>
      <w:keepNext/>
      <w:numPr>
        <w:ilvl w:val="1"/>
        <w:numId w:val="1"/>
      </w:numPr>
      <w:spacing w:before="240" w:after="60"/>
      <w:jc w:val="left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autoRedefine/>
    <w:qFormat/>
    <w:rsid w:val="00A85EA4"/>
    <w:pPr>
      <w:keepNext/>
      <w:numPr>
        <w:ilvl w:val="2"/>
        <w:numId w:val="1"/>
      </w:numPr>
      <w:spacing w:before="240" w:after="60"/>
      <w:jc w:val="left"/>
      <w:outlineLvl w:val="2"/>
    </w:pPr>
    <w:rPr>
      <w:rFonts w:ascii="Arial" w:hAnsi="Arial" w:cs="Arial"/>
      <w:b/>
      <w:bCs/>
      <w:i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qFormat/>
    <w:rsid w:val="00A85EA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i/>
      <w:sz w:val="26"/>
      <w:szCs w:val="26"/>
    </w:rPr>
  </w:style>
  <w:style w:type="paragraph" w:styleId="Heading5">
    <w:name w:val="heading 5"/>
    <w:basedOn w:val="Normal"/>
    <w:next w:val="Normal"/>
    <w:qFormat/>
    <w:rsid w:val="001A0F1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B654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8518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85EA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5EA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A82238"/>
    <w:rPr>
      <w:rFonts w:ascii="Arial" w:hAnsi="Arial"/>
      <w:sz w:val="18"/>
      <w:szCs w:val="18"/>
    </w:rPr>
  </w:style>
  <w:style w:type="character" w:customStyle="1" w:styleId="Definition">
    <w:name w:val="Definition"/>
    <w:basedOn w:val="DefaultParagraphFont"/>
    <w:rsid w:val="00640734"/>
    <w:rPr>
      <w:b/>
      <w:i/>
    </w:rPr>
  </w:style>
  <w:style w:type="paragraph" w:styleId="ListNumber">
    <w:name w:val="List Number"/>
    <w:basedOn w:val="Normal"/>
    <w:rsid w:val="00D47A9C"/>
  </w:style>
  <w:style w:type="paragraph" w:styleId="TOC1">
    <w:name w:val="toc 1"/>
    <w:basedOn w:val="Normal"/>
    <w:next w:val="Normal"/>
    <w:autoRedefine/>
    <w:semiHidden/>
    <w:rsid w:val="00C83A81"/>
    <w:pPr>
      <w:spacing w:before="360"/>
      <w:jc w:val="left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autoRedefine/>
    <w:semiHidden/>
    <w:rsid w:val="00C83A81"/>
    <w:pPr>
      <w:spacing w:before="240"/>
      <w:jc w:val="left"/>
    </w:pPr>
    <w:rPr>
      <w:b/>
      <w:bCs/>
      <w:szCs w:val="20"/>
    </w:rPr>
  </w:style>
  <w:style w:type="character" w:styleId="Hyperlink">
    <w:name w:val="Hyperlink"/>
    <w:basedOn w:val="DefaultParagraphFont"/>
    <w:rsid w:val="00C83A81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BE75E2"/>
    <w:pPr>
      <w:ind w:left="240"/>
      <w:jc w:val="left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E75E2"/>
    <w:pPr>
      <w:ind w:left="480"/>
      <w:jc w:val="left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BE75E2"/>
    <w:pPr>
      <w:ind w:left="720"/>
      <w:jc w:val="left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BE75E2"/>
    <w:pPr>
      <w:ind w:left="960"/>
      <w:jc w:val="left"/>
    </w:pPr>
    <w:rPr>
      <w:szCs w:val="20"/>
    </w:rPr>
  </w:style>
  <w:style w:type="paragraph" w:styleId="TOC7">
    <w:name w:val="toc 7"/>
    <w:basedOn w:val="Normal"/>
    <w:next w:val="Normal"/>
    <w:autoRedefine/>
    <w:semiHidden/>
    <w:rsid w:val="00BE75E2"/>
    <w:pPr>
      <w:ind w:left="1200"/>
      <w:jc w:val="left"/>
    </w:pPr>
    <w:rPr>
      <w:szCs w:val="20"/>
    </w:rPr>
  </w:style>
  <w:style w:type="paragraph" w:styleId="TOC8">
    <w:name w:val="toc 8"/>
    <w:basedOn w:val="Normal"/>
    <w:next w:val="Normal"/>
    <w:autoRedefine/>
    <w:semiHidden/>
    <w:rsid w:val="00BE75E2"/>
    <w:pPr>
      <w:ind w:left="1440"/>
      <w:jc w:val="left"/>
    </w:pPr>
    <w:rPr>
      <w:szCs w:val="20"/>
    </w:rPr>
  </w:style>
  <w:style w:type="paragraph" w:styleId="TOC9">
    <w:name w:val="toc 9"/>
    <w:basedOn w:val="Normal"/>
    <w:next w:val="Normal"/>
    <w:autoRedefine/>
    <w:semiHidden/>
    <w:rsid w:val="00BE75E2"/>
    <w:pPr>
      <w:ind w:left="1680"/>
      <w:jc w:val="left"/>
    </w:pPr>
    <w:rPr>
      <w:szCs w:val="20"/>
    </w:rPr>
  </w:style>
  <w:style w:type="paragraph" w:customStyle="1" w:styleId="Formula">
    <w:name w:val="Formula"/>
    <w:basedOn w:val="Normal"/>
    <w:autoRedefine/>
    <w:rsid w:val="007B7EC3"/>
    <w:pPr>
      <w:ind w:left="720"/>
    </w:pPr>
  </w:style>
  <w:style w:type="paragraph" w:customStyle="1" w:styleId="Example">
    <w:name w:val="Example"/>
    <w:basedOn w:val="Heading6"/>
    <w:rsid w:val="00A85EA4"/>
    <w:pPr>
      <w:keepNext/>
      <w:numPr>
        <w:ilvl w:val="5"/>
        <w:numId w:val="1"/>
      </w:numPr>
    </w:pPr>
    <w:rPr>
      <w:sz w:val="24"/>
    </w:rPr>
  </w:style>
  <w:style w:type="paragraph" w:styleId="Index1">
    <w:name w:val="index 1"/>
    <w:basedOn w:val="Normal"/>
    <w:next w:val="Normal"/>
    <w:autoRedefine/>
    <w:semiHidden/>
    <w:rsid w:val="00F20C26"/>
    <w:pPr>
      <w:ind w:left="240" w:hanging="240"/>
    </w:pPr>
  </w:style>
  <w:style w:type="paragraph" w:styleId="Header">
    <w:name w:val="header"/>
    <w:basedOn w:val="Normal"/>
    <w:rsid w:val="005605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605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0570"/>
  </w:style>
  <w:style w:type="paragraph" w:customStyle="1" w:styleId="Theorem">
    <w:name w:val="Theorem"/>
    <w:basedOn w:val="Heading7"/>
    <w:next w:val="Normal"/>
    <w:rsid w:val="00A85EA4"/>
    <w:pPr>
      <w:keepNext/>
      <w:numPr>
        <w:ilvl w:val="6"/>
        <w:numId w:val="1"/>
      </w:numPr>
    </w:pPr>
    <w:rPr>
      <w:b/>
    </w:rPr>
  </w:style>
  <w:style w:type="character" w:customStyle="1" w:styleId="Proof">
    <w:name w:val="Proof"/>
    <w:basedOn w:val="DefaultParagraphFont"/>
    <w:rsid w:val="00672AF3"/>
    <w:rPr>
      <w:rFonts w:ascii="Times New Roman" w:hAnsi="Times New Roman"/>
      <w:b/>
      <w:i/>
      <w:sz w:val="24"/>
      <w:szCs w:val="24"/>
    </w:rPr>
  </w:style>
  <w:style w:type="paragraph" w:customStyle="1" w:styleId="TM">
    <w:name w:val="TM"/>
    <w:basedOn w:val="Normal"/>
    <w:next w:val="Normal"/>
    <w:rsid w:val="00E431CE"/>
    <w:pPr>
      <w:numPr>
        <w:numId w:val="2"/>
      </w:numPr>
    </w:pPr>
    <w:rPr>
      <w:i/>
    </w:rPr>
  </w:style>
  <w:style w:type="paragraph" w:customStyle="1" w:styleId="StyleHeading1Left0Firstline0">
    <w:name w:val="Style Heading 1 + Left:  0&quot; First line:  0&quot;"/>
    <w:basedOn w:val="Heading1"/>
    <w:next w:val="Normal"/>
    <w:link w:val="StyleHeading1Left0Firstline0Char"/>
    <w:rsid w:val="00615170"/>
    <w:rPr>
      <w:szCs w:val="20"/>
    </w:rPr>
  </w:style>
  <w:style w:type="paragraph" w:styleId="Index2">
    <w:name w:val="index 2"/>
    <w:basedOn w:val="Normal"/>
    <w:next w:val="Normal"/>
    <w:autoRedefine/>
    <w:semiHidden/>
    <w:rsid w:val="00E2783E"/>
    <w:pPr>
      <w:ind w:left="480" w:hanging="240"/>
    </w:pPr>
  </w:style>
  <w:style w:type="paragraph" w:customStyle="1" w:styleId="AppendixChapter">
    <w:name w:val="AppendixChapter"/>
    <w:basedOn w:val="Normal"/>
    <w:next w:val="Normal"/>
    <w:link w:val="AppendixChapterChar"/>
    <w:rsid w:val="00C66AFE"/>
    <w:pPr>
      <w:keepNext/>
      <w:spacing w:before="120" w:after="60"/>
    </w:pPr>
    <w:rPr>
      <w:rFonts w:ascii="Arial" w:hAnsi="Arial"/>
      <w:b/>
      <w:sz w:val="28"/>
    </w:rPr>
  </w:style>
  <w:style w:type="paragraph" w:customStyle="1" w:styleId="AppendixItem">
    <w:name w:val="AppendixItem"/>
    <w:basedOn w:val="Normal"/>
    <w:next w:val="Normal"/>
    <w:rsid w:val="00C66AFE"/>
    <w:pPr>
      <w:keepNext/>
      <w:spacing w:before="120" w:after="60"/>
    </w:pPr>
    <w:rPr>
      <w:rFonts w:ascii="Arial" w:hAnsi="Arial"/>
      <w:i/>
      <w:sz w:val="24"/>
    </w:rPr>
  </w:style>
  <w:style w:type="table" w:styleId="TableGrid">
    <w:name w:val="Table Grid"/>
    <w:basedOn w:val="TableNormal"/>
    <w:rsid w:val="004B554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492663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 w:val="0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rsid w:val="00C95356"/>
    <w:pPr>
      <w:jc w:val="left"/>
    </w:pPr>
    <w:rPr>
      <w:sz w:val="48"/>
      <w:szCs w:val="20"/>
    </w:rPr>
  </w:style>
  <w:style w:type="paragraph" w:styleId="BodyText2">
    <w:name w:val="Body Text 2"/>
    <w:basedOn w:val="Normal"/>
    <w:rsid w:val="00181417"/>
    <w:pPr>
      <w:widowControl w:val="0"/>
    </w:pPr>
    <w:rPr>
      <w:szCs w:val="20"/>
    </w:rPr>
  </w:style>
  <w:style w:type="paragraph" w:styleId="BodyText3">
    <w:name w:val="Body Text 3"/>
    <w:basedOn w:val="Normal"/>
    <w:rsid w:val="00874964"/>
    <w:pPr>
      <w:jc w:val="left"/>
    </w:pPr>
    <w:rPr>
      <w:b/>
      <w:sz w:val="56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290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styleId="Emphasis">
    <w:name w:val="Emphasis"/>
    <w:basedOn w:val="DefaultParagraphFont"/>
    <w:qFormat/>
    <w:rsid w:val="00E06234"/>
    <w:rPr>
      <w:i/>
      <w:iCs/>
    </w:rPr>
  </w:style>
  <w:style w:type="character" w:customStyle="1" w:styleId="Math">
    <w:name w:val="Math"/>
    <w:basedOn w:val="DefaultParagraphFont"/>
    <w:rsid w:val="007139D5"/>
    <w:rPr>
      <w:i/>
    </w:rPr>
  </w:style>
  <w:style w:type="character" w:customStyle="1" w:styleId="String">
    <w:name w:val="String"/>
    <w:basedOn w:val="DefaultParagraphFont"/>
    <w:rsid w:val="00BE1B88"/>
    <w:rPr>
      <w:rFonts w:ascii="Courier New" w:hAnsi="Courier New"/>
    </w:rPr>
  </w:style>
  <w:style w:type="character" w:customStyle="1" w:styleId="Heading4Char">
    <w:name w:val="Heading 4 Char"/>
    <w:basedOn w:val="DefaultParagraphFont"/>
    <w:link w:val="Heading4"/>
    <w:rsid w:val="00C66D63"/>
    <w:rPr>
      <w:rFonts w:ascii="Arial" w:hAnsi="Arial"/>
      <w:b/>
      <w:bCs/>
      <w:i/>
      <w:sz w:val="26"/>
      <w:szCs w:val="26"/>
    </w:rPr>
  </w:style>
  <w:style w:type="paragraph" w:customStyle="1" w:styleId="Header5">
    <w:name w:val="Header 5"/>
    <w:basedOn w:val="Normal"/>
    <w:next w:val="Normal"/>
    <w:rsid w:val="00A82238"/>
    <w:pPr>
      <w:spacing w:before="120" w:after="120"/>
    </w:pPr>
    <w:rPr>
      <w:b/>
      <w:i/>
      <w:sz w:val="22"/>
    </w:rPr>
  </w:style>
  <w:style w:type="paragraph" w:customStyle="1" w:styleId="Code0">
    <w:name w:val="Code"/>
    <w:basedOn w:val="Normal"/>
    <w:autoRedefine/>
    <w:rsid w:val="00485395"/>
    <w:pPr>
      <w:ind w:left="432"/>
    </w:pPr>
    <w:rPr>
      <w:i/>
    </w:rPr>
  </w:style>
  <w:style w:type="paragraph" w:customStyle="1" w:styleId="AppendixSection">
    <w:name w:val="AppendixSection"/>
    <w:basedOn w:val="Heading2"/>
    <w:next w:val="Normal"/>
    <w:rsid w:val="00485395"/>
    <w:pPr>
      <w:keepNext w:val="0"/>
    </w:pPr>
    <w:rPr>
      <w:b w:val="0"/>
    </w:rPr>
  </w:style>
  <w:style w:type="paragraph" w:styleId="BodyTextIndent2">
    <w:name w:val="Body Text Indent 2"/>
    <w:basedOn w:val="Normal"/>
    <w:rsid w:val="00485395"/>
    <w:pPr>
      <w:ind w:left="720"/>
      <w:jc w:val="left"/>
    </w:pPr>
    <w:rPr>
      <w:sz w:val="24"/>
      <w:szCs w:val="20"/>
    </w:rPr>
  </w:style>
  <w:style w:type="character" w:customStyle="1" w:styleId="math0">
    <w:name w:val="math"/>
    <w:basedOn w:val="DefaultParagraphFont"/>
    <w:rsid w:val="00DE3439"/>
    <w:rPr>
      <w:i/>
      <w:sz w:val="20"/>
    </w:rPr>
  </w:style>
  <w:style w:type="character" w:customStyle="1" w:styleId="string0">
    <w:name w:val="string"/>
    <w:basedOn w:val="DefaultParagraphFont"/>
    <w:rsid w:val="00712367"/>
    <w:rPr>
      <w:rFonts w:ascii="Courier New" w:hAnsi="Courier New"/>
      <w:sz w:val="52"/>
      <w:szCs w:val="52"/>
    </w:rPr>
  </w:style>
  <w:style w:type="paragraph" w:styleId="BodyTextIndent">
    <w:name w:val="Body Text Indent"/>
    <w:basedOn w:val="Normal"/>
    <w:rsid w:val="00924CDB"/>
    <w:pPr>
      <w:ind w:left="360"/>
      <w:jc w:val="left"/>
    </w:pPr>
    <w:rPr>
      <w:sz w:val="24"/>
      <w:szCs w:val="20"/>
    </w:rPr>
  </w:style>
  <w:style w:type="paragraph" w:styleId="DocumentMap">
    <w:name w:val="Document Map"/>
    <w:basedOn w:val="Normal"/>
    <w:semiHidden/>
    <w:rsid w:val="00861243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ppendixABC">
    <w:name w:val="AppendixABC"/>
    <w:basedOn w:val="DefaultParagraphFont"/>
    <w:rsid w:val="00A502BE"/>
    <w:rPr>
      <w:rFonts w:ascii="Old English Text MT" w:hAnsi="Old English Text MT"/>
    </w:rPr>
  </w:style>
  <w:style w:type="paragraph" w:styleId="FootnoteText">
    <w:name w:val="footnote text"/>
    <w:basedOn w:val="Normal"/>
    <w:semiHidden/>
    <w:rsid w:val="00D927D2"/>
    <w:rPr>
      <w:szCs w:val="20"/>
    </w:rPr>
  </w:style>
  <w:style w:type="character" w:styleId="FootnoteReference">
    <w:name w:val="footnote reference"/>
    <w:basedOn w:val="DefaultParagraphFont"/>
    <w:semiHidden/>
    <w:rsid w:val="00D927D2"/>
    <w:rPr>
      <w:vertAlign w:val="superscript"/>
    </w:rPr>
  </w:style>
  <w:style w:type="character" w:styleId="HTMLTypewriter">
    <w:name w:val="HTML Typewriter"/>
    <w:basedOn w:val="DefaultParagraphFont"/>
    <w:rsid w:val="00D927D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D927D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D927D2"/>
    <w:rPr>
      <w:rFonts w:ascii="Courier New" w:eastAsia="Times New Roman" w:hAnsi="Courier New" w:cs="Courier New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D927D2"/>
    <w:rPr>
      <w:szCs w:val="24"/>
      <w:lang w:val="en-US" w:eastAsia="en-US" w:bidi="ar-SA"/>
    </w:rPr>
  </w:style>
  <w:style w:type="paragraph" w:styleId="CommentText">
    <w:name w:val="annotation text"/>
    <w:basedOn w:val="Normal"/>
    <w:semiHidden/>
    <w:rsid w:val="00D927D2"/>
    <w:pPr>
      <w:jc w:val="left"/>
    </w:pPr>
    <w:rPr>
      <w:sz w:val="24"/>
    </w:rPr>
  </w:style>
  <w:style w:type="character" w:styleId="CommentReference">
    <w:name w:val="annotation reference"/>
    <w:basedOn w:val="DefaultParagraphFont"/>
    <w:semiHidden/>
    <w:rsid w:val="00D927D2"/>
    <w:rPr>
      <w:sz w:val="18"/>
    </w:rPr>
  </w:style>
  <w:style w:type="paragraph" w:styleId="NormalWeb">
    <w:name w:val="Normal (Web)"/>
    <w:basedOn w:val="Normal"/>
    <w:rsid w:val="00D927D2"/>
    <w:pPr>
      <w:spacing w:before="100" w:beforeAutospacing="1" w:after="100" w:afterAutospacing="1"/>
      <w:jc w:val="left"/>
    </w:pPr>
    <w:rPr>
      <w:sz w:val="24"/>
    </w:rPr>
  </w:style>
  <w:style w:type="character" w:styleId="FollowedHyperlink">
    <w:name w:val="FollowedHyperlink"/>
    <w:basedOn w:val="DefaultParagraphFont"/>
    <w:rsid w:val="00D927D2"/>
    <w:rPr>
      <w:color w:val="800080"/>
      <w:u w:val="single"/>
    </w:rPr>
  </w:style>
  <w:style w:type="character" w:styleId="HTMLCite">
    <w:name w:val="HTML Cite"/>
    <w:basedOn w:val="DefaultParagraphFont"/>
    <w:rsid w:val="00D927D2"/>
    <w:rPr>
      <w:i/>
      <w:iCs/>
    </w:rPr>
  </w:style>
  <w:style w:type="character" w:customStyle="1" w:styleId="h">
    <w:name w:val="h"/>
    <w:basedOn w:val="DefaultParagraphFont"/>
    <w:rsid w:val="00D927D2"/>
  </w:style>
  <w:style w:type="character" w:customStyle="1" w:styleId="person">
    <w:name w:val="person"/>
    <w:basedOn w:val="DefaultParagraphFont"/>
    <w:rsid w:val="00D927D2"/>
  </w:style>
  <w:style w:type="character" w:customStyle="1" w:styleId="hint">
    <w:name w:val="hint"/>
    <w:basedOn w:val="DefaultParagraphFont"/>
    <w:rsid w:val="00D927D2"/>
  </w:style>
  <w:style w:type="character" w:customStyle="1" w:styleId="flw">
    <w:name w:val="flw"/>
    <w:basedOn w:val="DefaultParagraphFont"/>
    <w:rsid w:val="00D927D2"/>
  </w:style>
  <w:style w:type="character" w:styleId="Strong">
    <w:name w:val="Strong"/>
    <w:basedOn w:val="DefaultParagraphFont"/>
    <w:qFormat/>
    <w:rsid w:val="00D927D2"/>
    <w:rPr>
      <w:b/>
      <w:bCs/>
    </w:rPr>
  </w:style>
  <w:style w:type="character" w:customStyle="1" w:styleId="bodytext0">
    <w:name w:val="bodytext"/>
    <w:basedOn w:val="DefaultParagraphFont"/>
    <w:rsid w:val="00D927D2"/>
    <w:rPr>
      <w:sz w:val="20"/>
    </w:rPr>
  </w:style>
  <w:style w:type="character" w:customStyle="1" w:styleId="mediumb-text">
    <w:name w:val="mediumb-text"/>
    <w:basedOn w:val="DefaultParagraphFont"/>
    <w:rsid w:val="00D927D2"/>
  </w:style>
  <w:style w:type="character" w:customStyle="1" w:styleId="m">
    <w:name w:val="m"/>
    <w:basedOn w:val="DefaultParagraphFont"/>
    <w:rsid w:val="00D927D2"/>
  </w:style>
  <w:style w:type="character" w:customStyle="1" w:styleId="newstuff">
    <w:name w:val="newstuff"/>
    <w:basedOn w:val="DefaultParagraphFont"/>
    <w:rsid w:val="00D927D2"/>
  </w:style>
  <w:style w:type="paragraph" w:styleId="PlainText">
    <w:name w:val="Plain Text"/>
    <w:basedOn w:val="Normal"/>
    <w:rsid w:val="00D927D2"/>
    <w:pPr>
      <w:jc w:val="left"/>
    </w:pPr>
    <w:rPr>
      <w:rFonts w:ascii="Courier New" w:hAnsi="Courier New" w:cs="Courier New"/>
      <w:szCs w:val="20"/>
    </w:rPr>
  </w:style>
  <w:style w:type="character" w:customStyle="1" w:styleId="AppendixChapterChar">
    <w:name w:val="AppendixChapter Char"/>
    <w:basedOn w:val="DefaultParagraphFont"/>
    <w:link w:val="AppendixChapter"/>
    <w:rsid w:val="00C7356D"/>
    <w:rPr>
      <w:rFonts w:ascii="Arial" w:hAnsi="Arial"/>
      <w:b/>
      <w:sz w:val="28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0856B2"/>
    <w:rPr>
      <w:rFonts w:ascii="Arial" w:hAnsi="Arial"/>
      <w:b/>
      <w:bCs/>
      <w:iCs/>
      <w:kern w:val="32"/>
      <w:sz w:val="32"/>
      <w:szCs w:val="32"/>
      <w:lang w:val="en-US" w:eastAsia="en-US" w:bidi="ar-SA"/>
    </w:rPr>
  </w:style>
  <w:style w:type="character" w:customStyle="1" w:styleId="StyleHeading1Left0Firstline0Char">
    <w:name w:val="Style Heading 1 + Left:  0&quot; First line:  0&quot; Char"/>
    <w:basedOn w:val="Heading1Char"/>
    <w:link w:val="StyleHeading1Left0Firstline0"/>
    <w:rsid w:val="000856B2"/>
    <w:rPr>
      <w:rFonts w:ascii="Arial" w:hAnsi="Arial"/>
      <w:b/>
      <w:bCs/>
      <w:iCs/>
      <w:kern w:val="32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F559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3015E"/>
    <w:rPr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D5982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7D02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rsid w:val="00405F2A"/>
    <w:rPr>
      <w:rFonts w:ascii="Arial" w:hAnsi="Arial" w:cs="Arial"/>
      <w:b/>
      <w:bCs/>
      <w:i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568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54bo1qaHAfk&amp;ab_channel=JonathanEngelsm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opengroup.org/onlinepubs/7990989775/xcu/l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group.org/onlinepubs/7990989775/xcu/lex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AR\ChocolateInShop\AutomataBo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928F-2973-4CCE-A689-16798EEF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AutomataBook.dot</Template>
  <TotalTime>79</TotalTime>
  <Pages>5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 Shafik</cp:lastModifiedBy>
  <cp:revision>12</cp:revision>
  <cp:lastPrinted>2019-10-04T08:15:00Z</cp:lastPrinted>
  <dcterms:created xsi:type="dcterms:W3CDTF">2019-10-04T08:15:00Z</dcterms:created>
  <dcterms:modified xsi:type="dcterms:W3CDTF">2022-10-20T16:53:00Z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